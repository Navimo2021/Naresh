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B47BD6" w:rsidR="002F01D4" w:rsidP="00084D05" w:rsidRDefault="002F01D4" w14:paraId="7814FB89" w14:textId="77777777">
      <w:pPr>
        <w:pStyle w:val="HCLTableText"/>
        <w:rPr>
          <w:rFonts w:ascii="Verdana" w:hAnsi="Verdana"/>
        </w:rPr>
      </w:pPr>
      <w:bookmarkStart w:name="_Hlk513537314" w:id="0"/>
      <w:bookmarkStart w:name="_Hlk116658247" w:id="1"/>
      <w:bookmarkEnd w:id="0"/>
    </w:p>
    <w:p w:rsidRPr="00B47BD6" w:rsidR="002F01D4" w:rsidP="00B150A1" w:rsidRDefault="002F01D4" w14:paraId="5802AF07" w14:textId="77777777">
      <w:pPr>
        <w:rPr>
          <w:rFonts w:ascii="Verdana" w:hAnsi="Verdana"/>
        </w:rPr>
      </w:pPr>
      <w:bookmarkStart w:name="Heading" w:id="2"/>
      <w:bookmarkEnd w:id="2"/>
    </w:p>
    <w:p w:rsidRPr="00B47BD6" w:rsidR="002F01D4" w:rsidP="00ED79F0" w:rsidRDefault="002F01D4" w14:paraId="28AE12D7" w14:textId="29D3A8EA">
      <w:pPr>
        <w:rPr>
          <w:rFonts w:ascii="Verdana" w:hAnsi="Verdana"/>
        </w:rPr>
        <w:sectPr w:rsidRPr="00B47BD6" w:rsidR="002F01D4" w:rsidSect="009E6104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39" w:orient="portrait" w:code="9"/>
          <w:pgMar w:top="1440" w:right="1797" w:bottom="1440" w:left="1797" w:header="720" w:footer="720" w:gutter="0"/>
          <w:pgBorders w:offsetFrom="page">
            <w:top w:val="single" w:color="4B4B4B" w:sz="4" w:space="28"/>
            <w:left w:val="single" w:color="4B4B4B" w:sz="4" w:space="28"/>
            <w:bottom w:val="single" w:color="4B4B4B" w:sz="4" w:space="28"/>
            <w:right w:val="single" w:color="4B4B4B" w:sz="4" w:space="28"/>
          </w:pgBorders>
          <w:cols w:space="720"/>
          <w:titlePg/>
          <w:docGrid w:linePitch="360"/>
        </w:sectPr>
      </w:pPr>
      <w:r w:rsidRPr="00B47BD6">
        <w:rPr>
          <w:rFonts w:ascii="Verdana" w:hAnsi="Verdana"/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0" wp14:anchorId="20139FA0" wp14:editId="2BDF8F06">
                <wp:simplePos x="0" y="0"/>
                <wp:positionH relativeFrom="page">
                  <wp:posOffset>466725</wp:posOffset>
                </wp:positionH>
                <wp:positionV relativeFrom="page">
                  <wp:posOffset>3369945</wp:posOffset>
                </wp:positionV>
                <wp:extent cx="6602400" cy="6469200"/>
                <wp:effectExtent l="0" t="0" r="8255" b="825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2400" cy="646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rFonts w:ascii="Arial" w:hAnsi="Arial" w:cs="Times New Roman Bold"/>
                                <w:b/>
                                <w:color w:val="000000" w:themeColor="text1"/>
                                <w:sz w:val="48"/>
                                <w:szCs w:val="32"/>
                              </w:rPr>
                              <w:alias w:val="Subject"/>
                              <w:tag w:val=""/>
                              <w:id w:val="-33199284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Pr="006A352C" w:rsidR="003C03D5" w:rsidP="006A352C" w:rsidRDefault="003C03D5" w14:paraId="7253E2AC" w14:textId="77777777">
                                <w:pPr>
                                  <w:spacing w:before="240" w:after="120" w:line="259" w:lineRule="auto"/>
                                  <w:jc w:val="center"/>
                                  <w:rPr>
                                    <w:rFonts w:ascii="Arial" w:hAnsi="Arial" w:cs="Times New Roman Bold"/>
                                    <w:b/>
                                    <w:color w:val="000000" w:themeColor="text1"/>
                                    <w:sz w:val="48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Arial" w:hAnsi="Arial" w:cs="Times New Roman Bold"/>
                                    <w:b/>
                                    <w:color w:val="000000" w:themeColor="text1"/>
                                    <w:sz w:val="48"/>
                                    <w:szCs w:val="32"/>
                                  </w:rPr>
                                  <w:t>GSS</w:t>
                                </w:r>
                              </w:p>
                            </w:sdtContent>
                          </w:sdt>
                          <w:p w:rsidRPr="001D21EF" w:rsidR="003C03D5" w:rsidP="006A352C" w:rsidRDefault="003C03D5" w14:paraId="172BCC02" w14:textId="795D0E70">
                            <w:pPr>
                              <w:widowControl w:val="0"/>
                              <w:spacing w:before="40" w:after="40" w:line="600" w:lineRule="exact"/>
                              <w:jc w:val="center"/>
                              <w:rPr>
                                <w:rFonts w:ascii="Arial" w:hAnsi="Arial" w:cs="Times New Roman Bold"/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Pr="006A352C" w:rsidR="003C03D5" w:rsidP="006A352C" w:rsidRDefault="003C03D5" w14:paraId="063E3562" w14:textId="77777777">
                            <w:pPr>
                              <w:spacing w:after="160" w:line="259" w:lineRule="auto"/>
                              <w:jc w:val="center"/>
                              <w:rPr>
                                <w:rFonts w:eastAsia="MS Mincho" w:asciiTheme="minorHAnsi" w:hAnsiTheme="minorHAnsi"/>
                                <w:sz w:val="22"/>
                                <w:szCs w:val="22"/>
                              </w:rPr>
                            </w:pPr>
                          </w:p>
                          <w:p w:rsidRPr="006A352C" w:rsidR="003C03D5" w:rsidP="006B7F5D" w:rsidRDefault="003C03D5" w14:paraId="1B929D1D" w14:textId="77777777">
                            <w:pPr>
                              <w:spacing w:after="160" w:line="259" w:lineRule="auto"/>
                              <w:jc w:val="center"/>
                              <w:rPr>
                                <w:rFonts w:eastAsia="MS Mincho" w:asciiTheme="minorHAnsi" w:hAnsiTheme="minorHAnsi"/>
                                <w:sz w:val="22"/>
                                <w:szCs w:val="22"/>
                              </w:rPr>
                            </w:pPr>
                          </w:p>
                          <w:p w:rsidRPr="006A352C" w:rsidR="003C03D5" w:rsidP="006B7F5D" w:rsidRDefault="003C03D5" w14:paraId="62A210F7" w14:textId="77777777">
                            <w:pPr>
                              <w:spacing w:after="160" w:line="259" w:lineRule="auto"/>
                              <w:jc w:val="center"/>
                              <w:rPr>
                                <w:rFonts w:eastAsia="MS Mincho" w:asciiTheme="minorHAnsi" w:hAnsiTheme="minorHAnsi"/>
                                <w:sz w:val="22"/>
                                <w:szCs w:val="22"/>
                              </w:rPr>
                            </w:pPr>
                          </w:p>
                          <w:p w:rsidR="003C03D5" w:rsidP="00E51D39" w:rsidRDefault="00000000" w14:paraId="69FCED22" w14:textId="06E6507C">
                            <w:pPr>
                              <w:widowControl w:val="0"/>
                              <w:spacing w:before="40" w:after="40" w:line="600" w:lineRule="exact"/>
                              <w:jc w:val="center"/>
                            </w:pPr>
                            <w:sdt>
                              <w:sdtPr>
                                <w:rPr>
                                  <w:rFonts w:ascii="Arial" w:hAnsi="Arial" w:cs="Times New Roman Bold"/>
                                  <w:b/>
                                  <w:color w:val="005DA8"/>
                                  <w:sz w:val="36"/>
                                  <w:szCs w:val="44"/>
                                </w:rPr>
                                <w:alias w:val="Title"/>
                                <w:tag w:val=""/>
                                <w:id w:val="789942693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C31FBD">
                                  <w:rPr>
                                    <w:rFonts w:ascii="Arial" w:hAnsi="Arial" w:cs="Times New Roman Bold"/>
                                    <w:b/>
                                    <w:color w:val="005DA8"/>
                                    <w:sz w:val="36"/>
                                    <w:szCs w:val="44"/>
                                  </w:rPr>
                                  <w:t xml:space="preserve">UD </w:t>
                                </w:r>
                                <w:r w:rsidR="001C1C17">
                                  <w:rPr>
                                    <w:rFonts w:ascii="Arial" w:hAnsi="Arial" w:cs="Times New Roman Bold"/>
                                    <w:b/>
                                    <w:color w:val="005DA8"/>
                                    <w:sz w:val="36"/>
                                    <w:szCs w:val="44"/>
                                  </w:rPr>
                                  <w:t>Physical server Deployment</w:t>
                                </w:r>
                              </w:sdtContent>
                            </w:sdt>
                          </w:p>
                          <w:p w:rsidR="003C03D5" w:rsidP="006B7F5D" w:rsidRDefault="003C03D5" w14:paraId="272211C9" w14:textId="77777777">
                            <w:pPr>
                              <w:jc w:val="center"/>
                            </w:pPr>
                          </w:p>
                          <w:p w:rsidR="003C03D5" w:rsidP="006B7F5D" w:rsidRDefault="003C03D5" w14:paraId="61111D17" w14:textId="77777777">
                            <w:pPr>
                              <w:jc w:val="center"/>
                            </w:pPr>
                          </w:p>
                          <w:p w:rsidR="003C03D5" w:rsidP="006B7F5D" w:rsidRDefault="003C03D5" w14:paraId="6895E9B9" w14:textId="77777777">
                            <w:pPr>
                              <w:jc w:val="center"/>
                            </w:pPr>
                          </w:p>
                          <w:p w:rsidR="003C03D5" w:rsidP="006B7F5D" w:rsidRDefault="003C03D5" w14:paraId="5A344D66" w14:textId="77777777">
                            <w:pPr>
                              <w:jc w:val="center"/>
                            </w:pPr>
                          </w:p>
                          <w:p w:rsidR="003C03D5" w:rsidP="006B7F5D" w:rsidRDefault="003C03D5" w14:paraId="238A312D" w14:textId="77777777">
                            <w:pPr>
                              <w:jc w:val="center"/>
                            </w:pPr>
                          </w:p>
                          <w:p w:rsidR="003C03D5" w:rsidP="006B7F5D" w:rsidRDefault="003C03D5" w14:paraId="078D4D23" w14:textId="77777777">
                            <w:pPr>
                              <w:jc w:val="center"/>
                            </w:pPr>
                          </w:p>
                          <w:p w:rsidR="003C03D5" w:rsidP="006B7F5D" w:rsidRDefault="003C03D5" w14:paraId="52D4FD9F" w14:textId="77777777">
                            <w:pPr>
                              <w:jc w:val="center"/>
                            </w:pPr>
                          </w:p>
                          <w:p w:rsidR="003C03D5" w:rsidP="006B7F5D" w:rsidRDefault="003C03D5" w14:paraId="5012A8A8" w14:textId="77777777">
                            <w:pPr>
                              <w:jc w:val="center"/>
                            </w:pPr>
                          </w:p>
                          <w:p w:rsidR="003C03D5" w:rsidP="006B7F5D" w:rsidRDefault="003C03D5" w14:paraId="76DD2472" w14:textId="77777777">
                            <w:pPr>
                              <w:jc w:val="center"/>
                            </w:pPr>
                          </w:p>
                          <w:p w:rsidR="003C03D5" w:rsidP="006B7F5D" w:rsidRDefault="003C03D5" w14:paraId="1CCC2D71" w14:textId="77777777">
                            <w:pPr>
                              <w:jc w:val="center"/>
                            </w:pPr>
                          </w:p>
                          <w:tbl>
                            <w:tblPr>
                              <w:tblStyle w:val="TableGrid"/>
                              <w:tblW w:w="9412" w:type="dxa"/>
                              <w:jc w:val="center"/>
                              <w:tblBorders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  <w:insideH w:val="none" w:color="auto" w:sz="0" w:space="0"/>
                                <w:insideV w:val="none" w:color="auto" w:sz="0" w:space="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560"/>
                              <w:gridCol w:w="3136"/>
                              <w:gridCol w:w="1611"/>
                              <w:gridCol w:w="3105"/>
                            </w:tblGrid>
                            <w:tr w:rsidR="003C03D5" w:rsidTr="00220832" w14:paraId="20A849D0" w14:textId="77777777">
                              <w:trPr>
                                <w:jc w:val="center"/>
                              </w:trPr>
                              <w:tc>
                                <w:tcPr>
                                  <w:tcW w:w="1560" w:type="dxa"/>
                                  <w:tcBorders>
                                    <w:top w:val="single" w:color="auto" w:sz="4" w:space="0"/>
                                  </w:tcBorders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4A577E" w:rsidR="003C03D5" w:rsidP="008842BA" w:rsidRDefault="003C03D5" w14:paraId="5FF7FD9F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852" w:type="dxa"/>
                                  <w:gridSpan w:val="3"/>
                                  <w:tcBorders>
                                    <w:top w:val="single" w:color="auto" w:sz="4" w:space="0"/>
                                  </w:tcBorders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4A577E" w:rsidR="003C03D5" w:rsidP="008842BA" w:rsidRDefault="003C03D5" w14:paraId="47C9B818" w14:textId="77777777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3C03D5" w:rsidTr="00220832" w14:paraId="7A984670" w14:textId="77777777">
                              <w:trPr>
                                <w:jc w:val="center"/>
                              </w:trPr>
                              <w:tc>
                                <w:tcPr>
                                  <w:tcW w:w="1560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68080B" w:rsidR="003C03D5" w:rsidP="008842BA" w:rsidRDefault="003C03D5" w14:paraId="732462E9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  <w:r w:rsidRPr="0068080B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  <w:t>Document name</w:t>
                                  </w:r>
                                </w:p>
                              </w:tc>
                              <w:tc>
                                <w:tcPr>
                                  <w:tcW w:w="7852" w:type="dxa"/>
                                  <w:gridSpan w:val="3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68080B" w:rsidR="003C03D5" w:rsidP="008842BA" w:rsidRDefault="003C03D5" w14:paraId="55F3873E" w14:textId="025B1113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</w:pPr>
                                  <w:r w:rsidRPr="0068080B"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  <w:fldChar w:fldCharType="begin"/>
                                  </w:r>
                                  <w:r w:rsidRPr="0068080B"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  <w:instrText xml:space="preserve"> FILENAME   \* MERGEFORMAT </w:instrText>
                                  </w:r>
                                  <w:r w:rsidRPr="0068080B"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  <w:fldChar w:fldCharType="separate"/>
                                  </w:r>
                                  <w:r>
                                    <w:t xml:space="preserve"> </w:t>
                                  </w:r>
                                  <w:r w:rsidR="00C31FBD">
                                    <w:t>UD Physical Server Deployment</w:t>
                                  </w:r>
                                  <w:r>
                                    <w:t xml:space="preserve"> Ver 1</w:t>
                                  </w:r>
                                  <w:r>
                                    <w:rPr>
                                      <w:rFonts w:ascii="Arial" w:hAnsi="Arial" w:cs="Arial"/>
                                      <w:noProof/>
                                      <w:sz w:val="18"/>
                                      <w:szCs w:val="20"/>
                                    </w:rPr>
                                    <w:t>.docx</w:t>
                                  </w:r>
                                  <w:r w:rsidRPr="0068080B"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3C03D5" w:rsidTr="00220832" w14:paraId="7DA40E9B" w14:textId="77777777">
                              <w:trPr>
                                <w:jc w:val="center"/>
                              </w:trPr>
                              <w:tc>
                                <w:tcPr>
                                  <w:tcW w:w="1560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68080B" w:rsidR="003C03D5" w:rsidP="008842BA" w:rsidRDefault="003C03D5" w14:paraId="3ED32CA0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852" w:type="dxa"/>
                                  <w:gridSpan w:val="3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68080B" w:rsidR="003C03D5" w:rsidP="008842BA" w:rsidRDefault="003C03D5" w14:paraId="4663CC5E" w14:textId="77777777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3C03D5" w:rsidTr="00220832" w14:paraId="73465027" w14:textId="77777777">
                              <w:trPr>
                                <w:jc w:val="center"/>
                              </w:trPr>
                              <w:tc>
                                <w:tcPr>
                                  <w:tcW w:w="1560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68080B" w:rsidR="003C03D5" w:rsidP="008842BA" w:rsidRDefault="003C03D5" w14:paraId="19D1560F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  <w:r w:rsidRPr="0068080B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  <w:t>Company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alias w:val="Company"/>
                                  <w:tag w:val=""/>
                                  <w:id w:val="895400748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tc>
                                    <w:tcPr>
                                      <w:tcW w:w="3136" w:type="dxa"/>
                                      <w:tcMar>
                                        <w:left w:w="0" w:type="dxa"/>
                                        <w:right w:w="0" w:type="dxa"/>
                                      </w:tcMar>
                                      <w:vAlign w:val="center"/>
                                    </w:tcPr>
                                    <w:p w:rsidRPr="0068080B" w:rsidR="003C03D5" w:rsidP="008842BA" w:rsidRDefault="00D057EE" w14:paraId="0EDF39C5" w14:textId="0A1BC877">
                                      <w:pP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  <w:t xml:space="preserve">     </w:t>
                                      </w:r>
                                    </w:p>
                                  </w:tc>
                                </w:sdtContent>
                              </w:sdt>
                              <w:tc>
                                <w:tcPr>
                                  <w:tcW w:w="1611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68080B" w:rsidR="003C03D5" w:rsidP="008842BA" w:rsidRDefault="003C03D5" w14:paraId="24B7F683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  <w:r w:rsidRPr="0068080B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  <w:t>Information class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alias w:val="Keywords"/>
                                  <w:tag w:val=""/>
                                  <w:id w:val="-110900106"/>
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<w:text/>
                                </w:sdtPr>
                                <w:sdtContent>
                                  <w:tc>
                                    <w:tcPr>
                                      <w:tcW w:w="3105" w:type="dxa"/>
                                      <w:tcMar>
                                        <w:left w:w="0" w:type="dxa"/>
                                        <w:right w:w="0" w:type="dxa"/>
                                      </w:tcMar>
                                      <w:vAlign w:val="center"/>
                                    </w:tcPr>
                                    <w:p w:rsidRPr="0068080B" w:rsidR="003C03D5" w:rsidP="00085F45" w:rsidRDefault="0008043E" w14:paraId="4078BF0E" w14:textId="1DAD9C08">
                                      <w:pP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  <w:t xml:space="preserve">Internal, </w:t>
                                      </w:r>
                                      <w:proofErr w:type="spellStart"/>
                                      <w: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  <w:t>HCLClassification</w:t>
                                      </w:r>
                                      <w:proofErr w:type="spellEnd"/>
                                      <w: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  <w:t>=Confidential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3C03D5" w:rsidTr="00220832" w14:paraId="7B7A27B5" w14:textId="77777777">
                              <w:trPr>
                                <w:jc w:val="center"/>
                              </w:trPr>
                              <w:tc>
                                <w:tcPr>
                                  <w:tcW w:w="1560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68080B" w:rsidR="003C03D5" w:rsidP="008842BA" w:rsidRDefault="003C03D5" w14:paraId="6B7DE0BA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  <w:r w:rsidRPr="0068080B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  <w:t>Version</w:t>
                                  </w:r>
                                </w:p>
                              </w:tc>
                              <w:tc>
                                <w:tcPr>
                                  <w:tcW w:w="3136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sdt>
                                  <w:sdtPr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  <w:alias w:val="Status"/>
                                    <w:tag w:val=""/>
                                    <w:id w:val="305365926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Content>
                                    <w:p w:rsidRPr="0068080B" w:rsidR="003C03D5" w:rsidP="00085F45" w:rsidRDefault="00C020E1" w14:paraId="57232373" w14:textId="127DE811">
                                      <w:pP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  <w:t>1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1611" w:type="dxa"/>
                                  <w:tcMar>
                                    <w:left w:w="0" w:type="dxa"/>
                                    <w:right w:w="0" w:type="dxa"/>
                                  </w:tcMar>
                                </w:tcPr>
                                <w:p w:rsidRPr="0068080B" w:rsidR="003C03D5" w:rsidP="008842BA" w:rsidRDefault="003C03D5" w14:paraId="7A13D18F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  <w:r w:rsidRPr="0068080B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  <w:t>Document status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alias w:val="Comments"/>
                                  <w:tag w:val=""/>
                                  <w:id w:val="-1065405580"/>
            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            <w:text w:multiLine="1"/>
                                </w:sdtPr>
                                <w:sdtContent>
                                  <w:tc>
                                    <w:tcPr>
                                      <w:tcW w:w="3105" w:type="dxa"/>
                                      <w:tcMar>
                                        <w:left w:w="0" w:type="dxa"/>
                                        <w:right w:w="0" w:type="dxa"/>
                                      </w:tcMar>
                                      <w:vAlign w:val="center"/>
                                    </w:tcPr>
                                    <w:p w:rsidRPr="0068080B" w:rsidR="003C03D5" w:rsidP="00A61B0C" w:rsidRDefault="00072715" w14:paraId="655B5288" w14:textId="6F49605E">
                                      <w:pP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  <w:t>Draft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3C03D5" w:rsidTr="00220832" w14:paraId="7757EDB2" w14:textId="77777777">
                              <w:trPr>
                                <w:jc w:val="center"/>
                              </w:trPr>
                              <w:tc>
                                <w:tcPr>
                                  <w:tcW w:w="1560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68080B" w:rsidR="003C03D5" w:rsidP="008842BA" w:rsidRDefault="003C03D5" w14:paraId="18525812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  <w:r w:rsidRPr="0068080B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  <w:t>Author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alias w:val="Author"/>
                                  <w:tag w:val=""/>
                                  <w:id w:val="687805366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tc>
                                    <w:tcPr>
                                      <w:tcW w:w="3136" w:type="dxa"/>
                                      <w:tcMar>
                                        <w:left w:w="0" w:type="dxa"/>
                                        <w:right w:w="0" w:type="dxa"/>
                                      </w:tcMar>
                                      <w:vAlign w:val="center"/>
                                    </w:tcPr>
                                    <w:p w:rsidRPr="0068080B" w:rsidR="003C03D5" w:rsidP="009A0359" w:rsidRDefault="00BC1393" w14:paraId="2A097432" w14:textId="0157EE08">
                                      <w:pP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  <w:t xml:space="preserve">     </w:t>
                                      </w:r>
                                    </w:p>
                                  </w:tc>
                                </w:sdtContent>
                              </w:sdt>
                              <w:tc>
                                <w:tcPr>
                                  <w:tcW w:w="1611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B61CA4" w:rsidR="003C03D5" w:rsidP="00B61CA4" w:rsidRDefault="003C03D5" w14:paraId="47BB6AD8" w14:textId="67702033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</w:pPr>
                                  <w:r w:rsidRPr="0068080B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  <w:t>Approved by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alias w:val="Author"/>
                                  <w:tag w:val=""/>
                                  <w:id w:val="1014040053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tc>
                                    <w:tcPr>
                                      <w:tcW w:w="3105" w:type="dxa"/>
                                      <w:tcMar>
                                        <w:left w:w="0" w:type="dxa"/>
                                        <w:right w:w="0" w:type="dxa"/>
                                      </w:tcMar>
                                      <w:vAlign w:val="center"/>
                                    </w:tcPr>
                                    <w:p w:rsidRPr="0068080B" w:rsidR="003C03D5" w:rsidP="00896B6D" w:rsidRDefault="00BC1393" w14:paraId="7BFEC1A6" w14:textId="2165B5ED">
                                      <w:pP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  <w:t xml:space="preserve">     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3C03D5" w:rsidTr="00220832" w14:paraId="22CEC199" w14:textId="77777777">
                              <w:trPr>
                                <w:jc w:val="center"/>
                              </w:trPr>
                              <w:tc>
                                <w:tcPr>
                                  <w:tcW w:w="1560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68080B" w:rsidR="003C03D5" w:rsidP="008842BA" w:rsidRDefault="003C03D5" w14:paraId="0346B131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  <w:r w:rsidRPr="0068080B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  <w:t>Date</w:t>
                                  </w:r>
                                </w:p>
                              </w:tc>
                              <w:sdt>
                                <w:sdt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alias w:val="Publish Date"/>
                                  <w:tag w:val=""/>
                                  <w:id w:val="-595871288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8-09T00:00:00Z">
                                    <w:dateFormat w:val="yyyy-MM-dd"/>
                                    <w:lid w:val="sv-S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tc>
                                    <w:tcPr>
                                      <w:tcW w:w="3136" w:type="dxa"/>
                                      <w:tcMar>
                                        <w:left w:w="0" w:type="dxa"/>
                                        <w:right w:w="0" w:type="dxa"/>
                                      </w:tcMar>
                                      <w:vAlign w:val="center"/>
                                    </w:tcPr>
                                    <w:p w:rsidRPr="0068080B" w:rsidR="003C03D5" w:rsidP="008842BA" w:rsidRDefault="00C020E1" w14:paraId="4A084B17" w14:textId="296B1707">
                                      <w:pP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  <w:lang w:val="sv-SE"/>
                                        </w:rPr>
                                        <w:t>202</w:t>
                                      </w:r>
                                      <w:r w:rsidR="00D848EC"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  <w:lang w:val="sv-SE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  <w:lang w:val="sv-SE"/>
                                        </w:rPr>
                                        <w:t>-0</w:t>
                                      </w:r>
                                      <w:r w:rsidR="009354AD"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  <w:lang w:val="sv-SE"/>
                                        </w:rPr>
                                        <w:t>8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  <w:lang w:val="sv-SE"/>
                                        </w:rPr>
                                        <w:t>-</w:t>
                                      </w:r>
                                      <w:r w:rsidR="009354AD">
                                        <w:rPr>
                                          <w:rFonts w:ascii="Arial" w:hAnsi="Arial" w:cs="Arial"/>
                                          <w:sz w:val="18"/>
                                          <w:szCs w:val="20"/>
                                          <w:lang w:val="sv-SE"/>
                                        </w:rPr>
                                        <w:t>09</w:t>
                                      </w:r>
                                    </w:p>
                                  </w:tc>
                                </w:sdtContent>
                              </w:sdt>
                              <w:tc>
                                <w:tcPr>
                                  <w:tcW w:w="1611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68080B" w:rsidR="003C03D5" w:rsidP="008842BA" w:rsidRDefault="003C03D5" w14:paraId="3B35843B" w14:textId="77777777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</w:pPr>
                                  <w:r w:rsidRPr="0068080B"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  <w:t>Approved date</w:t>
                                  </w:r>
                                </w:p>
                              </w:tc>
                              <w:tc>
                                <w:tcPr>
                                  <w:tcW w:w="3105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68080B" w:rsidR="003C03D5" w:rsidP="003C03D5" w:rsidRDefault="003C03D5" w14:paraId="0F1E91DF" w14:textId="711C3ED9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3C03D5" w:rsidTr="00220832" w14:paraId="19C00DF8" w14:textId="77777777">
                              <w:trPr>
                                <w:jc w:val="center"/>
                              </w:trPr>
                              <w:tc>
                                <w:tcPr>
                                  <w:tcW w:w="1560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="003C03D5" w:rsidP="008842BA" w:rsidRDefault="003C03D5" w14:paraId="70E5DD26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36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="003C03D5" w:rsidP="008842BA" w:rsidRDefault="003C03D5" w14:paraId="3D620174" w14:textId="77777777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11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="003C03D5" w:rsidP="008842BA" w:rsidRDefault="003C03D5" w14:paraId="73DE8259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05" w:type="dxa"/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="003C03D5" w:rsidP="008842BA" w:rsidRDefault="003C03D5" w14:paraId="3A3B8DEA" w14:textId="77777777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Pr="006A66CE" w:rsidR="003C03D5" w:rsidTr="00220832" w14:paraId="67BEFBB4" w14:textId="77777777">
                              <w:trPr>
                                <w:jc w:val="center"/>
                              </w:trPr>
                              <w:tc>
                                <w:tcPr>
                                  <w:tcW w:w="1560" w:type="dxa"/>
                                  <w:tcBorders>
                                    <w:bottom w:val="single" w:color="auto" w:sz="4" w:space="0"/>
                                  </w:tcBorders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4A577E" w:rsidR="003C03D5" w:rsidP="008842BA" w:rsidRDefault="003C03D5" w14:paraId="77E4B344" w14:textId="77777777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852" w:type="dxa"/>
                                  <w:gridSpan w:val="3"/>
                                  <w:tcBorders>
                                    <w:bottom w:val="single" w:color="auto" w:sz="4" w:space="0"/>
                                  </w:tcBorders>
                                  <w:tcMar>
                                    <w:left w:w="0" w:type="dxa"/>
                                    <w:right w:w="0" w:type="dxa"/>
                                  </w:tcMar>
                                  <w:vAlign w:val="center"/>
                                </w:tcPr>
                                <w:p w:rsidRPr="004A577E" w:rsidR="003C03D5" w:rsidP="008842BA" w:rsidRDefault="003C03D5" w14:paraId="1BBE1F2F" w14:textId="77777777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3C03D5" w:rsidP="006B7F5D" w:rsidRDefault="003C03D5" w14:paraId="24CB19FC" w14:textId="336E0B99">
                            <w:pPr>
                              <w:jc w:val="center"/>
                            </w:pPr>
                          </w:p>
                          <w:p w:rsidR="003C03D5" w:rsidP="006B7F5D" w:rsidRDefault="003C03D5" w14:paraId="1FBFC214" w14:textId="31170803">
                            <w:pPr>
                              <w:jc w:val="center"/>
                            </w:pPr>
                          </w:p>
                          <w:p w:rsidR="003C03D5" w:rsidP="006B7F5D" w:rsidRDefault="003C03D5" w14:paraId="5B9B33F4" w14:textId="6C2501D0">
                            <w:pPr>
                              <w:jc w:val="center"/>
                            </w:pPr>
                          </w:p>
                          <w:p w:rsidR="003C03D5" w:rsidP="006B7F5D" w:rsidRDefault="003C03D5" w14:paraId="62C37129" w14:textId="7ED9219C">
                            <w:pPr>
                              <w:jc w:val="center"/>
                            </w:pPr>
                          </w:p>
                          <w:p w:rsidR="003C03D5" w:rsidP="006B7F5D" w:rsidRDefault="003C03D5" w14:paraId="6AEB5734" w14:textId="617D57B4">
                            <w:pPr>
                              <w:jc w:val="center"/>
                            </w:pPr>
                          </w:p>
                          <w:p w:rsidR="003C03D5" w:rsidP="006B7F5D" w:rsidRDefault="003C03D5" w14:paraId="209A914C" w14:textId="0EC7495E">
                            <w:pPr>
                              <w:jc w:val="center"/>
                            </w:pPr>
                          </w:p>
                          <w:p w:rsidR="003C03D5" w:rsidP="006B7F5D" w:rsidRDefault="003C03D5" w14:paraId="0E565359" w14:textId="58CB0E6B">
                            <w:pPr>
                              <w:jc w:val="center"/>
                            </w:pPr>
                          </w:p>
                          <w:p w:rsidR="003C03D5" w:rsidP="006B7F5D" w:rsidRDefault="003C03D5" w14:paraId="00F50E4B" w14:textId="5F173416">
                            <w:pPr>
                              <w:jc w:val="center"/>
                            </w:pPr>
                          </w:p>
                          <w:p w:rsidR="003C03D5" w:rsidP="006B7F5D" w:rsidRDefault="003C03D5" w14:paraId="183617B2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20139FA0">
                <v:stroke joinstyle="miter"/>
                <v:path gradientshapeok="t" o:connecttype="rect"/>
              </v:shapetype>
              <v:shape id="Text Box 2" style="position:absolute;margin-left:36.75pt;margin-top:265.35pt;width:519.85pt;height:509.4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spid="_x0000_s1026" o:allowoverlap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">
                <v:textbox>
                  <w:txbxContent>
                    <w:sdt>
                      <w:sdtPr>
                        <w:rPr>
                          <w:rFonts w:ascii="Arial" w:hAnsi="Arial" w:cs="Times New Roman Bold"/>
                          <w:b/>
                          <w:color w:val="000000" w:themeColor="text1"/>
                          <w:sz w:val="48"/>
                          <w:szCs w:val="32"/>
                        </w:rPr>
                        <w:alias w:val="Subject"/>
                        <w:tag w:val=""/>
                        <w:id w:val="-331992848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:rsidRPr="006A352C" w:rsidR="003C03D5" w:rsidP="006A352C" w:rsidRDefault="003C03D5" w14:paraId="7253E2AC" w14:textId="77777777">
                          <w:pPr>
                            <w:spacing w:before="240" w:after="120" w:line="259" w:lineRule="auto"/>
                            <w:jc w:val="center"/>
                            <w:rPr>
                              <w:rFonts w:ascii="Arial" w:hAnsi="Arial" w:cs="Times New Roman Bold"/>
                              <w:b/>
                              <w:color w:val="000000" w:themeColor="text1"/>
                              <w:sz w:val="48"/>
                              <w:szCs w:val="32"/>
                            </w:rPr>
                          </w:pPr>
                          <w:r>
                            <w:rPr>
                              <w:rFonts w:ascii="Arial" w:hAnsi="Arial" w:cs="Times New Roman Bold"/>
                              <w:b/>
                              <w:color w:val="000000" w:themeColor="text1"/>
                              <w:sz w:val="48"/>
                              <w:szCs w:val="32"/>
                            </w:rPr>
                            <w:t>GSS</w:t>
                          </w:r>
                        </w:p>
                      </w:sdtContent>
                    </w:sdt>
                    <w:p w:rsidRPr="001D21EF" w:rsidR="003C03D5" w:rsidP="006A352C" w:rsidRDefault="003C03D5" w14:paraId="172BCC02" w14:textId="795D0E70">
                      <w:pPr>
                        <w:widowControl w:val="0"/>
                        <w:spacing w:before="40" w:after="40" w:line="600" w:lineRule="exact"/>
                        <w:jc w:val="center"/>
                        <w:rPr>
                          <w:rFonts w:ascii="Arial" w:hAnsi="Arial" w:cs="Times New Roman Bold"/>
                          <w:b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Pr="006A352C" w:rsidR="003C03D5" w:rsidP="006A352C" w:rsidRDefault="003C03D5" w14:paraId="063E3562" w14:textId="77777777">
                      <w:pPr>
                        <w:spacing w:after="160" w:line="259" w:lineRule="auto"/>
                        <w:jc w:val="center"/>
                        <w:rPr>
                          <w:rFonts w:eastAsia="MS Mincho" w:asciiTheme="minorHAnsi" w:hAnsiTheme="minorHAnsi"/>
                          <w:sz w:val="22"/>
                          <w:szCs w:val="22"/>
                        </w:rPr>
                      </w:pPr>
                    </w:p>
                    <w:p w:rsidRPr="006A352C" w:rsidR="003C03D5" w:rsidP="006B7F5D" w:rsidRDefault="003C03D5" w14:paraId="1B929D1D" w14:textId="77777777">
                      <w:pPr>
                        <w:spacing w:after="160" w:line="259" w:lineRule="auto"/>
                        <w:jc w:val="center"/>
                        <w:rPr>
                          <w:rFonts w:eastAsia="MS Mincho" w:asciiTheme="minorHAnsi" w:hAnsiTheme="minorHAnsi"/>
                          <w:sz w:val="22"/>
                          <w:szCs w:val="22"/>
                        </w:rPr>
                      </w:pPr>
                    </w:p>
                    <w:p w:rsidRPr="006A352C" w:rsidR="003C03D5" w:rsidP="006B7F5D" w:rsidRDefault="003C03D5" w14:paraId="62A210F7" w14:textId="77777777">
                      <w:pPr>
                        <w:spacing w:after="160" w:line="259" w:lineRule="auto"/>
                        <w:jc w:val="center"/>
                        <w:rPr>
                          <w:rFonts w:eastAsia="MS Mincho" w:asciiTheme="minorHAnsi" w:hAnsiTheme="minorHAnsi"/>
                          <w:sz w:val="22"/>
                          <w:szCs w:val="22"/>
                        </w:rPr>
                      </w:pPr>
                    </w:p>
                    <w:p w:rsidR="003C03D5" w:rsidP="00E51D39" w:rsidRDefault="00000000" w14:paraId="69FCED22" w14:textId="06E6507C">
                      <w:pPr>
                        <w:widowControl w:val="0"/>
                        <w:spacing w:before="40" w:after="40" w:line="600" w:lineRule="exact"/>
                        <w:jc w:val="center"/>
                      </w:pPr>
                      <w:sdt>
                        <w:sdtPr>
                          <w:rPr>
                            <w:rFonts w:ascii="Arial" w:hAnsi="Arial" w:cs="Times New Roman Bold"/>
                            <w:b/>
                            <w:color w:val="005DA8"/>
                            <w:sz w:val="36"/>
                            <w:szCs w:val="44"/>
                          </w:rPr>
                          <w:alias w:val="Title"/>
                          <w:tag w:val=""/>
                          <w:id w:val="789942693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C31FBD">
                            <w:rPr>
                              <w:rFonts w:ascii="Arial" w:hAnsi="Arial" w:cs="Times New Roman Bold"/>
                              <w:b/>
                              <w:color w:val="005DA8"/>
                              <w:sz w:val="36"/>
                              <w:szCs w:val="44"/>
                            </w:rPr>
                            <w:t xml:space="preserve">UD </w:t>
                          </w:r>
                          <w:r w:rsidR="001C1C17">
                            <w:rPr>
                              <w:rFonts w:ascii="Arial" w:hAnsi="Arial" w:cs="Times New Roman Bold"/>
                              <w:b/>
                              <w:color w:val="005DA8"/>
                              <w:sz w:val="36"/>
                              <w:szCs w:val="44"/>
                            </w:rPr>
                            <w:t>Physical server Deployment</w:t>
                          </w:r>
                        </w:sdtContent>
                      </w:sdt>
                    </w:p>
                    <w:p w:rsidR="003C03D5" w:rsidP="006B7F5D" w:rsidRDefault="003C03D5" w14:paraId="272211C9" w14:textId="77777777">
                      <w:pPr>
                        <w:jc w:val="center"/>
                      </w:pPr>
                    </w:p>
                    <w:p w:rsidR="003C03D5" w:rsidP="006B7F5D" w:rsidRDefault="003C03D5" w14:paraId="61111D17" w14:textId="77777777">
                      <w:pPr>
                        <w:jc w:val="center"/>
                      </w:pPr>
                    </w:p>
                    <w:p w:rsidR="003C03D5" w:rsidP="006B7F5D" w:rsidRDefault="003C03D5" w14:paraId="6895E9B9" w14:textId="77777777">
                      <w:pPr>
                        <w:jc w:val="center"/>
                      </w:pPr>
                    </w:p>
                    <w:p w:rsidR="003C03D5" w:rsidP="006B7F5D" w:rsidRDefault="003C03D5" w14:paraId="5A344D66" w14:textId="77777777">
                      <w:pPr>
                        <w:jc w:val="center"/>
                      </w:pPr>
                    </w:p>
                    <w:p w:rsidR="003C03D5" w:rsidP="006B7F5D" w:rsidRDefault="003C03D5" w14:paraId="238A312D" w14:textId="77777777">
                      <w:pPr>
                        <w:jc w:val="center"/>
                      </w:pPr>
                    </w:p>
                    <w:p w:rsidR="003C03D5" w:rsidP="006B7F5D" w:rsidRDefault="003C03D5" w14:paraId="078D4D23" w14:textId="77777777">
                      <w:pPr>
                        <w:jc w:val="center"/>
                      </w:pPr>
                    </w:p>
                    <w:p w:rsidR="003C03D5" w:rsidP="006B7F5D" w:rsidRDefault="003C03D5" w14:paraId="52D4FD9F" w14:textId="77777777">
                      <w:pPr>
                        <w:jc w:val="center"/>
                      </w:pPr>
                    </w:p>
                    <w:p w:rsidR="003C03D5" w:rsidP="006B7F5D" w:rsidRDefault="003C03D5" w14:paraId="5012A8A8" w14:textId="77777777">
                      <w:pPr>
                        <w:jc w:val="center"/>
                      </w:pPr>
                    </w:p>
                    <w:p w:rsidR="003C03D5" w:rsidP="006B7F5D" w:rsidRDefault="003C03D5" w14:paraId="76DD2472" w14:textId="77777777">
                      <w:pPr>
                        <w:jc w:val="center"/>
                      </w:pPr>
                    </w:p>
                    <w:p w:rsidR="003C03D5" w:rsidP="006B7F5D" w:rsidRDefault="003C03D5" w14:paraId="1CCC2D71" w14:textId="77777777">
                      <w:pPr>
                        <w:jc w:val="center"/>
                      </w:pPr>
                    </w:p>
                    <w:tbl>
                      <w:tblPr>
                        <w:tblStyle w:val="TableGrid"/>
                        <w:tblW w:w="9412" w:type="dxa"/>
                        <w:jc w:val="center"/>
                        <w:tblBorders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  <w:insideH w:val="none" w:color="auto" w:sz="0" w:space="0"/>
                          <w:insideV w:val="none" w:color="auto" w:sz="0" w:space="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560"/>
                        <w:gridCol w:w="3136"/>
                        <w:gridCol w:w="1611"/>
                        <w:gridCol w:w="3105"/>
                      </w:tblGrid>
                      <w:tr w:rsidR="003C03D5" w:rsidTr="00220832" w14:paraId="20A849D0" w14:textId="77777777">
                        <w:trPr>
                          <w:jc w:val="center"/>
                        </w:trPr>
                        <w:tc>
                          <w:tcPr>
                            <w:tcW w:w="1560" w:type="dxa"/>
                            <w:tcBorders>
                              <w:top w:val="single" w:color="auto" w:sz="4" w:space="0"/>
                            </w:tcBorders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4A577E" w:rsidR="003C03D5" w:rsidP="008842BA" w:rsidRDefault="003C03D5" w14:paraId="5FF7FD9F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7852" w:type="dxa"/>
                            <w:gridSpan w:val="3"/>
                            <w:tcBorders>
                              <w:top w:val="single" w:color="auto" w:sz="4" w:space="0"/>
                            </w:tcBorders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4A577E" w:rsidR="003C03D5" w:rsidP="008842BA" w:rsidRDefault="003C03D5" w14:paraId="47C9B818" w14:textId="77777777">
                            <w:pPr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3C03D5" w:rsidTr="00220832" w14:paraId="7A984670" w14:textId="77777777">
                        <w:trPr>
                          <w:jc w:val="center"/>
                        </w:trPr>
                        <w:tc>
                          <w:tcPr>
                            <w:tcW w:w="1560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68080B" w:rsidR="003C03D5" w:rsidP="008842BA" w:rsidRDefault="003C03D5" w14:paraId="732462E9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  <w:r w:rsidRPr="0068080B"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  <w:t>Document name</w:t>
                            </w:r>
                          </w:p>
                        </w:tc>
                        <w:tc>
                          <w:tcPr>
                            <w:tcW w:w="7852" w:type="dxa"/>
                            <w:gridSpan w:val="3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68080B" w:rsidR="003C03D5" w:rsidP="008842BA" w:rsidRDefault="003C03D5" w14:paraId="55F3873E" w14:textId="025B1113">
                            <w:pPr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</w:pPr>
                            <w:r w:rsidRPr="0068080B"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  <w:fldChar w:fldCharType="begin"/>
                            </w:r>
                            <w:r w:rsidRPr="0068080B"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  <w:instrText xml:space="preserve"> FILENAME   \* MERGEFORMAT </w:instrText>
                            </w:r>
                            <w:r w:rsidRPr="0068080B"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  <w:fldChar w:fldCharType="separate"/>
                            </w:r>
                            <w:r>
                              <w:t xml:space="preserve"> </w:t>
                            </w:r>
                            <w:r w:rsidR="00C31FBD">
                              <w:t>UD Physical Server Deployment</w:t>
                            </w:r>
                            <w:r>
                              <w:t xml:space="preserve"> Ver 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18"/>
                                <w:szCs w:val="20"/>
                              </w:rPr>
                              <w:t>.docx</w:t>
                            </w:r>
                            <w:r w:rsidRPr="0068080B"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  <w:fldChar w:fldCharType="end"/>
                            </w:r>
                          </w:p>
                        </w:tc>
                      </w:tr>
                      <w:tr w:rsidR="003C03D5" w:rsidTr="00220832" w14:paraId="7DA40E9B" w14:textId="77777777">
                        <w:trPr>
                          <w:jc w:val="center"/>
                        </w:trPr>
                        <w:tc>
                          <w:tcPr>
                            <w:tcW w:w="1560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68080B" w:rsidR="003C03D5" w:rsidP="008842BA" w:rsidRDefault="003C03D5" w14:paraId="3ED32CA0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7852" w:type="dxa"/>
                            <w:gridSpan w:val="3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68080B" w:rsidR="003C03D5" w:rsidP="008842BA" w:rsidRDefault="003C03D5" w14:paraId="4663CC5E" w14:textId="77777777">
                            <w:pPr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3C03D5" w:rsidTr="00220832" w14:paraId="73465027" w14:textId="77777777">
                        <w:trPr>
                          <w:jc w:val="center"/>
                        </w:trPr>
                        <w:tc>
                          <w:tcPr>
                            <w:tcW w:w="1560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68080B" w:rsidR="003C03D5" w:rsidP="008842BA" w:rsidRDefault="003C03D5" w14:paraId="19D1560F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  <w:r w:rsidRPr="0068080B"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  <w:t>Company</w:t>
                            </w:r>
                          </w:p>
                        </w:tc>
                        <w:sdt>
                          <w:sdtPr>
                            <w:rPr>
                              <w:rFonts w:ascii="Arial" w:hAnsi="Arial" w:cs="Arial"/>
                              <w:sz w:val="18"/>
                              <w:szCs w:val="20"/>
                            </w:rPr>
                            <w:alias w:val="Company"/>
                            <w:tag w:val=""/>
                            <w:id w:val="895400748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tc>
                              <w:tcPr>
                                <w:tcW w:w="3136" w:type="dxa"/>
                                <w:tcMar>
                                  <w:left w:w="0" w:type="dxa"/>
                                  <w:right w:w="0" w:type="dxa"/>
                                </w:tcMar>
                                <w:vAlign w:val="center"/>
                              </w:tcPr>
                              <w:p w:rsidRPr="0068080B" w:rsidR="003C03D5" w:rsidP="008842BA" w:rsidRDefault="00D057EE" w14:paraId="0EDF39C5" w14:textId="0A1BC877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t xml:space="preserve">     </w:t>
                                </w:r>
                              </w:p>
                            </w:tc>
                          </w:sdtContent>
                        </w:sdt>
                        <w:tc>
                          <w:tcPr>
                            <w:tcW w:w="1611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68080B" w:rsidR="003C03D5" w:rsidP="008842BA" w:rsidRDefault="003C03D5" w14:paraId="24B7F683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  <w:r w:rsidRPr="0068080B"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  <w:t>Information class</w:t>
                            </w:r>
                          </w:p>
                        </w:tc>
                        <w:sdt>
                          <w:sdtPr>
                            <w:rPr>
                              <w:rFonts w:ascii="Arial" w:hAnsi="Arial" w:cs="Arial"/>
                              <w:sz w:val="18"/>
                              <w:szCs w:val="20"/>
                            </w:rPr>
                            <w:alias w:val="Keywords"/>
                            <w:tag w:val=""/>
                            <w:id w:val="-110900106"/>
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<w:text/>
                          </w:sdtPr>
                          <w:sdtContent>
                            <w:tc>
                              <w:tcPr>
                                <w:tcW w:w="3105" w:type="dxa"/>
                                <w:tcMar>
                                  <w:left w:w="0" w:type="dxa"/>
                                  <w:right w:w="0" w:type="dxa"/>
                                </w:tcMar>
                                <w:vAlign w:val="center"/>
                              </w:tcPr>
                              <w:p w:rsidRPr="0068080B" w:rsidR="003C03D5" w:rsidP="00085F45" w:rsidRDefault="0008043E" w14:paraId="4078BF0E" w14:textId="1DAD9C08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t xml:space="preserve">Internal,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t>HCLClassification</w:t>
                                </w:r>
                                <w:proofErr w:type="spellEnd"/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t>=Confidential</w:t>
                                </w:r>
                              </w:p>
                            </w:tc>
                          </w:sdtContent>
                        </w:sdt>
                      </w:tr>
                      <w:tr w:rsidR="003C03D5" w:rsidTr="00220832" w14:paraId="7B7A27B5" w14:textId="77777777">
                        <w:trPr>
                          <w:jc w:val="center"/>
                        </w:trPr>
                        <w:tc>
                          <w:tcPr>
                            <w:tcW w:w="1560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68080B" w:rsidR="003C03D5" w:rsidP="008842BA" w:rsidRDefault="003C03D5" w14:paraId="6B7DE0BA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  <w:r w:rsidRPr="0068080B"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  <w:t>Version</w:t>
                            </w:r>
                          </w:p>
                        </w:tc>
                        <w:tc>
                          <w:tcPr>
                            <w:tcW w:w="3136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sdt>
                            <w:sdtPr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  <w:alias w:val="Status"/>
                              <w:tag w:val=""/>
                              <w:id w:val="305365926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Content>
                              <w:p w:rsidRPr="0068080B" w:rsidR="003C03D5" w:rsidP="00085F45" w:rsidRDefault="00C020E1" w14:paraId="57232373" w14:textId="127DE811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t>1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1611" w:type="dxa"/>
                            <w:tcMar>
                              <w:left w:w="0" w:type="dxa"/>
                              <w:right w:w="0" w:type="dxa"/>
                            </w:tcMar>
                          </w:tcPr>
                          <w:p w:rsidRPr="0068080B" w:rsidR="003C03D5" w:rsidP="008842BA" w:rsidRDefault="003C03D5" w14:paraId="7A13D18F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  <w:r w:rsidRPr="0068080B"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  <w:t>Document status</w:t>
                            </w:r>
                          </w:p>
                        </w:tc>
                        <w:sdt>
                          <w:sdtPr>
                            <w:rPr>
                              <w:rFonts w:ascii="Arial" w:hAnsi="Arial" w:cs="Arial"/>
                              <w:sz w:val="18"/>
                              <w:szCs w:val="20"/>
                            </w:rPr>
                            <w:alias w:val="Comments"/>
                            <w:tag w:val=""/>
                            <w:id w:val="-1065405580"/>
      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      <w:text w:multiLine="1"/>
                          </w:sdtPr>
                          <w:sdtContent>
                            <w:tc>
                              <w:tcPr>
                                <w:tcW w:w="3105" w:type="dxa"/>
                                <w:tcMar>
                                  <w:left w:w="0" w:type="dxa"/>
                                  <w:right w:w="0" w:type="dxa"/>
                                </w:tcMar>
                                <w:vAlign w:val="center"/>
                              </w:tcPr>
                              <w:p w:rsidRPr="0068080B" w:rsidR="003C03D5" w:rsidP="00A61B0C" w:rsidRDefault="00072715" w14:paraId="655B5288" w14:textId="6F49605E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t>Draft</w:t>
                                </w:r>
                              </w:p>
                            </w:tc>
                          </w:sdtContent>
                        </w:sdt>
                      </w:tr>
                      <w:tr w:rsidR="003C03D5" w:rsidTr="00220832" w14:paraId="7757EDB2" w14:textId="77777777">
                        <w:trPr>
                          <w:jc w:val="center"/>
                        </w:trPr>
                        <w:tc>
                          <w:tcPr>
                            <w:tcW w:w="1560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68080B" w:rsidR="003C03D5" w:rsidP="008842BA" w:rsidRDefault="003C03D5" w14:paraId="18525812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  <w:r w:rsidRPr="0068080B"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  <w:t>Author</w:t>
                            </w:r>
                          </w:p>
                        </w:tc>
                        <w:sdt>
                          <w:sdtPr>
                            <w:rPr>
                              <w:rFonts w:ascii="Arial" w:hAnsi="Arial" w:cs="Arial"/>
                              <w:sz w:val="18"/>
                              <w:szCs w:val="20"/>
                            </w:rPr>
                            <w:alias w:val="Author"/>
                            <w:tag w:val=""/>
                            <w:id w:val="687805366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tc>
                              <w:tcPr>
                                <w:tcW w:w="3136" w:type="dxa"/>
                                <w:tcMar>
                                  <w:left w:w="0" w:type="dxa"/>
                                  <w:right w:w="0" w:type="dxa"/>
                                </w:tcMar>
                                <w:vAlign w:val="center"/>
                              </w:tcPr>
                              <w:p w:rsidRPr="0068080B" w:rsidR="003C03D5" w:rsidP="009A0359" w:rsidRDefault="00BC1393" w14:paraId="2A097432" w14:textId="0157EE08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t xml:space="preserve">     </w:t>
                                </w:r>
                              </w:p>
                            </w:tc>
                          </w:sdtContent>
                        </w:sdt>
                        <w:tc>
                          <w:tcPr>
                            <w:tcW w:w="1611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B61CA4" w:rsidR="003C03D5" w:rsidP="00B61CA4" w:rsidRDefault="003C03D5" w14:paraId="47BB6AD8" w14:textId="67702033">
                            <w:pPr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</w:pPr>
                            <w:r w:rsidRPr="0068080B"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  <w:t>Approved by</w:t>
                            </w:r>
                          </w:p>
                        </w:tc>
                        <w:sdt>
                          <w:sdtPr>
                            <w:rPr>
                              <w:rFonts w:ascii="Arial" w:hAnsi="Arial" w:cs="Arial"/>
                              <w:sz w:val="18"/>
                              <w:szCs w:val="20"/>
                            </w:rPr>
                            <w:alias w:val="Author"/>
                            <w:tag w:val=""/>
                            <w:id w:val="1014040053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tc>
                              <w:tcPr>
                                <w:tcW w:w="3105" w:type="dxa"/>
                                <w:tcMar>
                                  <w:left w:w="0" w:type="dxa"/>
                                  <w:right w:w="0" w:type="dxa"/>
                                </w:tcMar>
                                <w:vAlign w:val="center"/>
                              </w:tcPr>
                              <w:p w:rsidRPr="0068080B" w:rsidR="003C03D5" w:rsidP="00896B6D" w:rsidRDefault="00BC1393" w14:paraId="7BFEC1A6" w14:textId="2165B5ED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  <w:t xml:space="preserve">     </w:t>
                                </w:r>
                              </w:p>
                            </w:tc>
                          </w:sdtContent>
                        </w:sdt>
                      </w:tr>
                      <w:tr w:rsidR="003C03D5" w:rsidTr="00220832" w14:paraId="22CEC199" w14:textId="77777777">
                        <w:trPr>
                          <w:jc w:val="center"/>
                        </w:trPr>
                        <w:tc>
                          <w:tcPr>
                            <w:tcW w:w="1560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68080B" w:rsidR="003C03D5" w:rsidP="008842BA" w:rsidRDefault="003C03D5" w14:paraId="0346B131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  <w:r w:rsidRPr="0068080B"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  <w:t>Date</w:t>
                            </w:r>
                          </w:p>
                        </w:tc>
                        <w:sdt>
                          <w:sdtPr>
                            <w:rPr>
                              <w:rFonts w:ascii="Arial" w:hAnsi="Arial" w:cs="Arial"/>
                              <w:sz w:val="18"/>
                              <w:szCs w:val="20"/>
                            </w:rPr>
                            <w:alias w:val="Publish Date"/>
                            <w:tag w:val=""/>
                            <w:id w:val="-595871288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8-09T00:00:00Z">
                              <w:dateFormat w:val="yyyy-MM-dd"/>
                              <w:lid w:val="sv-S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tc>
                              <w:tcPr>
                                <w:tcW w:w="3136" w:type="dxa"/>
                                <w:tcMar>
                                  <w:left w:w="0" w:type="dxa"/>
                                  <w:right w:w="0" w:type="dxa"/>
                                </w:tcMar>
                                <w:vAlign w:val="center"/>
                              </w:tcPr>
                              <w:p w:rsidRPr="0068080B" w:rsidR="003C03D5" w:rsidP="008842BA" w:rsidRDefault="00C020E1" w14:paraId="4A084B17" w14:textId="296B1707">
                                <w:pP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  <w:lang w:val="sv-SE"/>
                                  </w:rPr>
                                  <w:t>202</w:t>
                                </w:r>
                                <w:r w:rsidR="00D848EC"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  <w:lang w:val="sv-SE"/>
                                  </w:rPr>
                                  <w:t>2</w:t>
                                </w: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  <w:lang w:val="sv-SE"/>
                                  </w:rPr>
                                  <w:t>-0</w:t>
                                </w:r>
                                <w:r w:rsidR="009354AD"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  <w:lang w:val="sv-SE"/>
                                  </w:rPr>
                                  <w:t>8</w:t>
                                </w: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  <w:lang w:val="sv-SE"/>
                                  </w:rPr>
                                  <w:t>-</w:t>
                                </w:r>
                                <w:r w:rsidR="009354AD">
                                  <w:rPr>
                                    <w:rFonts w:ascii="Arial" w:hAnsi="Arial" w:cs="Arial"/>
                                    <w:sz w:val="18"/>
                                    <w:szCs w:val="20"/>
                                    <w:lang w:val="sv-SE"/>
                                  </w:rPr>
                                  <w:t>09</w:t>
                                </w:r>
                              </w:p>
                            </w:tc>
                          </w:sdtContent>
                        </w:sdt>
                        <w:tc>
                          <w:tcPr>
                            <w:tcW w:w="1611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68080B" w:rsidR="003C03D5" w:rsidP="008842BA" w:rsidRDefault="003C03D5" w14:paraId="3B35843B" w14:textId="77777777">
                            <w:pPr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</w:pPr>
                            <w:r w:rsidRPr="0068080B"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  <w:t>Approved date</w:t>
                            </w:r>
                          </w:p>
                        </w:tc>
                        <w:tc>
                          <w:tcPr>
                            <w:tcW w:w="3105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68080B" w:rsidR="003C03D5" w:rsidP="003C03D5" w:rsidRDefault="003C03D5" w14:paraId="0F1E91DF" w14:textId="711C3ED9">
                            <w:pPr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="003C03D5" w:rsidTr="00220832" w14:paraId="19C00DF8" w14:textId="77777777">
                        <w:trPr>
                          <w:jc w:val="center"/>
                        </w:trPr>
                        <w:tc>
                          <w:tcPr>
                            <w:tcW w:w="1560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="003C03D5" w:rsidP="008842BA" w:rsidRDefault="003C03D5" w14:paraId="70E5DD26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3136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="003C03D5" w:rsidP="008842BA" w:rsidRDefault="003C03D5" w14:paraId="3D620174" w14:textId="77777777">
                            <w:pPr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611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="003C03D5" w:rsidP="008842BA" w:rsidRDefault="003C03D5" w14:paraId="73DE8259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3105" w:type="dxa"/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="003C03D5" w:rsidP="008842BA" w:rsidRDefault="003C03D5" w14:paraId="3A3B8DEA" w14:textId="77777777">
                            <w:pPr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  <w:tr w:rsidRPr="006A66CE" w:rsidR="003C03D5" w:rsidTr="00220832" w14:paraId="67BEFBB4" w14:textId="77777777">
                        <w:trPr>
                          <w:jc w:val="center"/>
                        </w:trPr>
                        <w:tc>
                          <w:tcPr>
                            <w:tcW w:w="1560" w:type="dxa"/>
                            <w:tcBorders>
                              <w:bottom w:val="single" w:color="auto" w:sz="4" w:space="0"/>
                            </w:tcBorders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4A577E" w:rsidR="003C03D5" w:rsidP="008842BA" w:rsidRDefault="003C03D5" w14:paraId="77E4B344" w14:textId="77777777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7852" w:type="dxa"/>
                            <w:gridSpan w:val="3"/>
                            <w:tcBorders>
                              <w:bottom w:val="single" w:color="auto" w:sz="4" w:space="0"/>
                            </w:tcBorders>
                            <w:tcMar>
                              <w:left w:w="0" w:type="dxa"/>
                              <w:right w:w="0" w:type="dxa"/>
                            </w:tcMar>
                            <w:vAlign w:val="center"/>
                          </w:tcPr>
                          <w:p w:rsidRPr="004A577E" w:rsidR="003C03D5" w:rsidP="008842BA" w:rsidRDefault="003C03D5" w14:paraId="1BBE1F2F" w14:textId="77777777">
                            <w:pPr>
                              <w:rPr>
                                <w:rFonts w:ascii="Arial" w:hAnsi="Arial" w:cs="Arial"/>
                                <w:sz w:val="18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3C03D5" w:rsidP="006B7F5D" w:rsidRDefault="003C03D5" w14:paraId="24CB19FC" w14:textId="336E0B99">
                      <w:pPr>
                        <w:jc w:val="center"/>
                      </w:pPr>
                    </w:p>
                    <w:p w:rsidR="003C03D5" w:rsidP="006B7F5D" w:rsidRDefault="003C03D5" w14:paraId="1FBFC214" w14:textId="31170803">
                      <w:pPr>
                        <w:jc w:val="center"/>
                      </w:pPr>
                    </w:p>
                    <w:p w:rsidR="003C03D5" w:rsidP="006B7F5D" w:rsidRDefault="003C03D5" w14:paraId="5B9B33F4" w14:textId="6C2501D0">
                      <w:pPr>
                        <w:jc w:val="center"/>
                      </w:pPr>
                    </w:p>
                    <w:p w:rsidR="003C03D5" w:rsidP="006B7F5D" w:rsidRDefault="003C03D5" w14:paraId="62C37129" w14:textId="7ED9219C">
                      <w:pPr>
                        <w:jc w:val="center"/>
                      </w:pPr>
                    </w:p>
                    <w:p w:rsidR="003C03D5" w:rsidP="006B7F5D" w:rsidRDefault="003C03D5" w14:paraId="6AEB5734" w14:textId="617D57B4">
                      <w:pPr>
                        <w:jc w:val="center"/>
                      </w:pPr>
                    </w:p>
                    <w:p w:rsidR="003C03D5" w:rsidP="006B7F5D" w:rsidRDefault="003C03D5" w14:paraId="209A914C" w14:textId="0EC7495E">
                      <w:pPr>
                        <w:jc w:val="center"/>
                      </w:pPr>
                    </w:p>
                    <w:p w:rsidR="003C03D5" w:rsidP="006B7F5D" w:rsidRDefault="003C03D5" w14:paraId="0E565359" w14:textId="58CB0E6B">
                      <w:pPr>
                        <w:jc w:val="center"/>
                      </w:pPr>
                    </w:p>
                    <w:p w:rsidR="003C03D5" w:rsidP="006B7F5D" w:rsidRDefault="003C03D5" w14:paraId="00F50E4B" w14:textId="5F173416">
                      <w:pPr>
                        <w:jc w:val="center"/>
                      </w:pPr>
                    </w:p>
                    <w:p w:rsidR="003C03D5" w:rsidP="006B7F5D" w:rsidRDefault="003C03D5" w14:paraId="183617B2" w14:textId="77777777">
                      <w:pPr>
                        <w:jc w:val="center"/>
                      </w:pP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</w:p>
    <w:p w:rsidRPr="00B47BD6" w:rsidR="00ED79F0" w:rsidP="00ED79F0" w:rsidRDefault="00ED79F0" w14:paraId="3B207D07" w14:textId="77777777">
      <w:pPr>
        <w:pStyle w:val="Head1NoNum"/>
        <w:jc w:val="both"/>
        <w:rPr>
          <w:rFonts w:ascii="Verdana" w:hAnsi="Verdana"/>
        </w:rPr>
      </w:pPr>
      <w:r w:rsidRPr="00B47BD6">
        <w:rPr>
          <w:rFonts w:ascii="Verdana" w:hAnsi="Verdana"/>
        </w:rPr>
        <w:lastRenderedPageBreak/>
        <w:t>History</w:t>
      </w:r>
    </w:p>
    <w:p w:rsidRPr="00B47BD6" w:rsidR="00ED79F0" w:rsidP="00ED79F0" w:rsidRDefault="00ED79F0" w14:paraId="68694D48" w14:textId="77777777">
      <w:pPr>
        <w:pStyle w:val="Indent"/>
        <w:jc w:val="both"/>
        <w:rPr>
          <w:rFonts w:ascii="Verdana" w:hAnsi="Verdana"/>
        </w:rPr>
      </w:pPr>
    </w:p>
    <w:tbl>
      <w:tblPr>
        <w:tblW w:w="0" w:type="auto"/>
        <w:tblInd w:w="5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1298"/>
        <w:gridCol w:w="1389"/>
        <w:gridCol w:w="3382"/>
        <w:gridCol w:w="2413"/>
      </w:tblGrid>
      <w:tr w:rsidRPr="00B47BD6" w:rsidR="00ED79F0" w:rsidTr="0014262B" w14:paraId="4893195A" w14:textId="77777777">
        <w:tc>
          <w:tcPr>
            <w:tcW w:w="1298" w:type="dxa"/>
            <w:shd w:val="clear" w:color="auto" w:fill="auto"/>
          </w:tcPr>
          <w:p w:rsidRPr="00B47BD6" w:rsidR="00ED79F0" w:rsidP="001E125C" w:rsidRDefault="00ED79F0" w14:paraId="2AC6B7E5" w14:textId="77777777">
            <w:pPr>
              <w:jc w:val="both"/>
              <w:rPr>
                <w:rFonts w:ascii="Verdana" w:hAnsi="Verdana"/>
                <w:b/>
              </w:rPr>
            </w:pPr>
            <w:r w:rsidRPr="00B47BD6">
              <w:rPr>
                <w:rFonts w:ascii="Verdana" w:hAnsi="Verdana"/>
                <w:b/>
              </w:rPr>
              <w:t>Version</w:t>
            </w:r>
          </w:p>
        </w:tc>
        <w:tc>
          <w:tcPr>
            <w:tcW w:w="1389" w:type="dxa"/>
            <w:shd w:val="clear" w:color="auto" w:fill="auto"/>
          </w:tcPr>
          <w:p w:rsidRPr="00B47BD6" w:rsidR="00ED79F0" w:rsidP="001E125C" w:rsidRDefault="00ED79F0" w14:paraId="2489A5E2" w14:textId="77777777">
            <w:pPr>
              <w:jc w:val="both"/>
              <w:rPr>
                <w:rFonts w:ascii="Verdana" w:hAnsi="Verdana"/>
                <w:b/>
              </w:rPr>
            </w:pPr>
            <w:r w:rsidRPr="00B47BD6">
              <w:rPr>
                <w:rFonts w:ascii="Verdana" w:hAnsi="Verdana"/>
                <w:b/>
              </w:rPr>
              <w:t>Date</w:t>
            </w:r>
          </w:p>
        </w:tc>
        <w:tc>
          <w:tcPr>
            <w:tcW w:w="3382" w:type="dxa"/>
            <w:shd w:val="clear" w:color="auto" w:fill="auto"/>
          </w:tcPr>
          <w:p w:rsidRPr="00B47BD6" w:rsidR="00ED79F0" w:rsidP="001E125C" w:rsidRDefault="00ED79F0" w14:paraId="4FAD92D6" w14:textId="77777777">
            <w:pPr>
              <w:jc w:val="both"/>
              <w:rPr>
                <w:rFonts w:ascii="Verdana" w:hAnsi="Verdana"/>
                <w:b/>
              </w:rPr>
            </w:pPr>
            <w:r w:rsidRPr="00B47BD6">
              <w:rPr>
                <w:rFonts w:ascii="Verdana" w:hAnsi="Verdana"/>
                <w:b/>
              </w:rPr>
              <w:t>Author</w:t>
            </w:r>
          </w:p>
        </w:tc>
        <w:tc>
          <w:tcPr>
            <w:tcW w:w="2413" w:type="dxa"/>
            <w:shd w:val="clear" w:color="auto" w:fill="auto"/>
          </w:tcPr>
          <w:p w:rsidRPr="00B47BD6" w:rsidR="00ED79F0" w:rsidP="001E125C" w:rsidRDefault="00ED79F0" w14:paraId="50E6FD5F" w14:textId="77777777">
            <w:pPr>
              <w:jc w:val="both"/>
              <w:rPr>
                <w:rFonts w:ascii="Verdana" w:hAnsi="Verdana"/>
                <w:b/>
              </w:rPr>
            </w:pPr>
            <w:r w:rsidRPr="00B47BD6">
              <w:rPr>
                <w:rFonts w:ascii="Verdana" w:hAnsi="Verdana"/>
                <w:b/>
              </w:rPr>
              <w:t>Description</w:t>
            </w:r>
          </w:p>
        </w:tc>
      </w:tr>
      <w:tr w:rsidRPr="00B47BD6" w:rsidR="00ED79F0" w:rsidTr="0014262B" w14:paraId="0CC123DD" w14:textId="77777777">
        <w:tc>
          <w:tcPr>
            <w:tcW w:w="1298" w:type="dxa"/>
            <w:shd w:val="clear" w:color="auto" w:fill="auto"/>
          </w:tcPr>
          <w:p w:rsidRPr="00B47BD6" w:rsidR="00ED79F0" w:rsidP="001E125C" w:rsidRDefault="00ED79F0" w14:paraId="4E40647E" w14:textId="77777777">
            <w:pPr>
              <w:jc w:val="both"/>
              <w:rPr>
                <w:rFonts w:ascii="Verdana" w:hAnsi="Verdana"/>
              </w:rPr>
            </w:pPr>
            <w:r w:rsidRPr="00B47BD6">
              <w:rPr>
                <w:rFonts w:ascii="Verdana" w:hAnsi="Verdana"/>
              </w:rPr>
              <w:t>1.0</w:t>
            </w:r>
          </w:p>
        </w:tc>
        <w:tc>
          <w:tcPr>
            <w:tcW w:w="1389" w:type="dxa"/>
            <w:shd w:val="clear" w:color="auto" w:fill="auto"/>
          </w:tcPr>
          <w:p w:rsidRPr="00B47BD6" w:rsidR="00ED79F0" w:rsidP="00C020E1" w:rsidRDefault="00ED79F0" w14:paraId="175C049A" w14:textId="2DAE0589">
            <w:pPr>
              <w:jc w:val="both"/>
              <w:rPr>
                <w:rFonts w:ascii="Verdana" w:hAnsi="Verdana"/>
              </w:rPr>
            </w:pPr>
            <w:r w:rsidRPr="00B47BD6">
              <w:rPr>
                <w:rFonts w:ascii="Verdana" w:hAnsi="Verdana"/>
              </w:rPr>
              <w:fldChar w:fldCharType="begin"/>
            </w:r>
            <w:r w:rsidRPr="00B47BD6">
              <w:rPr>
                <w:rFonts w:ascii="Verdana" w:hAnsi="Verdana"/>
              </w:rPr>
              <w:instrText xml:space="preserve"> SAVEDATE  \@ "yyyy-MM-dd"  \* MERGEFORMAT </w:instrText>
            </w:r>
            <w:r w:rsidRPr="00B47BD6">
              <w:rPr>
                <w:rFonts w:ascii="Verdana" w:hAnsi="Verdana"/>
              </w:rPr>
              <w:fldChar w:fldCharType="separate"/>
            </w:r>
            <w:r w:rsidR="00A25430">
              <w:rPr>
                <w:rFonts w:ascii="Verdana" w:hAnsi="Verdana"/>
                <w:noProof/>
              </w:rPr>
              <w:t>2022-10-14</w:t>
            </w:r>
            <w:r w:rsidRPr="00B47BD6">
              <w:rPr>
                <w:rFonts w:ascii="Verdana" w:hAnsi="Verdana"/>
              </w:rPr>
              <w:fldChar w:fldCharType="end"/>
            </w:r>
          </w:p>
        </w:tc>
        <w:tc>
          <w:tcPr>
            <w:tcW w:w="3382" w:type="dxa"/>
            <w:shd w:val="clear" w:color="auto" w:fill="auto"/>
          </w:tcPr>
          <w:p w:rsidRPr="00B47BD6" w:rsidR="00ED79F0" w:rsidP="001E125C" w:rsidRDefault="00ED79F0" w14:paraId="40293EB8" w14:textId="543F48A8">
            <w:pPr>
              <w:jc w:val="both"/>
              <w:rPr>
                <w:rFonts w:ascii="Verdana" w:hAnsi="Verdana"/>
              </w:rPr>
            </w:pPr>
            <w:r w:rsidRPr="00B47BD6">
              <w:rPr>
                <w:rFonts w:ascii="Verdana" w:hAnsi="Verdana"/>
              </w:rPr>
              <w:t xml:space="preserve">GSS </w:t>
            </w:r>
            <w:r w:rsidRPr="00B47BD6" w:rsidR="00C31FBD">
              <w:rPr>
                <w:rFonts w:ascii="Verdana" w:hAnsi="Verdana"/>
              </w:rPr>
              <w:t>OTD Team</w:t>
            </w:r>
          </w:p>
        </w:tc>
        <w:tc>
          <w:tcPr>
            <w:tcW w:w="2413" w:type="dxa"/>
            <w:shd w:val="clear" w:color="auto" w:fill="auto"/>
          </w:tcPr>
          <w:p w:rsidRPr="00B47BD6" w:rsidR="00ED79F0" w:rsidP="001E125C" w:rsidRDefault="00ED79F0" w14:paraId="0957EA38" w14:textId="77777777">
            <w:pPr>
              <w:jc w:val="both"/>
              <w:rPr>
                <w:rFonts w:ascii="Verdana" w:hAnsi="Verdana"/>
              </w:rPr>
            </w:pPr>
            <w:r w:rsidRPr="00B47BD6">
              <w:rPr>
                <w:rFonts w:ascii="Verdana" w:hAnsi="Verdana"/>
              </w:rPr>
              <w:t>Initial document</w:t>
            </w:r>
          </w:p>
        </w:tc>
      </w:tr>
      <w:tr w:rsidRPr="00B47BD6" w:rsidR="00C020E1" w:rsidTr="0014262B" w14:paraId="0ECE3F79" w14:textId="77777777">
        <w:tc>
          <w:tcPr>
            <w:tcW w:w="1298" w:type="dxa"/>
            <w:shd w:val="clear" w:color="auto" w:fill="auto"/>
          </w:tcPr>
          <w:p w:rsidRPr="00B47BD6" w:rsidR="00C020E1" w:rsidP="001E125C" w:rsidRDefault="00C020E1" w14:paraId="5796C3FB" w14:textId="6CEF8694">
            <w:pPr>
              <w:jc w:val="both"/>
              <w:rPr>
                <w:rFonts w:ascii="Verdana" w:hAnsi="Verdana"/>
              </w:rPr>
            </w:pPr>
          </w:p>
        </w:tc>
        <w:tc>
          <w:tcPr>
            <w:tcW w:w="1389" w:type="dxa"/>
            <w:shd w:val="clear" w:color="auto" w:fill="auto"/>
          </w:tcPr>
          <w:p w:rsidRPr="00B47BD6" w:rsidR="00C020E1" w:rsidP="001E125C" w:rsidRDefault="00C020E1" w14:paraId="4DE94747" w14:textId="3C0ACF15">
            <w:pPr>
              <w:jc w:val="both"/>
              <w:rPr>
                <w:rFonts w:ascii="Verdana" w:hAnsi="Verdana"/>
              </w:rPr>
            </w:pPr>
          </w:p>
        </w:tc>
        <w:tc>
          <w:tcPr>
            <w:tcW w:w="3382" w:type="dxa"/>
            <w:shd w:val="clear" w:color="auto" w:fill="auto"/>
          </w:tcPr>
          <w:p w:rsidRPr="00B47BD6" w:rsidR="00C020E1" w:rsidP="001E125C" w:rsidRDefault="00C020E1" w14:paraId="0960597F" w14:textId="77777777">
            <w:pPr>
              <w:jc w:val="both"/>
              <w:rPr>
                <w:rFonts w:ascii="Verdana" w:hAnsi="Verdana"/>
              </w:rPr>
            </w:pPr>
          </w:p>
        </w:tc>
        <w:tc>
          <w:tcPr>
            <w:tcW w:w="2413" w:type="dxa"/>
            <w:shd w:val="clear" w:color="auto" w:fill="auto"/>
          </w:tcPr>
          <w:p w:rsidRPr="00B47BD6" w:rsidR="00C020E1" w:rsidP="001E125C" w:rsidRDefault="00C020E1" w14:paraId="5056036D" w14:textId="77777777">
            <w:pPr>
              <w:jc w:val="both"/>
              <w:rPr>
                <w:rFonts w:ascii="Verdana" w:hAnsi="Verdana"/>
              </w:rPr>
            </w:pPr>
          </w:p>
        </w:tc>
      </w:tr>
    </w:tbl>
    <w:p w:rsidRPr="00B47BD6" w:rsidR="00ED79F0" w:rsidP="00ED79F0" w:rsidRDefault="00ED79F0" w14:paraId="68898DA1" w14:textId="77777777">
      <w:pPr>
        <w:jc w:val="both"/>
        <w:rPr>
          <w:rFonts w:ascii="Verdana" w:hAnsi="Verdana"/>
        </w:rPr>
      </w:pPr>
    </w:p>
    <w:p w:rsidRPr="00B47BD6" w:rsidR="00ED79F0" w:rsidP="00ED79F0" w:rsidRDefault="00ED79F0" w14:paraId="000B4A1C" w14:textId="77777777">
      <w:pPr>
        <w:pStyle w:val="Head1NoNum"/>
        <w:jc w:val="both"/>
        <w:rPr>
          <w:rFonts w:ascii="Verdana" w:hAnsi="Verdana"/>
          <w:lang w:val="en-US"/>
        </w:rPr>
      </w:pPr>
      <w:r w:rsidRPr="00B47BD6">
        <w:rPr>
          <w:rFonts w:ascii="Verdana" w:hAnsi="Verdana"/>
          <w:lang w:val="en-US"/>
        </w:rPr>
        <w:t>Summary</w:t>
      </w:r>
    </w:p>
    <w:p w:rsidRPr="00B47BD6" w:rsidR="00ED79F0" w:rsidP="00ED79F0" w:rsidRDefault="00ED79F0" w14:paraId="039FF5C7" w14:textId="74EC8B4A">
      <w:pPr>
        <w:pStyle w:val="Indent"/>
        <w:ind w:left="0"/>
        <w:jc w:val="both"/>
        <w:rPr>
          <w:rFonts w:ascii="Verdana" w:hAnsi="Verdana"/>
        </w:rPr>
      </w:pPr>
      <w:r w:rsidRPr="00B47BD6">
        <w:rPr>
          <w:rFonts w:ascii="Verdana" w:hAnsi="Verdana"/>
        </w:rPr>
        <w:t xml:space="preserve">This document describes the </w:t>
      </w:r>
      <w:r w:rsidRPr="00B47BD6" w:rsidR="00C31FBD">
        <w:rPr>
          <w:rFonts w:ascii="Verdana" w:hAnsi="Verdana"/>
        </w:rPr>
        <w:t>installation of Physical server using Service profile and Template</w:t>
      </w:r>
    </w:p>
    <w:p w:rsidRPr="00B47BD6" w:rsidR="00ED79F0" w:rsidP="00ED79F0" w:rsidRDefault="00ED79F0" w14:paraId="7BE833CF" w14:textId="3A65527B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5C1A0AA7" w14:textId="40EDEAF2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025B2035" w14:textId="25B610A3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54A8FF60" w14:textId="2AC3C78F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33CB8527" w14:textId="5E81B8A6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31958EFF" w14:textId="2435945E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36899E7C" w14:textId="18016B1D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0976F475" w14:textId="3AF62B8F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10F1E5E4" w14:textId="239B52C6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18C3431C" w14:textId="7BA40215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5DF0DD48" w14:textId="4F18EBD3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0A1BD579" w14:textId="50B41750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27EF2E9B" w14:textId="0E5AA09A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45CFE207" w14:textId="01E35D55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0A803264" w14:textId="4C35AD1E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423F4824" w14:textId="587CB760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4393CE6B" w14:textId="1C659B33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00FFB5D8" w14:textId="65891816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576DF954" w14:textId="0ECEC121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2CD3C0AB" w14:textId="5376C98C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0F1EEC36" w14:textId="1F39EBE3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0C1B2E8C" w14:textId="47812BE2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417D56A4" w14:textId="145CC839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4679E91B" w14:textId="6CDA006B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024EE9AF" w14:textId="0A4150CE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06C5A7EF" w14:textId="77907B4A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7CD6C7F4" w14:textId="7BC456A0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363C2E83" w14:textId="1792D29C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76A6767F" w14:textId="5E4A677B">
      <w:pPr>
        <w:pStyle w:val="Indent"/>
        <w:ind w:left="0"/>
        <w:jc w:val="both"/>
        <w:rPr>
          <w:rFonts w:ascii="Verdana" w:hAnsi="Verdana"/>
        </w:rPr>
      </w:pPr>
    </w:p>
    <w:p w:rsidRPr="00B47BD6" w:rsidR="00ED79F0" w:rsidP="00ED79F0" w:rsidRDefault="00ED79F0" w14:paraId="6770B40C" w14:textId="77777777">
      <w:pPr>
        <w:pStyle w:val="Indent"/>
        <w:ind w:left="0"/>
        <w:jc w:val="both"/>
        <w:rPr>
          <w:rFonts w:ascii="Verdana" w:hAnsi="Verdana"/>
          <w:color w:val="005DA8"/>
          <w:sz w:val="28"/>
        </w:rPr>
      </w:pPr>
    </w:p>
    <w:p w:rsidRPr="003D6984" w:rsidR="003D6984" w:rsidP="003D6984" w:rsidRDefault="002F01D4" w14:paraId="39158ADD" w14:textId="328489FA">
      <w:pPr>
        <w:pStyle w:val="Heading"/>
        <w:jc w:val="left"/>
        <w:rPr>
          <w:rFonts w:ascii="Verdana" w:hAnsi="Verdana"/>
          <w:color w:val="005DA8"/>
          <w:sz w:val="32"/>
          <w:szCs w:val="32"/>
        </w:rPr>
      </w:pPr>
      <w:r w:rsidRPr="003D6984">
        <w:rPr>
          <w:rFonts w:ascii="Verdana" w:hAnsi="Verdana"/>
          <w:color w:val="005DA8"/>
          <w:sz w:val="32"/>
          <w:szCs w:val="32"/>
        </w:rPr>
        <w:t>Table of Cont</w:t>
      </w:r>
      <w:r w:rsidRPr="003D6984" w:rsidR="003D6984">
        <w:rPr>
          <w:rFonts w:ascii="Verdana" w:hAnsi="Verdana"/>
          <w:color w:val="005DA8"/>
          <w:sz w:val="32"/>
          <w:szCs w:val="32"/>
        </w:rPr>
        <w:t>ents</w:t>
      </w:r>
    </w:p>
    <w:p w:rsidRPr="003D6984" w:rsidR="003D6984" w:rsidP="003D6984" w:rsidRDefault="003D6984" w14:paraId="21AE18E2" w14:textId="283DA57A">
      <w:pPr>
        <w:pStyle w:val="Heading"/>
        <w:numPr>
          <w:ilvl w:val="0"/>
          <w:numId w:val="22"/>
        </w:numPr>
        <w:jc w:val="left"/>
        <w:rPr>
          <w:rFonts w:ascii="Verdana" w:hAnsi="Verdana"/>
          <w:sz w:val="24"/>
          <w:szCs w:val="24"/>
          <w:lang w:val="en-GB"/>
        </w:rPr>
      </w:pPr>
      <w:r w:rsidRPr="003D6984">
        <w:rPr>
          <w:rFonts w:ascii="Verdana" w:hAnsi="Verdana"/>
          <w:color w:val="005DA8"/>
          <w:sz w:val="24"/>
          <w:szCs w:val="24"/>
        </w:rPr>
        <w:t>Introduction</w:t>
      </w:r>
    </w:p>
    <w:p w:rsidRPr="003D6984" w:rsidR="003D6984" w:rsidP="003D6984" w:rsidRDefault="003D6984" w14:paraId="6002125F" w14:textId="328D068F">
      <w:pPr>
        <w:pStyle w:val="Heading"/>
        <w:numPr>
          <w:ilvl w:val="0"/>
          <w:numId w:val="22"/>
        </w:numPr>
        <w:jc w:val="left"/>
        <w:rPr>
          <w:rFonts w:ascii="Verdana" w:hAnsi="Verdana"/>
          <w:sz w:val="24"/>
          <w:szCs w:val="24"/>
          <w:lang w:val="en-GB"/>
        </w:rPr>
      </w:pPr>
      <w:r w:rsidRPr="003D6984">
        <w:rPr>
          <w:rFonts w:ascii="Verdana" w:hAnsi="Verdana"/>
          <w:color w:val="005DA8"/>
          <w:sz w:val="24"/>
          <w:szCs w:val="24"/>
        </w:rPr>
        <w:t>How to Login to Dell OME appliance</w:t>
      </w:r>
    </w:p>
    <w:p w:rsidRPr="003D6984" w:rsidR="003D6984" w:rsidP="003D6984" w:rsidRDefault="003D6984" w14:paraId="5EDE5A2F" w14:textId="058F052A">
      <w:pPr>
        <w:pStyle w:val="Heading"/>
        <w:numPr>
          <w:ilvl w:val="0"/>
          <w:numId w:val="22"/>
        </w:numPr>
        <w:jc w:val="left"/>
        <w:rPr>
          <w:rFonts w:ascii="Verdana" w:hAnsi="Verdana"/>
          <w:sz w:val="24"/>
          <w:szCs w:val="24"/>
          <w:lang w:val="en-GB"/>
        </w:rPr>
      </w:pPr>
      <w:r w:rsidRPr="003D6984">
        <w:rPr>
          <w:rFonts w:ascii="Verdana" w:hAnsi="Verdana"/>
          <w:color w:val="005DA8"/>
          <w:sz w:val="24"/>
          <w:szCs w:val="24"/>
        </w:rPr>
        <w:t>Service profile creation</w:t>
      </w:r>
    </w:p>
    <w:p w:rsidRPr="007A4672" w:rsidR="003D6984" w:rsidP="003D6984" w:rsidRDefault="003D6984" w14:paraId="5AC5E037" w14:textId="4BAA7CCE">
      <w:pPr>
        <w:pStyle w:val="Heading"/>
        <w:numPr>
          <w:ilvl w:val="0"/>
          <w:numId w:val="22"/>
        </w:numPr>
        <w:jc w:val="left"/>
        <w:rPr>
          <w:rFonts w:ascii="Verdana" w:hAnsi="Verdana"/>
          <w:sz w:val="24"/>
          <w:szCs w:val="24"/>
          <w:lang w:val="en-GB"/>
        </w:rPr>
      </w:pPr>
      <w:r w:rsidRPr="003D6984">
        <w:rPr>
          <w:rFonts w:ascii="Verdana" w:hAnsi="Verdana"/>
          <w:color w:val="005DA8"/>
          <w:sz w:val="24"/>
          <w:szCs w:val="24"/>
        </w:rPr>
        <w:t>Template deployment</w:t>
      </w:r>
    </w:p>
    <w:p w:rsidRPr="00363518" w:rsidR="007A4672" w:rsidP="003D6984" w:rsidRDefault="007A4672" w14:paraId="6682D169" w14:textId="6FA531B2">
      <w:pPr>
        <w:pStyle w:val="Heading"/>
        <w:numPr>
          <w:ilvl w:val="0"/>
          <w:numId w:val="22"/>
        </w:numPr>
        <w:jc w:val="left"/>
        <w:rPr>
          <w:rFonts w:ascii="Verdana" w:hAnsi="Verdana"/>
          <w:sz w:val="24"/>
          <w:szCs w:val="24"/>
          <w:lang w:val="en-GB"/>
        </w:rPr>
      </w:pPr>
      <w:r>
        <w:rPr>
          <w:rFonts w:ascii="Verdana" w:hAnsi="Verdana"/>
          <w:color w:val="005DA8"/>
          <w:sz w:val="24"/>
          <w:szCs w:val="24"/>
        </w:rPr>
        <w:t>Installing Operating system using SAN boot disk</w:t>
      </w:r>
    </w:p>
    <w:p w:rsidRPr="00BA67E5" w:rsidR="00363518" w:rsidP="003D6984" w:rsidRDefault="007B7DD1" w14:paraId="2F707812" w14:textId="29503AC8">
      <w:pPr>
        <w:pStyle w:val="Heading"/>
        <w:numPr>
          <w:ilvl w:val="0"/>
          <w:numId w:val="22"/>
        </w:numPr>
        <w:jc w:val="left"/>
        <w:rPr>
          <w:rFonts w:ascii="Verdana" w:hAnsi="Verdana"/>
          <w:sz w:val="24"/>
          <w:szCs w:val="24"/>
          <w:lang w:val="en-GB"/>
        </w:rPr>
      </w:pPr>
      <w:r>
        <w:rPr>
          <w:rFonts w:ascii="Verdana" w:hAnsi="Verdana"/>
          <w:color w:val="005DA8"/>
          <w:sz w:val="24"/>
          <w:szCs w:val="24"/>
        </w:rPr>
        <w:t>How to u</w:t>
      </w:r>
      <w:r w:rsidR="00363518">
        <w:rPr>
          <w:rFonts w:ascii="Verdana" w:hAnsi="Verdana"/>
          <w:color w:val="005DA8"/>
          <w:sz w:val="24"/>
          <w:szCs w:val="24"/>
        </w:rPr>
        <w:t>pdate Drivers and Firmware</w:t>
      </w:r>
    </w:p>
    <w:p w:rsidR="00BA67E5" w:rsidP="00BA67E5" w:rsidRDefault="00BA67E5" w14:paraId="43B2A471" w14:textId="23F605F4">
      <w:pPr>
        <w:pStyle w:val="Heading1"/>
        <w:numPr>
          <w:ilvl w:val="0"/>
          <w:numId w:val="22"/>
        </w:numPr>
        <w:rPr>
          <w:rFonts w:ascii="Verdana" w:hAnsi="Verdana"/>
          <w:sz w:val="24"/>
          <w:szCs w:val="24"/>
        </w:rPr>
      </w:pPr>
      <w:r w:rsidRPr="00DC362B">
        <w:rPr>
          <w:rFonts w:ascii="Verdana" w:hAnsi="Verdana"/>
          <w:sz w:val="24"/>
          <w:szCs w:val="24"/>
        </w:rPr>
        <w:t xml:space="preserve">How to </w:t>
      </w:r>
      <w:r>
        <w:rPr>
          <w:rFonts w:ascii="Verdana" w:hAnsi="Verdana"/>
          <w:sz w:val="24"/>
          <w:szCs w:val="24"/>
        </w:rPr>
        <w:t>Configure NIC Teaming</w:t>
      </w:r>
    </w:p>
    <w:p w:rsidR="00CC3A2A" w:rsidP="00CC3A2A" w:rsidRDefault="00CC3A2A" w14:paraId="71E97B61" w14:textId="674F3E82">
      <w:pPr>
        <w:pStyle w:val="Heading1"/>
        <w:numPr>
          <w:ilvl w:val="0"/>
          <w:numId w:val="22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Place server in Right OU and check the Respective GPO’s</w:t>
      </w:r>
    </w:p>
    <w:p w:rsidR="00BA67E5" w:rsidP="003D6984" w:rsidRDefault="00542ADD" w14:paraId="05EBD763" w14:textId="09C8B755">
      <w:pPr>
        <w:pStyle w:val="Heading"/>
        <w:numPr>
          <w:ilvl w:val="0"/>
          <w:numId w:val="22"/>
        </w:numPr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 w:rsidRPr="00542ADD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Tools Install</w:t>
      </w: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a</w:t>
      </w:r>
      <w:r w:rsidRPr="00542ADD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tion and </w:t>
      </w:r>
      <w:r w:rsidR="0050132C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configuration</w:t>
      </w:r>
    </w:p>
    <w:p w:rsidR="0050132C" w:rsidP="0050132C" w:rsidRDefault="00C259F9" w14:paraId="791BB3B6" w14:textId="365BABE1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i)</w:t>
      </w:r>
      <w:r w:rsidR="0050132C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 Big Fix Agent installation and configuration</w:t>
      </w:r>
    </w:p>
    <w:p w:rsidR="0050132C" w:rsidP="0050132C" w:rsidRDefault="00C259F9" w14:paraId="5A40CEAF" w14:textId="514EEB80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ii)</w:t>
      </w:r>
      <w:r w:rsidR="0050132C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 Nimsoft Agent installation and configuration</w:t>
      </w:r>
    </w:p>
    <w:p w:rsidR="0050132C" w:rsidP="0050132C" w:rsidRDefault="00C259F9" w14:paraId="6447E112" w14:textId="115BDEF1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iii)</w:t>
      </w:r>
      <w:r w:rsidR="0050132C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 Qualys Agent installation</w:t>
      </w:r>
    </w:p>
    <w:p w:rsidR="0050132C" w:rsidP="0050132C" w:rsidRDefault="00C259F9" w14:paraId="3E9ED742" w14:textId="69F1D0A4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iv)</w:t>
      </w:r>
      <w:r w:rsidR="0050132C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 Qradar Agent install</w:t>
      </w:r>
      <w:r w:rsidR="0059336E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a</w:t>
      </w:r>
      <w:r w:rsidR="0050132C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tion</w:t>
      </w:r>
    </w:p>
    <w:p w:rsidR="0050132C" w:rsidP="0050132C" w:rsidRDefault="00C259F9" w14:paraId="6E4576FA" w14:textId="493035BB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v)</w:t>
      </w:r>
      <w:r w:rsidR="0050132C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 TSM Agent installation</w:t>
      </w:r>
    </w:p>
    <w:p w:rsidR="0050132C" w:rsidP="0050132C" w:rsidRDefault="0050132C" w14:paraId="3390A6E4" w14:textId="53D62C0E">
      <w:pPr>
        <w:pStyle w:val="Heading"/>
        <w:numPr>
          <w:ilvl w:val="0"/>
          <w:numId w:val="22"/>
        </w:numPr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Backup configuration</w:t>
      </w:r>
      <w:r w:rsidR="00EF0F2A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 </w:t>
      </w:r>
      <w:proofErr w:type="gramStart"/>
      <w:r w:rsidR="00EF0F2A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For</w:t>
      </w:r>
      <w:proofErr w:type="gramEnd"/>
      <w:r w:rsidR="00EF0F2A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 nodes</w:t>
      </w:r>
    </w:p>
    <w:p w:rsidR="00EF0F2A" w:rsidP="0050132C" w:rsidRDefault="00EF0F2A" w14:paraId="5A64F01F" w14:textId="0DF64445">
      <w:pPr>
        <w:pStyle w:val="Heading"/>
        <w:numPr>
          <w:ilvl w:val="0"/>
          <w:numId w:val="22"/>
        </w:numPr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Cluster Resource Backup Configuration</w:t>
      </w:r>
    </w:p>
    <w:p w:rsidR="0050132C" w:rsidP="0050132C" w:rsidRDefault="0050132C" w14:paraId="153066ED" w14:textId="7CE94319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</w:p>
    <w:p w:rsidR="0050132C" w:rsidP="0050132C" w:rsidRDefault="0050132C" w14:paraId="1BC00E58" w14:textId="77777777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</w:p>
    <w:p w:rsidR="0050132C" w:rsidP="0050132C" w:rsidRDefault="0050132C" w14:paraId="73E6663E" w14:textId="68ED46D1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</w:p>
    <w:p w:rsidR="0050132C" w:rsidP="0050132C" w:rsidRDefault="0050132C" w14:paraId="71C2A826" w14:textId="77777777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</w:p>
    <w:p w:rsidR="0050132C" w:rsidP="0050132C" w:rsidRDefault="0050132C" w14:paraId="30E0C452" w14:textId="16CEE71C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</w:p>
    <w:p w:rsidR="0050132C" w:rsidP="0050132C" w:rsidRDefault="0050132C" w14:paraId="720B1F13" w14:textId="77777777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</w:p>
    <w:p w:rsidRPr="00542ADD" w:rsidR="0050132C" w:rsidP="0050132C" w:rsidRDefault="0050132C" w14:paraId="3C2AC736" w14:textId="77777777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</w:p>
    <w:p w:rsidR="002F01D4" w:rsidP="00B67CC7" w:rsidRDefault="002F01D4" w14:paraId="546F033F" w14:textId="77777777">
      <w:pPr>
        <w:rPr>
          <w:rFonts w:ascii="Verdana" w:hAnsi="Verdana"/>
          <w:lang w:val="en-GB"/>
        </w:rPr>
      </w:pPr>
    </w:p>
    <w:p w:rsidRPr="00B47BD6" w:rsidR="007A4672" w:rsidP="00B67CC7" w:rsidRDefault="007A4672" w14:paraId="04EE5B6B" w14:textId="3F58C5D6">
      <w:pPr>
        <w:rPr>
          <w:rFonts w:ascii="Verdana" w:hAnsi="Verdana"/>
          <w:lang w:val="en-GB"/>
        </w:rPr>
        <w:sectPr w:rsidRPr="00B47BD6" w:rsidR="007A4672" w:rsidSect="00B67CC7">
          <w:headerReference w:type="even" r:id="rId18"/>
          <w:headerReference w:type="default" r:id="rId19"/>
          <w:headerReference w:type="first" r:id="rId20"/>
          <w:pgSz w:w="11907" w:h="16839" w:orient="portrait" w:code="9"/>
          <w:pgMar w:top="1440" w:right="1440" w:bottom="1440" w:left="1440" w:header="720" w:footer="720" w:gutter="0"/>
          <w:pgBorders w:offsetFrom="page">
            <w:top w:val="single" w:color="4B4B4B" w:sz="4" w:space="28"/>
            <w:left w:val="single" w:color="4B4B4B" w:sz="4" w:space="28"/>
            <w:bottom w:val="single" w:color="4B4B4B" w:sz="4" w:space="28"/>
            <w:right w:val="single" w:color="4B4B4B" w:sz="4" w:space="28"/>
          </w:pgBorders>
          <w:cols w:space="720"/>
          <w:titlePg/>
          <w:docGrid w:linePitch="360"/>
        </w:sectPr>
      </w:pPr>
      <w:r>
        <w:rPr>
          <w:rFonts w:ascii="Verdana" w:hAnsi="Verdana"/>
          <w:lang w:val="en-GB"/>
        </w:rPr>
        <w:t xml:space="preserve"> </w:t>
      </w:r>
    </w:p>
    <w:p w:rsidRPr="00B47BD6" w:rsidR="002A13BF" w:rsidP="0032750E" w:rsidRDefault="002A13BF" w14:paraId="3851C922" w14:textId="0DCDEE41">
      <w:pPr>
        <w:pStyle w:val="Heading1"/>
        <w:rPr>
          <w:rFonts w:ascii="Verdana" w:hAnsi="Verdana"/>
        </w:rPr>
      </w:pPr>
      <w:bookmarkStart w:name="_Toc517340653" w:id="3"/>
      <w:bookmarkStart w:name="_Toc534873705" w:id="4"/>
      <w:bookmarkStart w:name="_Toc534973748" w:id="5"/>
      <w:bookmarkStart w:name="_Toc535338176" w:id="6"/>
      <w:bookmarkStart w:name="_Toc535504001" w:id="7"/>
      <w:bookmarkStart w:name="_Toc115972967" w:id="8"/>
      <w:r w:rsidRPr="00B47BD6">
        <w:rPr>
          <w:rFonts w:ascii="Verdana" w:hAnsi="Verdana"/>
        </w:rPr>
        <w:lastRenderedPageBreak/>
        <w:t>Introduction</w:t>
      </w:r>
      <w:bookmarkEnd w:id="3"/>
      <w:bookmarkEnd w:id="4"/>
      <w:bookmarkEnd w:id="5"/>
      <w:bookmarkEnd w:id="6"/>
      <w:bookmarkEnd w:id="7"/>
      <w:bookmarkEnd w:id="8"/>
    </w:p>
    <w:p w:rsidRPr="00B47BD6" w:rsidR="0014262B" w:rsidP="001D3259" w:rsidRDefault="00D51F3A" w14:paraId="12414A4F" w14:textId="181D4A09">
      <w:pPr>
        <w:pStyle w:val="HCLTableText1"/>
        <w:rPr>
          <w:rFonts w:ascii="Verdana" w:hAnsi="Verdana"/>
          <w:sz w:val="16"/>
          <w:szCs w:val="16"/>
        </w:rPr>
      </w:pPr>
      <w:r w:rsidRPr="00B47BD6">
        <w:rPr>
          <w:rFonts w:ascii="Verdana" w:hAnsi="Verdana"/>
        </w:rPr>
        <w:t xml:space="preserve"> </w:t>
      </w:r>
      <w:r w:rsidRPr="00B47BD6">
        <w:rPr>
          <w:rFonts w:ascii="Verdana" w:hAnsi="Verdana"/>
          <w:sz w:val="16"/>
          <w:szCs w:val="16"/>
        </w:rPr>
        <w:t xml:space="preserve">The purpose of this document is </w:t>
      </w:r>
      <w:r w:rsidRPr="00B47BD6" w:rsidR="002B6D15">
        <w:rPr>
          <w:rFonts w:ascii="Verdana" w:hAnsi="Verdana"/>
          <w:sz w:val="16"/>
          <w:szCs w:val="16"/>
        </w:rPr>
        <w:t>how to build a physical server Using Template and service profile</w:t>
      </w:r>
    </w:p>
    <w:p w:rsidRPr="00B47BD6" w:rsidR="00AF0940" w:rsidP="001D3259" w:rsidRDefault="00AF0940" w14:paraId="5ED6A219" w14:textId="6B1590F7">
      <w:pPr>
        <w:pStyle w:val="HCLTableText1"/>
        <w:rPr>
          <w:rFonts w:ascii="Verdana" w:hAnsi="Verdana"/>
        </w:rPr>
      </w:pPr>
    </w:p>
    <w:p w:rsidRPr="00B47BD6" w:rsidR="00E564FA" w:rsidP="00E564FA" w:rsidRDefault="00BC1393" w14:paraId="6ADB7A67" w14:textId="1DB691B4">
      <w:pPr>
        <w:pStyle w:val="HCL-NormalText"/>
        <w:rPr>
          <w:rFonts w:ascii="Verdana" w:hAnsi="Verdana" w:eastAsia="Times New Roman" w:cs="Arial"/>
          <w:b/>
          <w:bCs/>
          <w:color w:val="005DA8"/>
          <w:kern w:val="32"/>
          <w:sz w:val="28"/>
          <w:szCs w:val="32"/>
        </w:rPr>
      </w:pPr>
      <w:r w:rsidRPr="00B47BD6">
        <w:rPr>
          <w:rFonts w:ascii="Verdana" w:hAnsi="Verdana" w:eastAsia="Times New Roman" w:cs="Arial"/>
          <w:b/>
          <w:bCs/>
          <w:color w:val="005DA8"/>
          <w:kern w:val="32"/>
          <w:sz w:val="28"/>
          <w:szCs w:val="32"/>
        </w:rPr>
        <w:t xml:space="preserve">2. </w:t>
      </w:r>
      <w:bookmarkStart w:name="_Hlk115971242" w:id="9"/>
      <w:r w:rsidRPr="00B47BD6">
        <w:rPr>
          <w:rFonts w:ascii="Verdana" w:hAnsi="Verdana" w:eastAsia="Times New Roman" w:cs="Arial"/>
          <w:b/>
          <w:bCs/>
          <w:color w:val="005DA8"/>
          <w:kern w:val="32"/>
          <w:sz w:val="28"/>
          <w:szCs w:val="32"/>
        </w:rPr>
        <w:t>How to Login to Dell OME Appliance</w:t>
      </w:r>
      <w:bookmarkEnd w:id="9"/>
    </w:p>
    <w:p w:rsidRPr="00B47BD6" w:rsidR="00E564FA" w:rsidP="00E564FA" w:rsidRDefault="00BC1393" w14:paraId="692388DB" w14:textId="0FAB150E">
      <w:pPr>
        <w:rPr>
          <w:rFonts w:ascii="Verdana" w:hAnsi="Verdana" w:cs="Arial"/>
          <w:sz w:val="16"/>
          <w:szCs w:val="16"/>
        </w:rPr>
      </w:pPr>
      <w:r w:rsidRPr="00B47BD6">
        <w:rPr>
          <w:rFonts w:ascii="Verdana" w:hAnsi="Verdana" w:cs="Arial"/>
          <w:sz w:val="16"/>
          <w:szCs w:val="16"/>
        </w:rPr>
        <w:t>Browse the URL 10.80.32.132 from any UD jump server and it opens the page as mentioned below. Provide the credentials to login to the OME Console.</w:t>
      </w:r>
    </w:p>
    <w:p w:rsidRPr="00B47BD6" w:rsidR="00E564FA" w:rsidP="00E564FA" w:rsidRDefault="00E564FA" w14:paraId="1346171C" w14:textId="77777777">
      <w:pPr>
        <w:rPr>
          <w:rFonts w:ascii="Verdana" w:hAnsi="Verdana"/>
        </w:rPr>
      </w:pPr>
    </w:p>
    <w:p w:rsidRPr="00B47BD6" w:rsidR="00E564FA" w:rsidP="00E564FA" w:rsidRDefault="00E564FA" w14:paraId="02F14B5E" w14:textId="64DADF25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96F6967" wp14:editId="2D7344A6">
            <wp:extent cx="5052297" cy="289427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7783" cy="289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BC1393" w:rsidP="00E564FA" w:rsidRDefault="00BC1393" w14:paraId="3BAF6B6E" w14:textId="67EFAD85">
      <w:pPr>
        <w:rPr>
          <w:rFonts w:ascii="Verdana" w:hAnsi="Verdana"/>
        </w:rPr>
      </w:pPr>
    </w:p>
    <w:p w:rsidRPr="00B47BD6" w:rsidR="00BC1393" w:rsidP="00E564FA" w:rsidRDefault="00BC1393" w14:paraId="70E0BF20" w14:textId="346FC343">
      <w:pPr>
        <w:rPr>
          <w:rFonts w:ascii="Verdana" w:hAnsi="Verdana" w:eastAsia="MS Mincho"/>
          <w:sz w:val="16"/>
          <w:szCs w:val="16"/>
        </w:rPr>
      </w:pPr>
      <w:r w:rsidRPr="00B47BD6">
        <w:rPr>
          <w:rFonts w:ascii="Verdana" w:hAnsi="Verdana" w:eastAsia="MS Mincho"/>
          <w:sz w:val="16"/>
          <w:szCs w:val="16"/>
        </w:rPr>
        <w:t xml:space="preserve">Home page of Dell OME appliance looks like below mentioned </w:t>
      </w:r>
    </w:p>
    <w:p w:rsidRPr="00B47BD6" w:rsidR="00BC1393" w:rsidP="00E564FA" w:rsidRDefault="00BC1393" w14:paraId="7FCFF4CF" w14:textId="77777777">
      <w:pPr>
        <w:rPr>
          <w:rFonts w:ascii="Verdana" w:hAnsi="Verdana"/>
        </w:rPr>
      </w:pPr>
    </w:p>
    <w:p w:rsidRPr="00B47BD6" w:rsidR="00E564FA" w:rsidP="00E564FA" w:rsidRDefault="00E564FA" w14:paraId="7DE4FF7B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44EFE5A5" wp14:editId="3F369C0E">
            <wp:extent cx="4675367" cy="28252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8412" cy="283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552A0393" w14:textId="7F57FF29">
      <w:pPr>
        <w:rPr>
          <w:rFonts w:ascii="Verdana" w:hAnsi="Verdana"/>
        </w:rPr>
      </w:pPr>
    </w:p>
    <w:p w:rsidRPr="00B47BD6" w:rsidR="00BC1393" w:rsidP="00E564FA" w:rsidRDefault="00BC1393" w14:paraId="6DE4B390" w14:textId="79C99C43">
      <w:pPr>
        <w:rPr>
          <w:rFonts w:ascii="Verdana" w:hAnsi="Verdana"/>
        </w:rPr>
      </w:pPr>
    </w:p>
    <w:p w:rsidRPr="00B47BD6" w:rsidR="00BC1393" w:rsidP="00E564FA" w:rsidRDefault="00BC1393" w14:paraId="467CA768" w14:textId="372F1E5E">
      <w:pPr>
        <w:rPr>
          <w:rFonts w:ascii="Verdana" w:hAnsi="Verdana"/>
        </w:rPr>
      </w:pPr>
    </w:p>
    <w:p w:rsidRPr="00B47BD6" w:rsidR="00BC1393" w:rsidP="00B47BD6" w:rsidRDefault="00B47BD6" w14:paraId="25ACD0F8" w14:textId="351AB6B9">
      <w:pPr>
        <w:pStyle w:val="Heading1"/>
        <w:numPr>
          <w:ilvl w:val="0"/>
          <w:numId w:val="0"/>
        </w:numPr>
        <w:rPr>
          <w:rFonts w:ascii="Verdana" w:hAnsi="Verdana"/>
        </w:rPr>
      </w:pPr>
      <w:bookmarkStart w:name="_Toc115972968" w:id="10"/>
      <w:r w:rsidRPr="00B47BD6">
        <w:rPr>
          <w:rFonts w:ascii="Verdana" w:hAnsi="Verdana"/>
        </w:rPr>
        <w:lastRenderedPageBreak/>
        <w:t>3</w:t>
      </w:r>
      <w:r w:rsidR="007A4672">
        <w:rPr>
          <w:rFonts w:ascii="Verdana" w:hAnsi="Verdana"/>
        </w:rPr>
        <w:t>.</w:t>
      </w:r>
      <w:r w:rsidR="00D75A8E">
        <w:rPr>
          <w:rFonts w:ascii="Verdana" w:hAnsi="Verdana"/>
        </w:rPr>
        <w:t xml:space="preserve"> </w:t>
      </w:r>
      <w:r w:rsidRPr="00B47BD6" w:rsidR="002B6D15">
        <w:rPr>
          <w:rFonts w:ascii="Verdana" w:hAnsi="Verdana"/>
        </w:rPr>
        <w:t>Service Profile Creation</w:t>
      </w:r>
      <w:bookmarkStart w:name="_Hlk115970928" w:id="11"/>
      <w:bookmarkStart w:name="_Toc454782011" w:id="12"/>
      <w:bookmarkEnd w:id="10"/>
    </w:p>
    <w:bookmarkEnd w:id="11"/>
    <w:p w:rsidRPr="00B47BD6" w:rsidR="002B6D15" w:rsidP="00E564FA" w:rsidRDefault="002B6D15" w14:paraId="5489383E" w14:textId="77777777">
      <w:pPr>
        <w:rPr>
          <w:rFonts w:ascii="Verdana" w:hAnsi="Verdana"/>
        </w:rPr>
      </w:pPr>
    </w:p>
    <w:p w:rsidRPr="00B47BD6" w:rsidR="00BC1393" w:rsidP="00B47BD6" w:rsidRDefault="009936DB" w14:paraId="40D9A2D8" w14:textId="391B686E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B47BD6">
        <w:rPr>
          <w:rFonts w:ascii="Verdana" w:hAnsi="Verdana"/>
          <w:sz w:val="16"/>
          <w:szCs w:val="16"/>
        </w:rPr>
        <w:t>Select Templates from the Configuration tab in the home page</w:t>
      </w:r>
      <w:r w:rsidRPr="00B47BD6" w:rsidR="00B47BD6">
        <w:rPr>
          <w:rFonts w:ascii="Verdana" w:hAnsi="Verdana"/>
          <w:sz w:val="16"/>
          <w:szCs w:val="16"/>
        </w:rPr>
        <w:t xml:space="preserve"> after logging in to OME appliance console</w:t>
      </w:r>
    </w:p>
    <w:p w:rsidRPr="00B47BD6" w:rsidR="00B47BD6" w:rsidP="00B47BD6" w:rsidRDefault="00B47BD6" w14:paraId="6B8218A1" w14:textId="77777777">
      <w:pPr>
        <w:pStyle w:val="ListParagraph"/>
        <w:rPr>
          <w:rFonts w:ascii="Verdana" w:hAnsi="Verdana"/>
        </w:rPr>
      </w:pPr>
    </w:p>
    <w:p w:rsidR="00E564FA" w:rsidP="00E564FA" w:rsidRDefault="00E564FA" w14:paraId="47D812EA" w14:textId="435D490D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0A4FA23" wp14:editId="4F634528">
            <wp:extent cx="5735807" cy="32282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1821" cy="32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C8296C" w:rsidP="00E564FA" w:rsidRDefault="00C8296C" w14:paraId="6CC84126" w14:textId="77777777">
      <w:pPr>
        <w:rPr>
          <w:rFonts w:ascii="Verdana" w:hAnsi="Verdana"/>
        </w:rPr>
      </w:pPr>
    </w:p>
    <w:p w:rsidRPr="00B47BD6" w:rsidR="009936DB" w:rsidP="00E564FA" w:rsidRDefault="009936DB" w14:paraId="50EF1E51" w14:textId="006ADF00">
      <w:pPr>
        <w:rPr>
          <w:rFonts w:ascii="Verdana" w:hAnsi="Verdana"/>
        </w:rPr>
      </w:pPr>
    </w:p>
    <w:p w:rsidR="009936DB" w:rsidP="00FD40AB" w:rsidRDefault="00177D0D" w14:paraId="1EF9A0C0" w14:textId="76CA23AF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FD40AB">
        <w:rPr>
          <w:rFonts w:ascii="Verdana" w:hAnsi="Verdana"/>
          <w:sz w:val="16"/>
          <w:szCs w:val="16"/>
        </w:rPr>
        <w:t>Select Advanced filters and search for existing template based on the requirement and it will list the available templates</w:t>
      </w:r>
    </w:p>
    <w:p w:rsidR="00FD40AB" w:rsidP="00FD40AB" w:rsidRDefault="00FD40AB" w14:paraId="43C7DD85" w14:textId="658A1559">
      <w:pPr>
        <w:pStyle w:val="ListParagraph"/>
        <w:rPr>
          <w:rFonts w:ascii="Verdana" w:hAnsi="Verdana"/>
          <w:sz w:val="16"/>
          <w:szCs w:val="16"/>
        </w:rPr>
      </w:pPr>
    </w:p>
    <w:p w:rsidRPr="00FD40AB" w:rsidR="00FD40AB" w:rsidP="00FD40AB" w:rsidRDefault="00FD40AB" w14:paraId="7D61F5F5" w14:textId="77777777">
      <w:pPr>
        <w:pStyle w:val="ListParagraph"/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475A8628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0F1AF7EA" wp14:editId="18A58DB9">
            <wp:extent cx="5943600" cy="3131185"/>
            <wp:effectExtent l="0" t="0" r="0" b="0"/>
            <wp:docPr id="4" name="Picture 4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76D97CA0" w14:textId="77777777">
      <w:pPr>
        <w:rPr>
          <w:rFonts w:ascii="Verdana" w:hAnsi="Verdana"/>
        </w:rPr>
      </w:pPr>
    </w:p>
    <w:p w:rsidRPr="00B47BD6" w:rsidR="00177D0D" w:rsidP="00E564FA" w:rsidRDefault="00177D0D" w14:paraId="11AC2CE5" w14:textId="154316B3">
      <w:pPr>
        <w:rPr>
          <w:rFonts w:ascii="Verdana" w:hAnsi="Verdana"/>
        </w:rPr>
      </w:pPr>
    </w:p>
    <w:p w:rsidRPr="00B47BD6" w:rsidR="00177D0D" w:rsidP="00E564FA" w:rsidRDefault="00177D0D" w14:paraId="49CA8BC5" w14:textId="7A60EDFD">
      <w:pPr>
        <w:rPr>
          <w:rFonts w:ascii="Verdana" w:hAnsi="Verdana"/>
        </w:rPr>
      </w:pPr>
    </w:p>
    <w:p w:rsidRPr="00C8296C" w:rsidR="00E564FA" w:rsidP="00915F3C" w:rsidRDefault="00177D0D" w14:paraId="070FC373" w14:textId="2F46166D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C8296C">
        <w:rPr>
          <w:rFonts w:ascii="Verdana" w:hAnsi="Verdana"/>
          <w:sz w:val="16"/>
          <w:szCs w:val="16"/>
        </w:rPr>
        <w:t xml:space="preserve">Select the template and select edit </w:t>
      </w:r>
    </w:p>
    <w:p w:rsidRPr="00B47BD6" w:rsidR="00E564FA" w:rsidP="00E564FA" w:rsidRDefault="00E564FA" w14:paraId="02C9B433" w14:textId="77777777">
      <w:pPr>
        <w:rPr>
          <w:rFonts w:ascii="Verdana" w:hAnsi="Verdana"/>
        </w:rPr>
      </w:pPr>
    </w:p>
    <w:p w:rsidRPr="00B47BD6" w:rsidR="00E564FA" w:rsidP="00E564FA" w:rsidRDefault="00E564FA" w14:paraId="0F12BC75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23AB126" wp14:editId="724A5533">
            <wp:extent cx="5333651" cy="3434963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6804" cy="344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5FBC7901" w14:textId="01ECFEDD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2D91F8B" wp14:editId="5AAE5891">
            <wp:extent cx="5104737" cy="1839559"/>
            <wp:effectExtent l="0" t="0" r="1270" b="889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3680" cy="18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C8296C" w:rsidP="00E564FA" w:rsidRDefault="00C8296C" w14:paraId="7BFA2013" w14:textId="77777777">
      <w:pPr>
        <w:rPr>
          <w:rFonts w:ascii="Verdana" w:hAnsi="Verdana"/>
        </w:rPr>
      </w:pPr>
    </w:p>
    <w:p w:rsidR="00177D0D" w:rsidP="00C8296C" w:rsidRDefault="00177D0D" w14:paraId="6C098CD1" w14:textId="7C772676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C8296C">
        <w:rPr>
          <w:rFonts w:ascii="Verdana" w:hAnsi="Verdana"/>
          <w:sz w:val="16"/>
          <w:szCs w:val="16"/>
        </w:rPr>
        <w:t>Rename the Template as per the requirement and click Finish</w:t>
      </w:r>
      <w:r w:rsidR="00C8296C">
        <w:rPr>
          <w:rFonts w:ascii="Verdana" w:hAnsi="Verdana"/>
          <w:sz w:val="16"/>
          <w:szCs w:val="16"/>
        </w:rPr>
        <w:t>. This will create the Clone template of existing template</w:t>
      </w:r>
    </w:p>
    <w:p w:rsidR="00C8296C" w:rsidP="00C8296C" w:rsidRDefault="00C8296C" w14:paraId="020B7ECC" w14:textId="0E0C0A64">
      <w:pPr>
        <w:pStyle w:val="ListParagraph"/>
        <w:rPr>
          <w:rFonts w:ascii="Verdana" w:hAnsi="Verdana"/>
          <w:sz w:val="16"/>
          <w:szCs w:val="16"/>
        </w:rPr>
      </w:pPr>
    </w:p>
    <w:p w:rsidRPr="00C8296C" w:rsidR="00C8296C" w:rsidP="00C8296C" w:rsidRDefault="00C8296C" w14:paraId="7EF74D3B" w14:textId="125F94D4">
      <w:pPr>
        <w:pStyle w:val="ListParagrap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ARDH- Represents name of the DC, </w:t>
      </w:r>
      <w:proofErr w:type="spellStart"/>
      <w:r>
        <w:rPr>
          <w:rFonts w:ascii="Verdana" w:hAnsi="Verdana"/>
          <w:sz w:val="16"/>
          <w:szCs w:val="16"/>
        </w:rPr>
        <w:t>xSmall</w:t>
      </w:r>
      <w:proofErr w:type="spellEnd"/>
      <w:r>
        <w:rPr>
          <w:rFonts w:ascii="Verdana" w:hAnsi="Verdana"/>
          <w:sz w:val="16"/>
          <w:szCs w:val="16"/>
        </w:rPr>
        <w:t xml:space="preserve"> represents- T shirt size 31-7 is </w:t>
      </w:r>
      <w:proofErr w:type="spellStart"/>
      <w:r>
        <w:rPr>
          <w:rFonts w:ascii="Verdana" w:hAnsi="Verdana"/>
          <w:sz w:val="16"/>
          <w:szCs w:val="16"/>
        </w:rPr>
        <w:t>Chasis</w:t>
      </w:r>
      <w:proofErr w:type="spellEnd"/>
      <w:r>
        <w:rPr>
          <w:rFonts w:ascii="Verdana" w:hAnsi="Verdana"/>
          <w:sz w:val="16"/>
          <w:szCs w:val="16"/>
        </w:rPr>
        <w:t xml:space="preserve"> Number and slot number of the blade</w:t>
      </w:r>
    </w:p>
    <w:p w:rsidRPr="00C8296C" w:rsidR="00C8296C" w:rsidP="00E564FA" w:rsidRDefault="00C8296C" w14:paraId="2AC12CD9" w14:textId="77777777">
      <w:pPr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5C7B0922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165FB31A" wp14:editId="5223B899">
            <wp:extent cx="4659464" cy="1517034"/>
            <wp:effectExtent l="0" t="0" r="825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8717" cy="15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771A3B29" w14:textId="734D9734">
      <w:pPr>
        <w:rPr>
          <w:rFonts w:ascii="Verdana" w:hAnsi="Verdana"/>
        </w:rPr>
      </w:pPr>
    </w:p>
    <w:p w:rsidRPr="00B47BD6" w:rsidR="00177D0D" w:rsidP="00E564FA" w:rsidRDefault="00177D0D" w14:paraId="02AE8A60" w14:textId="7CFF2850">
      <w:pPr>
        <w:rPr>
          <w:rFonts w:ascii="Verdana" w:hAnsi="Verdana"/>
        </w:rPr>
      </w:pPr>
    </w:p>
    <w:p w:rsidR="00177D0D" w:rsidP="00C8296C" w:rsidRDefault="00177D0D" w14:paraId="63BA820B" w14:textId="4D9DED5F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C8296C">
        <w:rPr>
          <w:rFonts w:ascii="Verdana" w:hAnsi="Verdana"/>
          <w:sz w:val="16"/>
          <w:szCs w:val="16"/>
        </w:rPr>
        <w:t xml:space="preserve">Search for the template using </w:t>
      </w:r>
      <w:proofErr w:type="spellStart"/>
      <w:r w:rsidRPr="00C8296C">
        <w:rPr>
          <w:rFonts w:ascii="Verdana" w:hAnsi="Verdana"/>
          <w:sz w:val="16"/>
          <w:szCs w:val="16"/>
        </w:rPr>
        <w:t>Chasis</w:t>
      </w:r>
      <w:proofErr w:type="spellEnd"/>
      <w:r w:rsidRPr="00C8296C">
        <w:rPr>
          <w:rFonts w:ascii="Verdana" w:hAnsi="Verdana"/>
          <w:sz w:val="16"/>
          <w:szCs w:val="16"/>
        </w:rPr>
        <w:t xml:space="preserve"> and Slot number, that will display the Cloned template using the existing template</w:t>
      </w:r>
    </w:p>
    <w:p w:rsidRPr="00C8296C" w:rsidR="00C8296C" w:rsidP="00C8296C" w:rsidRDefault="00C8296C" w14:paraId="3EA8369F" w14:textId="77777777">
      <w:pPr>
        <w:pStyle w:val="ListParagraph"/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445C7D9E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FC3A7DC" wp14:editId="698C78B2">
            <wp:extent cx="5573864" cy="3425902"/>
            <wp:effectExtent l="0" t="0" r="8255" b="317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6346" cy="34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2B4BFBA1" w14:textId="6A5C5E85">
      <w:pPr>
        <w:rPr>
          <w:rFonts w:ascii="Verdana" w:hAnsi="Verdana"/>
        </w:rPr>
      </w:pPr>
    </w:p>
    <w:p w:rsidRPr="00C8296C" w:rsidR="00443D53" w:rsidP="00C8296C" w:rsidRDefault="00443D53" w14:paraId="74A306CE" w14:textId="3161DC0D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C8296C">
        <w:rPr>
          <w:rFonts w:ascii="Verdana" w:hAnsi="Verdana"/>
          <w:sz w:val="16"/>
          <w:szCs w:val="16"/>
        </w:rPr>
        <w:t xml:space="preserve">Select the template and click Edit </w:t>
      </w:r>
      <w:r w:rsidR="00C8296C">
        <w:rPr>
          <w:rFonts w:ascii="Verdana" w:hAnsi="Verdana"/>
          <w:sz w:val="16"/>
          <w:szCs w:val="16"/>
        </w:rPr>
        <w:t xml:space="preserve">to edit the settings as per the </w:t>
      </w:r>
      <w:proofErr w:type="spellStart"/>
      <w:r w:rsidR="00C8296C">
        <w:rPr>
          <w:rFonts w:ascii="Verdana" w:hAnsi="Verdana"/>
          <w:sz w:val="16"/>
          <w:szCs w:val="16"/>
        </w:rPr>
        <w:t>requiremnet</w:t>
      </w:r>
      <w:proofErr w:type="spellEnd"/>
    </w:p>
    <w:p w:rsidRPr="00B47BD6" w:rsidR="00443D53" w:rsidP="00E564FA" w:rsidRDefault="00443D53" w14:paraId="0C51A276" w14:textId="32D24EC7">
      <w:pPr>
        <w:rPr>
          <w:rFonts w:ascii="Verdana" w:hAnsi="Verdana"/>
        </w:rPr>
      </w:pPr>
    </w:p>
    <w:p w:rsidR="00443D53" w:rsidP="00C8296C" w:rsidRDefault="00443D53" w14:paraId="4924EDD4" w14:textId="32234150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C8296C">
        <w:rPr>
          <w:rFonts w:ascii="Verdana" w:hAnsi="Verdana"/>
          <w:sz w:val="16"/>
          <w:szCs w:val="16"/>
        </w:rPr>
        <w:t>Provide the description name as the Template name</w:t>
      </w:r>
      <w:r w:rsidR="00C8296C">
        <w:rPr>
          <w:rFonts w:ascii="Verdana" w:hAnsi="Verdana"/>
          <w:sz w:val="16"/>
          <w:szCs w:val="16"/>
        </w:rPr>
        <w:t xml:space="preserve"> for easy identification</w:t>
      </w:r>
    </w:p>
    <w:p w:rsidRPr="00C8296C" w:rsidR="00C8296C" w:rsidP="00C8296C" w:rsidRDefault="00C8296C" w14:paraId="04BE6C73" w14:textId="77777777">
      <w:pPr>
        <w:pStyle w:val="ListParagraph"/>
        <w:rPr>
          <w:rFonts w:ascii="Verdana" w:hAnsi="Verdana"/>
          <w:sz w:val="16"/>
          <w:szCs w:val="16"/>
        </w:rPr>
      </w:pPr>
    </w:p>
    <w:p w:rsidR="00C8296C" w:rsidP="00C8296C" w:rsidRDefault="00C8296C" w14:paraId="0D8D673E" w14:textId="0275D05B">
      <w:pPr>
        <w:pStyle w:val="ListParagraph"/>
        <w:rPr>
          <w:rFonts w:ascii="Verdana" w:hAnsi="Verdana"/>
          <w:sz w:val="16"/>
          <w:szCs w:val="16"/>
        </w:rPr>
      </w:pPr>
    </w:p>
    <w:p w:rsidRPr="00C8296C" w:rsidR="00C8296C" w:rsidP="00C8296C" w:rsidRDefault="00C8296C" w14:paraId="7CC6DCF1" w14:textId="77777777">
      <w:pPr>
        <w:pStyle w:val="ListParagraph"/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1D01122D" w14:textId="7416F7FF">
      <w:pPr>
        <w:rPr>
          <w:rFonts w:ascii="Verdana" w:hAnsi="Verdana"/>
        </w:rPr>
      </w:pPr>
    </w:p>
    <w:p w:rsidR="00E564FA" w:rsidP="00E564FA" w:rsidRDefault="00E564FA" w14:paraId="4D231526" w14:textId="27A6AC1E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6EFAC8B" wp14:editId="34A7E270">
            <wp:extent cx="5899868" cy="2711670"/>
            <wp:effectExtent l="0" t="0" r="5715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5371" cy="271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96C" w:rsidP="00E564FA" w:rsidRDefault="00C8296C" w14:paraId="4025D50A" w14:textId="66164C1A">
      <w:pPr>
        <w:rPr>
          <w:rFonts w:ascii="Verdana" w:hAnsi="Verdana"/>
        </w:rPr>
      </w:pPr>
    </w:p>
    <w:p w:rsidR="00C8296C" w:rsidP="00E564FA" w:rsidRDefault="00C8296C" w14:paraId="0072657B" w14:textId="3FABBF9A">
      <w:pPr>
        <w:rPr>
          <w:rFonts w:ascii="Verdana" w:hAnsi="Verdana"/>
        </w:rPr>
      </w:pPr>
    </w:p>
    <w:p w:rsidR="00C8296C" w:rsidP="00E564FA" w:rsidRDefault="00C8296C" w14:paraId="3AE25F52" w14:textId="196FB312">
      <w:pPr>
        <w:rPr>
          <w:rFonts w:ascii="Verdana" w:hAnsi="Verdana"/>
        </w:rPr>
      </w:pPr>
    </w:p>
    <w:p w:rsidR="00C8296C" w:rsidP="00C8296C" w:rsidRDefault="00C8296C" w14:paraId="6D356AB1" w14:textId="4A3975F4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892FAC">
        <w:rPr>
          <w:rFonts w:ascii="Verdana" w:hAnsi="Verdana"/>
          <w:sz w:val="16"/>
          <w:szCs w:val="16"/>
        </w:rPr>
        <w:t>Don’t change any default s</w:t>
      </w:r>
      <w:r w:rsidRPr="00892FAC" w:rsidR="00892FAC">
        <w:rPr>
          <w:rFonts w:ascii="Verdana" w:hAnsi="Verdana"/>
          <w:sz w:val="16"/>
          <w:szCs w:val="16"/>
        </w:rPr>
        <w:t>ettings for BIOS, Boot and Networking</w:t>
      </w:r>
    </w:p>
    <w:p w:rsidR="005017C1" w:rsidP="005017C1" w:rsidRDefault="005017C1" w14:paraId="196EDB4C" w14:textId="77777777">
      <w:pPr>
        <w:pStyle w:val="ListParagraph"/>
        <w:rPr>
          <w:rFonts w:ascii="Verdana" w:hAnsi="Verdana"/>
          <w:sz w:val="16"/>
          <w:szCs w:val="16"/>
        </w:rPr>
      </w:pPr>
    </w:p>
    <w:p w:rsidRPr="00892FAC" w:rsidR="00892FAC" w:rsidP="00892FAC" w:rsidRDefault="00892FAC" w14:paraId="6851D65E" w14:textId="77777777">
      <w:pPr>
        <w:pStyle w:val="ListParagraph"/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55EF339C" w14:textId="5EEDB206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54FE68D" wp14:editId="79ED9840">
            <wp:extent cx="4166548" cy="2194560"/>
            <wp:effectExtent l="0" t="0" r="5715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3118" cy="22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443D53" w:rsidP="00E564FA" w:rsidRDefault="00443D53" w14:paraId="5FD37E79" w14:textId="4FA7D02F">
      <w:pPr>
        <w:rPr>
          <w:rFonts w:ascii="Verdana" w:hAnsi="Verdana"/>
        </w:rPr>
      </w:pPr>
    </w:p>
    <w:p w:rsidRPr="00892FAC" w:rsidR="00443D53" w:rsidP="00892FAC" w:rsidRDefault="00892FAC" w14:paraId="73EA67F3" w14:textId="417C4D86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892FAC">
        <w:rPr>
          <w:rFonts w:ascii="Verdana" w:hAnsi="Verdana"/>
          <w:sz w:val="16"/>
          <w:szCs w:val="16"/>
        </w:rPr>
        <w:t>Keep the BIOS settings as UEFI</w:t>
      </w:r>
    </w:p>
    <w:p w:rsidRPr="00B47BD6" w:rsidR="005017C1" w:rsidP="00E564FA" w:rsidRDefault="005017C1" w14:paraId="3E20E711" w14:textId="77777777">
      <w:pPr>
        <w:rPr>
          <w:rFonts w:ascii="Verdana" w:hAnsi="Verdana"/>
        </w:rPr>
      </w:pPr>
    </w:p>
    <w:p w:rsidRPr="00B47BD6" w:rsidR="00E564FA" w:rsidP="00E564FA" w:rsidRDefault="00E564FA" w14:paraId="7A43E341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607B874A" wp14:editId="6EC7F8E3">
            <wp:extent cx="3729547" cy="1956020"/>
            <wp:effectExtent l="0" t="0" r="4445" b="635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4354" cy="19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443D53" w:rsidP="00E564FA" w:rsidRDefault="00443D53" w14:paraId="7EC3E33B" w14:textId="3BF142A6">
      <w:pPr>
        <w:rPr>
          <w:rFonts w:ascii="Verdana" w:hAnsi="Verdana"/>
        </w:rPr>
      </w:pPr>
    </w:p>
    <w:p w:rsidRPr="005017C1" w:rsidR="005017C1" w:rsidP="005017C1" w:rsidRDefault="005017C1" w14:paraId="0E81FC36" w14:textId="1712A809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5017C1">
        <w:rPr>
          <w:rFonts w:ascii="Verdana" w:hAnsi="Verdana"/>
          <w:sz w:val="16"/>
          <w:szCs w:val="16"/>
        </w:rPr>
        <w:t>Select Identity pool as ARDH or DB based on the site</w:t>
      </w:r>
    </w:p>
    <w:p w:rsidR="005017C1" w:rsidP="005017C1" w:rsidRDefault="005017C1" w14:paraId="21CB536A" w14:textId="13B47F3D">
      <w:pPr>
        <w:pStyle w:val="ListParagraph"/>
        <w:rPr>
          <w:rFonts w:ascii="Verdana" w:hAnsi="Verdana"/>
          <w:sz w:val="16"/>
          <w:szCs w:val="16"/>
        </w:rPr>
      </w:pPr>
    </w:p>
    <w:p w:rsidR="005017C1" w:rsidP="005017C1" w:rsidRDefault="005017C1" w14:paraId="4860D5E5" w14:textId="77777777">
      <w:pPr>
        <w:pStyle w:val="ListParagraph"/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4B1C61CC" w14:textId="2E1D14AF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044B5CC" wp14:editId="56FF2DB2">
            <wp:extent cx="5943600" cy="25215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443D53" w:rsidP="00E564FA" w:rsidRDefault="00443D53" w14:paraId="2CAF4189" w14:textId="5A71F4F1">
      <w:pPr>
        <w:rPr>
          <w:rFonts w:ascii="Verdana" w:hAnsi="Verdana"/>
        </w:rPr>
      </w:pPr>
    </w:p>
    <w:p w:rsidRPr="0006792A" w:rsidR="00443D53" w:rsidP="0006792A" w:rsidRDefault="0006792A" w14:paraId="60CEA906" w14:textId="17A8EB20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06792A">
        <w:rPr>
          <w:rFonts w:ascii="Verdana" w:hAnsi="Verdana"/>
          <w:sz w:val="16"/>
          <w:szCs w:val="16"/>
        </w:rPr>
        <w:t>In the Advanced view of Edit components under NIC Mezzanine.1A-2-1 and Mezzanine. 1A-1-1 should have the below values</w:t>
      </w:r>
      <w:r>
        <w:rPr>
          <w:rFonts w:ascii="Verdana" w:hAnsi="Verdana"/>
          <w:sz w:val="16"/>
          <w:szCs w:val="16"/>
        </w:rPr>
        <w:t xml:space="preserve"> based on the ARDH and DC</w:t>
      </w:r>
    </w:p>
    <w:p w:rsidRPr="00B47BD6" w:rsidR="00E564FA" w:rsidP="00E564FA" w:rsidRDefault="00E564FA" w14:paraId="1AE0A3EE" w14:textId="071BE16F">
      <w:pPr>
        <w:rPr>
          <w:rFonts w:ascii="Verdana" w:hAnsi="Verdana"/>
        </w:rPr>
      </w:pPr>
    </w:p>
    <w:tbl>
      <w:tblPr>
        <w:tblW w:w="0" w:type="auto"/>
        <w:tblBorders>
          <w:top w:val="single" w:color="A3A3A3" w:sz="8" w:space="0"/>
          <w:left w:val="single" w:color="A3A3A3" w:sz="8" w:space="0"/>
          <w:bottom w:val="single" w:color="A3A3A3" w:sz="8" w:space="0"/>
          <w:right w:val="single" w:color="A3A3A3" w:sz="8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624"/>
        <w:gridCol w:w="1604"/>
        <w:gridCol w:w="900"/>
      </w:tblGrid>
      <w:tr w:rsidR="0006792A" w:rsidTr="0006792A" w14:paraId="66AF95A5" w14:textId="77777777">
        <w:tc>
          <w:tcPr>
            <w:tcW w:w="259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0F8383D1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20:01:d0:39:ea:1b:55:6f</w:t>
            </w:r>
          </w:p>
        </w:tc>
        <w:tc>
          <w:tcPr>
            <w:tcW w:w="14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4364938F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DB Lower</w:t>
            </w:r>
          </w:p>
        </w:tc>
        <w:tc>
          <w:tcPr>
            <w:tcW w:w="90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047DBC5B" w14:textId="77777777">
            <w:pPr>
              <w:pStyle w:val="NormalWeb"/>
              <w:spacing w:before="0" w:beforeAutospacing="0" w:after="0" w:afterAutospacing="0"/>
              <w:jc w:val="right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4021</w:t>
            </w:r>
          </w:p>
        </w:tc>
      </w:tr>
      <w:tr w:rsidR="0006792A" w:rsidTr="0006792A" w14:paraId="19AF4C07" w14:textId="77777777">
        <w:tc>
          <w:tcPr>
            <w:tcW w:w="259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790CC9AF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20:03:d0:39:ea:1b:55:6f</w:t>
            </w:r>
          </w:p>
        </w:tc>
        <w:tc>
          <w:tcPr>
            <w:tcW w:w="157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7AA22A3E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DB Lower</w:t>
            </w:r>
          </w:p>
        </w:tc>
        <w:tc>
          <w:tcPr>
            <w:tcW w:w="72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3A3B8D7A" w14:textId="77777777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6792A" w:rsidTr="0006792A" w14:paraId="3CE42981" w14:textId="77777777">
        <w:tc>
          <w:tcPr>
            <w:tcW w:w="262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75045FB0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20:03:d0:39:ea:1b:55:97</w:t>
            </w:r>
          </w:p>
        </w:tc>
        <w:tc>
          <w:tcPr>
            <w:tcW w:w="1598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43D7D727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ARDH Lower</w:t>
            </w:r>
          </w:p>
        </w:tc>
        <w:tc>
          <w:tcPr>
            <w:tcW w:w="72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4A65C284" w14:textId="77777777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6792A" w:rsidTr="0006792A" w14:paraId="4197A0F4" w14:textId="77777777">
        <w:tc>
          <w:tcPr>
            <w:tcW w:w="262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181914C1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20:02:d0:39:ea:1b:55:97</w:t>
            </w:r>
          </w:p>
        </w:tc>
        <w:tc>
          <w:tcPr>
            <w:tcW w:w="1598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153DF041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ARDH Lower</w:t>
            </w:r>
          </w:p>
        </w:tc>
        <w:tc>
          <w:tcPr>
            <w:tcW w:w="72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0436B3AD" w14:textId="77777777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6792A" w:rsidTr="0006792A" w14:paraId="59EECC18" w14:textId="77777777">
        <w:tc>
          <w:tcPr>
            <w:tcW w:w="259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710697D0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20:02:d0:39:ea:1b:55:6f</w:t>
            </w:r>
          </w:p>
        </w:tc>
        <w:tc>
          <w:tcPr>
            <w:tcW w:w="145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24FB0B56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DB Upper</w:t>
            </w:r>
          </w:p>
        </w:tc>
        <w:tc>
          <w:tcPr>
            <w:tcW w:w="90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4DEEB6FC" w14:textId="77777777">
            <w:pPr>
              <w:pStyle w:val="NormalWeb"/>
              <w:spacing w:before="0" w:beforeAutospacing="0" w:after="0" w:afterAutospacing="0"/>
              <w:jc w:val="right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4022</w:t>
            </w:r>
          </w:p>
        </w:tc>
      </w:tr>
      <w:tr w:rsidR="0006792A" w:rsidTr="0006792A" w14:paraId="459BBAE2" w14:textId="77777777">
        <w:tc>
          <w:tcPr>
            <w:tcW w:w="2596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391899CC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20:04:d0:39:ea:1b:55:6f</w:t>
            </w:r>
          </w:p>
        </w:tc>
        <w:tc>
          <w:tcPr>
            <w:tcW w:w="1577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7FD10238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DB Upper</w:t>
            </w:r>
          </w:p>
        </w:tc>
        <w:tc>
          <w:tcPr>
            <w:tcW w:w="72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104F19C1" w14:textId="77777777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6792A" w:rsidTr="0006792A" w14:paraId="4D4240F9" w14:textId="77777777">
        <w:tc>
          <w:tcPr>
            <w:tcW w:w="262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025D4BAB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20:04:d0:39:ea:1b:55:97</w:t>
            </w:r>
          </w:p>
        </w:tc>
        <w:tc>
          <w:tcPr>
            <w:tcW w:w="160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502C913F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ARDH Upper</w:t>
            </w:r>
          </w:p>
        </w:tc>
        <w:tc>
          <w:tcPr>
            <w:tcW w:w="72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58CD0B95" w14:textId="77777777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6792A" w:rsidTr="0006792A" w14:paraId="183383B2" w14:textId="77777777">
        <w:tc>
          <w:tcPr>
            <w:tcW w:w="262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01C3753D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20:01:d0:39:ea:1b:55:97</w:t>
            </w:r>
          </w:p>
        </w:tc>
        <w:tc>
          <w:tcPr>
            <w:tcW w:w="1604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42756466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3"/>
                <w:szCs w:val="23"/>
              </w:rPr>
            </w:pPr>
            <w:r>
              <w:rPr>
                <w:rFonts w:ascii="Segoe UI" w:hAnsi="Segoe UI" w:cs="Segoe UI"/>
                <w:color w:val="252423"/>
                <w:sz w:val="23"/>
                <w:szCs w:val="23"/>
              </w:rPr>
              <w:t>ARDH Upper</w:t>
            </w:r>
          </w:p>
        </w:tc>
        <w:tc>
          <w:tcPr>
            <w:tcW w:w="720" w:type="dxa"/>
            <w:tcBorders>
              <w:top w:val="single" w:color="A3A3A3" w:sz="8" w:space="0"/>
              <w:left w:val="single" w:color="A3A3A3" w:sz="8" w:space="0"/>
              <w:bottom w:val="single" w:color="A3A3A3" w:sz="8" w:space="0"/>
              <w:right w:val="single" w:color="A3A3A3" w:sz="8" w:space="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6792A" w:rsidRDefault="0006792A" w14:paraId="2C998296" w14:textId="77777777">
            <w:pPr>
              <w:pStyle w:val="NormalWeb"/>
              <w:spacing w:before="0" w:beforeAutospacing="0" w:after="0" w:afterAutospacing="0"/>
              <w:rPr>
                <w:rFonts w:ascii="Segoe UI" w:hAnsi="Segoe UI" w:cs="Segoe UI"/>
                <w:color w:val="252423"/>
                <w:sz w:val="21"/>
                <w:szCs w:val="21"/>
              </w:rPr>
            </w:pPr>
            <w:r>
              <w:rPr>
                <w:rFonts w:ascii="Segoe UI" w:hAnsi="Segoe UI" w:cs="Segoe UI"/>
                <w:color w:val="252423"/>
                <w:sz w:val="21"/>
                <w:szCs w:val="21"/>
              </w:rPr>
              <w:t> </w:t>
            </w:r>
          </w:p>
        </w:tc>
      </w:tr>
    </w:tbl>
    <w:p w:rsidRPr="00B47BD6" w:rsidR="00E564FA" w:rsidP="00E564FA" w:rsidRDefault="00E564FA" w14:paraId="36FDAC9D" w14:textId="77777777">
      <w:pPr>
        <w:rPr>
          <w:rFonts w:ascii="Verdana" w:hAnsi="Verdana"/>
        </w:rPr>
      </w:pPr>
    </w:p>
    <w:p w:rsidRPr="00B47BD6" w:rsidR="00E564FA" w:rsidP="00E564FA" w:rsidRDefault="00E564FA" w14:paraId="3CD3E3FE" w14:textId="53A41BCA">
      <w:pPr>
        <w:rPr>
          <w:rFonts w:ascii="Verdana" w:hAnsi="Verdana"/>
        </w:rPr>
      </w:pPr>
    </w:p>
    <w:p w:rsidRPr="00B47BD6" w:rsidR="00E564FA" w:rsidP="00E564FA" w:rsidRDefault="00E564FA" w14:paraId="27DE62C3" w14:textId="607D3468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60C3A31B" wp14:editId="4C553D77">
            <wp:extent cx="5943600" cy="3253105"/>
            <wp:effectExtent l="0" t="0" r="0" b="444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443D53" w:rsidP="00E564FA" w:rsidRDefault="00443D53" w14:paraId="3E506F32" w14:textId="70931B8B">
      <w:pPr>
        <w:rPr>
          <w:rFonts w:ascii="Verdana" w:hAnsi="Verdana"/>
        </w:rPr>
      </w:pPr>
    </w:p>
    <w:p w:rsidRPr="00B47BD6" w:rsidR="00E564FA" w:rsidP="00E564FA" w:rsidRDefault="00E564FA" w14:paraId="197FA45D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lastRenderedPageBreak/>
        <w:drawing>
          <wp:inline distT="0" distB="0" distL="0" distR="0" wp14:anchorId="7D23E554" wp14:editId="6521C551">
            <wp:extent cx="5943600" cy="3335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50D14F3D" w14:textId="77777777">
      <w:pPr>
        <w:rPr>
          <w:rFonts w:ascii="Verdana" w:hAnsi="Verdana"/>
        </w:rPr>
      </w:pPr>
    </w:p>
    <w:p w:rsidRPr="00B47BD6" w:rsidR="00E564FA" w:rsidP="00E564FA" w:rsidRDefault="00E564FA" w14:paraId="08D9ADA2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B9BB3BA" wp14:editId="7F4AD7B5">
            <wp:extent cx="5943600" cy="3329940"/>
            <wp:effectExtent l="0" t="0" r="0" b="3810"/>
            <wp:docPr id="18" name="Picture 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21E6C47E" w14:textId="77777777">
      <w:pPr>
        <w:rPr>
          <w:rFonts w:ascii="Verdana" w:hAnsi="Verdana"/>
        </w:rPr>
      </w:pPr>
    </w:p>
    <w:p w:rsidRPr="00B47BD6" w:rsidR="00E564FA" w:rsidP="00E564FA" w:rsidRDefault="00E564FA" w14:paraId="2D0CE8CC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lastRenderedPageBreak/>
        <w:drawing>
          <wp:inline distT="0" distB="0" distL="0" distR="0" wp14:anchorId="75424598" wp14:editId="0A74C864">
            <wp:extent cx="5943600" cy="31210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634B9779" w14:textId="77777777">
      <w:pPr>
        <w:rPr>
          <w:rFonts w:ascii="Verdana" w:hAnsi="Verdana"/>
        </w:rPr>
      </w:pPr>
    </w:p>
    <w:p w:rsidRPr="00B47BD6" w:rsidR="00E564FA" w:rsidP="00E564FA" w:rsidRDefault="00E564FA" w14:paraId="65FEF417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D3854A8" wp14:editId="351490F1">
            <wp:extent cx="5943600" cy="310705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00E70F38" w14:textId="77777777">
      <w:pPr>
        <w:rPr>
          <w:rFonts w:ascii="Verdana" w:hAnsi="Verdana"/>
        </w:rPr>
      </w:pPr>
    </w:p>
    <w:p w:rsidR="00E564FA" w:rsidP="00E564FA" w:rsidRDefault="00E564FA" w14:paraId="3B3F8A4C" w14:textId="4650D692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lastRenderedPageBreak/>
        <w:drawing>
          <wp:inline distT="0" distB="0" distL="0" distR="0" wp14:anchorId="71093435" wp14:editId="0924BA1C">
            <wp:extent cx="5943600" cy="31502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2A" w:rsidP="00E564FA" w:rsidRDefault="0006792A" w14:paraId="26447A1E" w14:textId="2C0D8F3E">
      <w:pPr>
        <w:rPr>
          <w:rFonts w:ascii="Verdana" w:hAnsi="Verdana"/>
        </w:rPr>
      </w:pPr>
    </w:p>
    <w:p w:rsidRPr="0006792A" w:rsidR="0006792A" w:rsidP="0006792A" w:rsidRDefault="0006792A" w14:paraId="1F3CF5CC" w14:textId="4082DD3C">
      <w:pPr>
        <w:pStyle w:val="ListParagraph"/>
        <w:numPr>
          <w:ilvl w:val="0"/>
          <w:numId w:val="20"/>
        </w:numPr>
        <w:rPr>
          <w:rFonts w:ascii="Verdana" w:hAnsi="Verdana"/>
          <w:sz w:val="16"/>
          <w:szCs w:val="16"/>
        </w:rPr>
      </w:pPr>
      <w:r w:rsidRPr="0006792A">
        <w:rPr>
          <w:rFonts w:ascii="Verdana" w:hAnsi="Verdana"/>
          <w:sz w:val="16"/>
          <w:szCs w:val="16"/>
        </w:rPr>
        <w:t xml:space="preserve">Once the required values are </w:t>
      </w:r>
      <w:proofErr w:type="gramStart"/>
      <w:r w:rsidRPr="0006792A">
        <w:rPr>
          <w:rFonts w:ascii="Verdana" w:hAnsi="Verdana"/>
          <w:sz w:val="16"/>
          <w:szCs w:val="16"/>
        </w:rPr>
        <w:t>edited ,</w:t>
      </w:r>
      <w:proofErr w:type="gramEnd"/>
      <w:r w:rsidRPr="0006792A">
        <w:rPr>
          <w:rFonts w:ascii="Verdana" w:hAnsi="Verdana"/>
          <w:sz w:val="16"/>
          <w:szCs w:val="16"/>
        </w:rPr>
        <w:t xml:space="preserve"> click finish to close the edit template window</w:t>
      </w:r>
    </w:p>
    <w:p w:rsidRPr="00B47BD6" w:rsidR="00E564FA" w:rsidP="00E564FA" w:rsidRDefault="00E564FA" w14:paraId="0FA94CDF" w14:textId="77777777">
      <w:pPr>
        <w:rPr>
          <w:rFonts w:ascii="Verdana" w:hAnsi="Verdana"/>
        </w:rPr>
      </w:pPr>
    </w:p>
    <w:p w:rsidRPr="00B47BD6" w:rsidR="00E564FA" w:rsidP="00E564FA" w:rsidRDefault="00E564FA" w14:paraId="6CF6BBFC" w14:textId="77777777">
      <w:pPr>
        <w:rPr>
          <w:rFonts w:ascii="Verdana" w:hAnsi="Verdana"/>
        </w:rPr>
      </w:pPr>
    </w:p>
    <w:p w:rsidRPr="00B47BD6" w:rsidR="00E564FA" w:rsidP="00E564FA" w:rsidRDefault="00E564FA" w14:paraId="50969C7F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61048A87" wp14:editId="06434C64">
            <wp:extent cx="5943600" cy="2852420"/>
            <wp:effectExtent l="0" t="0" r="0" b="508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3CFE87FB" w14:textId="38F85DBF">
      <w:pPr>
        <w:rPr>
          <w:rFonts w:ascii="Verdana" w:hAnsi="Verdana"/>
        </w:rPr>
      </w:pPr>
    </w:p>
    <w:p w:rsidRPr="00B47BD6" w:rsidR="00443D53" w:rsidP="00E564FA" w:rsidRDefault="00443D53" w14:paraId="2B31411A" w14:textId="1B9B5EAF">
      <w:pPr>
        <w:rPr>
          <w:rFonts w:ascii="Verdana" w:hAnsi="Verdana"/>
        </w:rPr>
      </w:pPr>
    </w:p>
    <w:p w:rsidRPr="00B47BD6" w:rsidR="00443D53" w:rsidP="00E564FA" w:rsidRDefault="00443D53" w14:paraId="328C2A0E" w14:textId="463623B1">
      <w:pPr>
        <w:rPr>
          <w:rFonts w:ascii="Verdana" w:hAnsi="Verdana"/>
        </w:rPr>
      </w:pPr>
    </w:p>
    <w:p w:rsidRPr="00B47BD6" w:rsidR="00443D53" w:rsidP="00E564FA" w:rsidRDefault="00443D53" w14:paraId="26041784" w14:textId="0606F11B">
      <w:pPr>
        <w:rPr>
          <w:rFonts w:ascii="Verdana" w:hAnsi="Verdana"/>
        </w:rPr>
      </w:pPr>
    </w:p>
    <w:p w:rsidRPr="00B47BD6" w:rsidR="00443D53" w:rsidP="00E564FA" w:rsidRDefault="00443D53" w14:paraId="535C5D98" w14:textId="197F6052">
      <w:pPr>
        <w:rPr>
          <w:rFonts w:ascii="Verdana" w:hAnsi="Verdana"/>
        </w:rPr>
      </w:pPr>
    </w:p>
    <w:p w:rsidRPr="00B47BD6" w:rsidR="00443D53" w:rsidP="00E564FA" w:rsidRDefault="00443D53" w14:paraId="469EE3EF" w14:textId="589B1FDD">
      <w:pPr>
        <w:rPr>
          <w:rFonts w:ascii="Verdana" w:hAnsi="Verdana"/>
        </w:rPr>
      </w:pPr>
    </w:p>
    <w:p w:rsidRPr="00B47BD6" w:rsidR="00443D53" w:rsidP="00E564FA" w:rsidRDefault="00443D53" w14:paraId="52224B88" w14:textId="08B88FFA">
      <w:pPr>
        <w:rPr>
          <w:rFonts w:ascii="Verdana" w:hAnsi="Verdana"/>
        </w:rPr>
      </w:pPr>
    </w:p>
    <w:p w:rsidRPr="00B47BD6" w:rsidR="00443D53" w:rsidP="00E564FA" w:rsidRDefault="00443D53" w14:paraId="2B782F0E" w14:textId="3CB1FFA2">
      <w:pPr>
        <w:rPr>
          <w:rFonts w:ascii="Verdana" w:hAnsi="Verdana"/>
        </w:rPr>
      </w:pPr>
    </w:p>
    <w:p w:rsidRPr="00B47BD6" w:rsidR="00443D53" w:rsidP="00E564FA" w:rsidRDefault="00443D53" w14:paraId="13A8B1A3" w14:textId="49B36E24">
      <w:pPr>
        <w:rPr>
          <w:rFonts w:ascii="Verdana" w:hAnsi="Verdana"/>
        </w:rPr>
      </w:pPr>
    </w:p>
    <w:p w:rsidRPr="00B47BD6" w:rsidR="00443D53" w:rsidP="00E564FA" w:rsidRDefault="00443D53" w14:paraId="03953033" w14:textId="0D66D532">
      <w:pPr>
        <w:rPr>
          <w:rFonts w:ascii="Verdana" w:hAnsi="Verdana"/>
        </w:rPr>
      </w:pPr>
    </w:p>
    <w:p w:rsidRPr="00D75A8E" w:rsidR="00443D53" w:rsidP="00E564FA" w:rsidRDefault="00D75A8E" w14:paraId="3D0D8946" w14:textId="5CE09ED6">
      <w:pPr>
        <w:rPr>
          <w:rFonts w:ascii="Verdana" w:hAnsi="Verdana" w:cs="Arial"/>
          <w:b/>
          <w:bCs/>
          <w:color w:val="005DA8"/>
          <w:kern w:val="32"/>
          <w:sz w:val="28"/>
          <w:szCs w:val="32"/>
        </w:rPr>
      </w:pPr>
      <w:r w:rsidRPr="00D75A8E">
        <w:rPr>
          <w:rFonts w:ascii="Verdana" w:hAnsi="Verdana" w:cs="Arial"/>
          <w:b/>
          <w:bCs/>
          <w:color w:val="005DA8"/>
          <w:kern w:val="32"/>
          <w:sz w:val="28"/>
          <w:szCs w:val="32"/>
        </w:rPr>
        <w:t>4</w:t>
      </w:r>
      <w:r w:rsidR="007A4672">
        <w:rPr>
          <w:rFonts w:ascii="Verdana" w:hAnsi="Verdana" w:cs="Arial"/>
          <w:b/>
          <w:bCs/>
          <w:color w:val="005DA8"/>
          <w:kern w:val="32"/>
          <w:sz w:val="28"/>
          <w:szCs w:val="32"/>
        </w:rPr>
        <w:t>.</w:t>
      </w:r>
      <w:r w:rsidRPr="00D75A8E">
        <w:rPr>
          <w:rFonts w:ascii="Verdana" w:hAnsi="Verdana" w:cs="Arial"/>
          <w:b/>
          <w:bCs/>
          <w:color w:val="005DA8"/>
          <w:kern w:val="32"/>
          <w:sz w:val="28"/>
          <w:szCs w:val="32"/>
        </w:rPr>
        <w:t xml:space="preserve"> Template Deployment</w:t>
      </w:r>
    </w:p>
    <w:p w:rsidRPr="00B47BD6" w:rsidR="00443D53" w:rsidP="00E564FA" w:rsidRDefault="00443D53" w14:paraId="6F5DC6F4" w14:textId="7BA66178">
      <w:pPr>
        <w:rPr>
          <w:rFonts w:ascii="Verdana" w:hAnsi="Verdana"/>
        </w:rPr>
      </w:pPr>
    </w:p>
    <w:p w:rsidR="00443D53" w:rsidP="00D75A8E" w:rsidRDefault="00443D53" w14:paraId="38F628E9" w14:textId="16BC7D4E">
      <w:pPr>
        <w:pStyle w:val="ListParagraph"/>
        <w:numPr>
          <w:ilvl w:val="0"/>
          <w:numId w:val="23"/>
        </w:numPr>
        <w:rPr>
          <w:rFonts w:ascii="Verdana" w:hAnsi="Verdana"/>
          <w:sz w:val="16"/>
          <w:szCs w:val="16"/>
        </w:rPr>
      </w:pPr>
      <w:r w:rsidRPr="00D75A8E">
        <w:rPr>
          <w:rFonts w:ascii="Verdana" w:hAnsi="Verdana"/>
          <w:sz w:val="16"/>
          <w:szCs w:val="16"/>
        </w:rPr>
        <w:t xml:space="preserve">Once the setting </w:t>
      </w:r>
      <w:proofErr w:type="gramStart"/>
      <w:r w:rsidRPr="00D75A8E">
        <w:rPr>
          <w:rFonts w:ascii="Verdana" w:hAnsi="Verdana"/>
          <w:sz w:val="16"/>
          <w:szCs w:val="16"/>
        </w:rPr>
        <w:t>are</w:t>
      </w:r>
      <w:proofErr w:type="gramEnd"/>
      <w:r w:rsidRPr="00D75A8E">
        <w:rPr>
          <w:rFonts w:ascii="Verdana" w:hAnsi="Verdana"/>
          <w:sz w:val="16"/>
          <w:szCs w:val="16"/>
        </w:rPr>
        <w:t xml:space="preserve"> edited in the template, select template and select Deploy Template</w:t>
      </w:r>
    </w:p>
    <w:p w:rsidRPr="00D75A8E" w:rsidR="00D75A8E" w:rsidP="00D75A8E" w:rsidRDefault="00D75A8E" w14:paraId="581FD354" w14:textId="77777777">
      <w:pPr>
        <w:pStyle w:val="ListParagraph"/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0BB38BD7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ED648A8" wp14:editId="0E75C376">
            <wp:extent cx="4961614" cy="177049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4749" cy="177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020880EA" w14:textId="1DB7EFE0">
      <w:pPr>
        <w:rPr>
          <w:rFonts w:ascii="Verdana" w:hAnsi="Verdana"/>
        </w:rPr>
      </w:pPr>
    </w:p>
    <w:p w:rsidR="00443D53" w:rsidP="00D75A8E" w:rsidRDefault="00443D53" w14:paraId="14FD9739" w14:textId="6C63FCDA">
      <w:pPr>
        <w:pStyle w:val="ListParagraph"/>
        <w:numPr>
          <w:ilvl w:val="0"/>
          <w:numId w:val="23"/>
        </w:numPr>
        <w:rPr>
          <w:rFonts w:ascii="Verdana" w:hAnsi="Verdana"/>
          <w:sz w:val="16"/>
          <w:szCs w:val="16"/>
        </w:rPr>
      </w:pPr>
      <w:r w:rsidRPr="00D75A8E">
        <w:rPr>
          <w:rFonts w:ascii="Verdana" w:hAnsi="Verdana"/>
          <w:sz w:val="16"/>
          <w:szCs w:val="16"/>
        </w:rPr>
        <w:t>In the target tab under select Devices, click select</w:t>
      </w:r>
    </w:p>
    <w:p w:rsidRPr="00D75A8E" w:rsidR="00D75A8E" w:rsidP="00D75A8E" w:rsidRDefault="00D75A8E" w14:paraId="52E837FF" w14:textId="77777777">
      <w:pPr>
        <w:pStyle w:val="ListParagraph"/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1B464144" w14:textId="072BC3D6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F31C834" wp14:editId="231E4B1E">
            <wp:extent cx="4328218" cy="1956021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9206" cy="196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443D53" w:rsidP="00E564FA" w:rsidRDefault="00443D53" w14:paraId="35049554" w14:textId="0BE1796B">
      <w:pPr>
        <w:rPr>
          <w:rFonts w:ascii="Verdana" w:hAnsi="Verdana"/>
        </w:rPr>
      </w:pPr>
    </w:p>
    <w:p w:rsidR="00443D53" w:rsidP="00FA493D" w:rsidRDefault="00443D53" w14:paraId="63FBBB0C" w14:textId="5C3491E4">
      <w:pPr>
        <w:pStyle w:val="ListParagraph"/>
        <w:numPr>
          <w:ilvl w:val="0"/>
          <w:numId w:val="23"/>
        </w:numPr>
        <w:rPr>
          <w:rFonts w:ascii="Verdana" w:hAnsi="Verdana"/>
          <w:sz w:val="16"/>
          <w:szCs w:val="16"/>
        </w:rPr>
      </w:pPr>
      <w:r w:rsidRPr="00FA493D">
        <w:rPr>
          <w:rFonts w:ascii="Verdana" w:hAnsi="Verdana"/>
          <w:sz w:val="16"/>
          <w:szCs w:val="16"/>
        </w:rPr>
        <w:t>In all devices, select the Filter and in the IP colu</w:t>
      </w:r>
      <w:r w:rsidRPr="00FA493D" w:rsidR="00FA493D">
        <w:rPr>
          <w:rFonts w:ascii="Verdana" w:hAnsi="Verdana"/>
          <w:sz w:val="16"/>
          <w:szCs w:val="16"/>
        </w:rPr>
        <w:t>m</w:t>
      </w:r>
      <w:r w:rsidRPr="00FA493D">
        <w:rPr>
          <w:rFonts w:ascii="Verdana" w:hAnsi="Verdana"/>
          <w:sz w:val="16"/>
          <w:szCs w:val="16"/>
        </w:rPr>
        <w:t xml:space="preserve">n, select the IP of the </w:t>
      </w:r>
      <w:r w:rsidRPr="00FA493D" w:rsidR="00FA493D">
        <w:rPr>
          <w:rFonts w:ascii="Verdana" w:hAnsi="Verdana"/>
          <w:sz w:val="16"/>
          <w:szCs w:val="16"/>
        </w:rPr>
        <w:t>i</w:t>
      </w:r>
      <w:r w:rsidRPr="00FA493D">
        <w:rPr>
          <w:rFonts w:ascii="Verdana" w:hAnsi="Verdana"/>
          <w:sz w:val="16"/>
          <w:szCs w:val="16"/>
        </w:rPr>
        <w:t>DRAC and select ok</w:t>
      </w:r>
    </w:p>
    <w:p w:rsidRPr="00FA493D" w:rsidR="00FA493D" w:rsidP="00FA493D" w:rsidRDefault="00FA493D" w14:paraId="67CDC96B" w14:textId="77777777">
      <w:pPr>
        <w:pStyle w:val="ListParagraph"/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71428048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6024BE87" wp14:editId="3A438DD1">
            <wp:extent cx="4230094" cy="2112787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9310" cy="21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D53" w:rsidP="00E564FA" w:rsidRDefault="00443D53" w14:paraId="31EA613F" w14:textId="5CB4F5CC">
      <w:pPr>
        <w:rPr>
          <w:rFonts w:ascii="Verdana" w:hAnsi="Verdana"/>
          <w:noProof/>
        </w:rPr>
      </w:pPr>
    </w:p>
    <w:p w:rsidR="00FA493D" w:rsidP="00E564FA" w:rsidRDefault="00FA493D" w14:paraId="25466A7A" w14:textId="196F9C38">
      <w:pPr>
        <w:rPr>
          <w:rFonts w:ascii="Verdana" w:hAnsi="Verdana"/>
          <w:noProof/>
        </w:rPr>
      </w:pPr>
    </w:p>
    <w:p w:rsidR="00FA493D" w:rsidP="00E564FA" w:rsidRDefault="00FA493D" w14:paraId="69C8D846" w14:textId="591DDDA7">
      <w:pPr>
        <w:rPr>
          <w:rFonts w:ascii="Verdana" w:hAnsi="Verdana"/>
          <w:noProof/>
        </w:rPr>
      </w:pPr>
    </w:p>
    <w:p w:rsidR="00FA493D" w:rsidP="00E564FA" w:rsidRDefault="00FA493D" w14:paraId="69CD42E8" w14:textId="028CA610">
      <w:pPr>
        <w:rPr>
          <w:rFonts w:ascii="Verdana" w:hAnsi="Verdana"/>
          <w:noProof/>
        </w:rPr>
      </w:pPr>
    </w:p>
    <w:p w:rsidR="00FA493D" w:rsidP="00E564FA" w:rsidRDefault="00FA493D" w14:paraId="68CB56E0" w14:textId="5BD0CFE1">
      <w:pPr>
        <w:rPr>
          <w:rFonts w:ascii="Verdana" w:hAnsi="Verdana"/>
          <w:noProof/>
        </w:rPr>
      </w:pPr>
    </w:p>
    <w:p w:rsidRPr="00FA493D" w:rsidR="00FA493D" w:rsidP="00FA493D" w:rsidRDefault="00FA493D" w14:paraId="74C3C8EC" w14:textId="753022ED">
      <w:pPr>
        <w:pStyle w:val="ListParagraph"/>
        <w:rPr>
          <w:rFonts w:ascii="Verdana" w:hAnsi="Verdana"/>
          <w:noProof/>
        </w:rPr>
      </w:pPr>
    </w:p>
    <w:p w:rsidRPr="00B47BD6" w:rsidR="00E564FA" w:rsidP="00E564FA" w:rsidRDefault="00E564FA" w14:paraId="1F402BF1" w14:textId="07A18B8D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41831CA8" wp14:editId="33B2E93B">
            <wp:extent cx="4405023" cy="251877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5289" cy="25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443D53" w:rsidP="00E564FA" w:rsidRDefault="00443D53" w14:paraId="6CE02C92" w14:textId="6F1ADB71">
      <w:pPr>
        <w:rPr>
          <w:rFonts w:ascii="Verdana" w:hAnsi="Verdana"/>
        </w:rPr>
      </w:pPr>
    </w:p>
    <w:p w:rsidRPr="00FA493D" w:rsidR="00FA493D" w:rsidP="00FA493D" w:rsidRDefault="00FA493D" w14:paraId="62772C85" w14:textId="77777777">
      <w:pPr>
        <w:pStyle w:val="ListParagraph"/>
        <w:numPr>
          <w:ilvl w:val="0"/>
          <w:numId w:val="23"/>
        </w:numPr>
        <w:rPr>
          <w:rFonts w:ascii="Verdana" w:hAnsi="Verdana"/>
          <w:sz w:val="16"/>
          <w:szCs w:val="16"/>
        </w:rPr>
      </w:pPr>
      <w:r w:rsidRPr="00FA493D">
        <w:rPr>
          <w:rFonts w:ascii="Verdana" w:hAnsi="Verdana"/>
          <w:sz w:val="16"/>
          <w:szCs w:val="16"/>
        </w:rPr>
        <w:t xml:space="preserve">Once the required iDRAC IP is selected, it </w:t>
      </w:r>
      <w:proofErr w:type="gramStart"/>
      <w:r w:rsidRPr="00FA493D">
        <w:rPr>
          <w:rFonts w:ascii="Verdana" w:hAnsi="Verdana"/>
          <w:sz w:val="16"/>
          <w:szCs w:val="16"/>
        </w:rPr>
        <w:t>show</w:t>
      </w:r>
      <w:proofErr w:type="gramEnd"/>
      <w:r w:rsidRPr="00FA493D">
        <w:rPr>
          <w:rFonts w:ascii="Verdana" w:hAnsi="Verdana"/>
          <w:sz w:val="16"/>
          <w:szCs w:val="16"/>
        </w:rPr>
        <w:t xml:space="preserve"> as 1 devices selected</w:t>
      </w:r>
    </w:p>
    <w:p w:rsidRPr="00B47BD6" w:rsidR="00443D53" w:rsidP="00E564FA" w:rsidRDefault="00443D53" w14:paraId="5A8108A9" w14:textId="233633CE">
      <w:pPr>
        <w:rPr>
          <w:rFonts w:ascii="Verdana" w:hAnsi="Verdana"/>
        </w:rPr>
      </w:pPr>
    </w:p>
    <w:p w:rsidR="00E564FA" w:rsidP="00E564FA" w:rsidRDefault="00E564FA" w14:paraId="7BE271AC" w14:textId="6D20462D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D6B1C14" wp14:editId="003AB1A7">
            <wp:extent cx="4834393" cy="2559750"/>
            <wp:effectExtent l="0" t="0" r="4445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4130" cy="256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203986" w:rsidP="00E564FA" w:rsidRDefault="00203986" w14:paraId="283A1A11" w14:textId="5806BDA4">
      <w:pPr>
        <w:rPr>
          <w:rFonts w:ascii="Verdana" w:hAnsi="Verdana"/>
        </w:rPr>
      </w:pPr>
    </w:p>
    <w:p w:rsidRPr="00FA493D" w:rsidR="00203986" w:rsidP="00FA493D" w:rsidRDefault="00203986" w14:paraId="15A610A7" w14:textId="027043E8">
      <w:pPr>
        <w:pStyle w:val="ListParagraph"/>
        <w:numPr>
          <w:ilvl w:val="0"/>
          <w:numId w:val="23"/>
        </w:numPr>
        <w:rPr>
          <w:rFonts w:ascii="Verdana" w:hAnsi="Verdana"/>
          <w:sz w:val="16"/>
          <w:szCs w:val="16"/>
        </w:rPr>
      </w:pPr>
      <w:r w:rsidRPr="00FA493D">
        <w:rPr>
          <w:rFonts w:ascii="Verdana" w:hAnsi="Verdana"/>
          <w:sz w:val="16"/>
          <w:szCs w:val="16"/>
        </w:rPr>
        <w:t xml:space="preserve">In the Boot to Network ISO don’t select anything </w:t>
      </w:r>
    </w:p>
    <w:p w:rsidRPr="00B47BD6" w:rsidR="00203986" w:rsidP="00E564FA" w:rsidRDefault="00203986" w14:paraId="42DCEEE0" w14:textId="77777777">
      <w:pPr>
        <w:rPr>
          <w:rFonts w:ascii="Verdana" w:hAnsi="Verdana"/>
        </w:rPr>
      </w:pPr>
    </w:p>
    <w:p w:rsidR="00E564FA" w:rsidP="00E564FA" w:rsidRDefault="00E564FA" w14:paraId="392FCB5F" w14:textId="64342A26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BD62294" wp14:editId="2D9C6750">
            <wp:extent cx="4675367" cy="1908609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1915" cy="191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93D" w:rsidP="00E564FA" w:rsidRDefault="00FA493D" w14:paraId="4041D596" w14:textId="38ABB6E8">
      <w:pPr>
        <w:rPr>
          <w:rFonts w:ascii="Verdana" w:hAnsi="Verdana"/>
        </w:rPr>
      </w:pPr>
    </w:p>
    <w:p w:rsidRPr="00FA493D" w:rsidR="00FA493D" w:rsidP="00FA493D" w:rsidRDefault="00FA493D" w14:paraId="5E3A8754" w14:textId="361D0876">
      <w:pPr>
        <w:pStyle w:val="ListParagraph"/>
        <w:numPr>
          <w:ilvl w:val="0"/>
          <w:numId w:val="23"/>
        </w:numPr>
        <w:rPr>
          <w:rFonts w:ascii="Verdana" w:hAnsi="Verdana"/>
          <w:sz w:val="16"/>
          <w:szCs w:val="16"/>
        </w:rPr>
      </w:pPr>
      <w:r w:rsidRPr="00FA493D">
        <w:rPr>
          <w:rFonts w:ascii="Verdana" w:hAnsi="Verdana"/>
          <w:sz w:val="16"/>
          <w:szCs w:val="16"/>
        </w:rPr>
        <w:t>Keep the default settings in the iDRAC Management IP</w:t>
      </w:r>
    </w:p>
    <w:p w:rsidRPr="00FA493D" w:rsidR="00203986" w:rsidP="00FA493D" w:rsidRDefault="00203986" w14:paraId="0ABEDB24" w14:textId="56E9A84D">
      <w:pPr>
        <w:pStyle w:val="ListParagraph"/>
        <w:rPr>
          <w:rFonts w:ascii="Verdana" w:hAnsi="Verdana"/>
        </w:rPr>
      </w:pPr>
    </w:p>
    <w:p w:rsidRPr="00B47BD6" w:rsidR="00E564FA" w:rsidP="00E564FA" w:rsidRDefault="00E564FA" w14:paraId="7999C6F6" w14:textId="29E038BA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607D3FDB" wp14:editId="3B0CF69E">
            <wp:extent cx="5001370" cy="2034745"/>
            <wp:effectExtent l="0" t="0" r="8890" b="381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2280" cy="204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203986" w:rsidP="00E564FA" w:rsidRDefault="00203986" w14:paraId="19ECF863" w14:textId="3301A603">
      <w:pPr>
        <w:rPr>
          <w:rFonts w:ascii="Verdana" w:hAnsi="Verdana"/>
        </w:rPr>
      </w:pPr>
    </w:p>
    <w:p w:rsidRPr="00FA493D" w:rsidR="00203986" w:rsidP="00FA493D" w:rsidRDefault="00FA493D" w14:paraId="614A95D5" w14:textId="6017517D">
      <w:pPr>
        <w:pStyle w:val="ListParagraph"/>
        <w:numPr>
          <w:ilvl w:val="0"/>
          <w:numId w:val="23"/>
        </w:numPr>
        <w:rPr>
          <w:rFonts w:ascii="Verdana" w:hAnsi="Verdana"/>
          <w:sz w:val="16"/>
          <w:szCs w:val="16"/>
        </w:rPr>
      </w:pPr>
      <w:r w:rsidRPr="00FA493D">
        <w:rPr>
          <w:rFonts w:ascii="Verdana" w:hAnsi="Verdana"/>
          <w:sz w:val="16"/>
          <w:szCs w:val="16"/>
        </w:rPr>
        <w:t>Keep the default values</w:t>
      </w:r>
      <w:r w:rsidRPr="00FA493D" w:rsidR="00203986">
        <w:rPr>
          <w:rFonts w:ascii="Verdana" w:hAnsi="Verdana"/>
          <w:sz w:val="16"/>
          <w:szCs w:val="16"/>
        </w:rPr>
        <w:t xml:space="preserve"> for BIOS</w:t>
      </w:r>
    </w:p>
    <w:p w:rsidRPr="00B47BD6" w:rsidR="00203986" w:rsidP="00E564FA" w:rsidRDefault="00203986" w14:paraId="677999D9" w14:textId="77777777">
      <w:pPr>
        <w:rPr>
          <w:rFonts w:ascii="Verdana" w:hAnsi="Verdana"/>
          <w:noProof/>
        </w:rPr>
      </w:pPr>
    </w:p>
    <w:p w:rsidRPr="00B47BD6" w:rsidR="00E564FA" w:rsidP="00E564FA" w:rsidRDefault="00E564FA" w14:paraId="1B72C833" w14:textId="2F4E3CA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F0DF848" wp14:editId="1777DE01">
            <wp:extent cx="4836854" cy="2671639"/>
            <wp:effectExtent l="0" t="0" r="1905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8060" cy="267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203986" w:rsidP="00E564FA" w:rsidRDefault="00203986" w14:paraId="6539FA2B" w14:textId="77777777">
      <w:pPr>
        <w:rPr>
          <w:rFonts w:ascii="Verdana" w:hAnsi="Verdana"/>
        </w:rPr>
      </w:pPr>
    </w:p>
    <w:p w:rsidRPr="00FA493D" w:rsidR="00203986" w:rsidP="00FA493D" w:rsidRDefault="00203986" w14:paraId="46804EDF" w14:textId="793E0470">
      <w:pPr>
        <w:pStyle w:val="ListParagraph"/>
        <w:numPr>
          <w:ilvl w:val="0"/>
          <w:numId w:val="23"/>
        </w:numPr>
        <w:rPr>
          <w:rFonts w:ascii="Verdana" w:hAnsi="Verdana"/>
          <w:sz w:val="16"/>
          <w:szCs w:val="16"/>
        </w:rPr>
      </w:pPr>
      <w:r w:rsidRPr="00FA493D">
        <w:rPr>
          <w:rFonts w:ascii="Verdana" w:hAnsi="Verdana"/>
          <w:sz w:val="16"/>
          <w:szCs w:val="16"/>
        </w:rPr>
        <w:t>In the Virtual Identities, Select Reserve Identities</w:t>
      </w:r>
    </w:p>
    <w:p w:rsidRPr="00B47BD6" w:rsidR="00203986" w:rsidP="00E564FA" w:rsidRDefault="00203986" w14:paraId="1F956CCD" w14:textId="77777777">
      <w:pPr>
        <w:rPr>
          <w:rFonts w:ascii="Verdana" w:hAnsi="Verdana"/>
        </w:rPr>
      </w:pPr>
    </w:p>
    <w:p w:rsidRPr="00B47BD6" w:rsidR="00E564FA" w:rsidP="00E564FA" w:rsidRDefault="00E564FA" w14:paraId="1D7717AF" w14:textId="5C828C83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12FBEA11" wp14:editId="06950773">
            <wp:extent cx="4401851" cy="1804947"/>
            <wp:effectExtent l="0" t="0" r="0" b="508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5159" cy="181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7CD44F2A" w14:textId="269A18E3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lastRenderedPageBreak/>
        <w:drawing>
          <wp:inline distT="0" distB="0" distL="0" distR="0" wp14:anchorId="304DEA89" wp14:editId="79B86A0F">
            <wp:extent cx="4590623" cy="2210463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8841" cy="22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41" w:rsidP="00E564FA" w:rsidRDefault="00F93941" w14:paraId="00B970EB" w14:textId="2D9331A4">
      <w:pPr>
        <w:rPr>
          <w:rFonts w:ascii="Verdana" w:hAnsi="Verdana"/>
        </w:rPr>
      </w:pPr>
    </w:p>
    <w:p w:rsidRPr="00FA493D" w:rsidR="00FA493D" w:rsidP="00FA493D" w:rsidRDefault="00FA493D" w14:paraId="6936737F" w14:textId="77777777">
      <w:pPr>
        <w:pStyle w:val="ListParagraph"/>
        <w:numPr>
          <w:ilvl w:val="0"/>
          <w:numId w:val="23"/>
        </w:numPr>
        <w:rPr>
          <w:rFonts w:ascii="Verdana" w:hAnsi="Verdana"/>
          <w:sz w:val="16"/>
          <w:szCs w:val="16"/>
        </w:rPr>
      </w:pPr>
      <w:r w:rsidRPr="00FA493D">
        <w:rPr>
          <w:rFonts w:ascii="Verdana" w:hAnsi="Verdana"/>
          <w:sz w:val="16"/>
          <w:szCs w:val="16"/>
        </w:rPr>
        <w:t>Once all the required settings are selected, select finish to start the Job now.</w:t>
      </w:r>
    </w:p>
    <w:p w:rsidRPr="00FA493D" w:rsidR="00FA493D" w:rsidP="00FA493D" w:rsidRDefault="00FA493D" w14:paraId="02E42332" w14:textId="57B65CF3">
      <w:pPr>
        <w:pStyle w:val="ListParagraph"/>
        <w:rPr>
          <w:rFonts w:ascii="Verdana" w:hAnsi="Verdana"/>
        </w:rPr>
      </w:pPr>
    </w:p>
    <w:p w:rsidRPr="00B47BD6" w:rsidR="00E564FA" w:rsidP="00E564FA" w:rsidRDefault="00E564FA" w14:paraId="77EE001B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054AEFA" wp14:editId="3D5DBE87">
            <wp:extent cx="4572000" cy="2283558"/>
            <wp:effectExtent l="0" t="0" r="0" b="254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7619" cy="22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008703C6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EACE2CA" wp14:editId="5569E4B8">
            <wp:extent cx="3808675" cy="1997519"/>
            <wp:effectExtent l="0" t="0" r="1905" b="317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9204" cy="200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56A86F10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lastRenderedPageBreak/>
        <w:drawing>
          <wp:inline distT="0" distB="0" distL="0" distR="0" wp14:anchorId="1B076262" wp14:editId="0555FFB4">
            <wp:extent cx="4333875" cy="1495425"/>
            <wp:effectExtent l="0" t="0" r="9525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16B99222" w14:textId="7DD66468">
      <w:pPr>
        <w:rPr>
          <w:rFonts w:ascii="Verdana" w:hAnsi="Verdana"/>
        </w:rPr>
      </w:pPr>
    </w:p>
    <w:p w:rsidRPr="00B47BD6" w:rsidR="00F93941" w:rsidP="00E564FA" w:rsidRDefault="00F93941" w14:paraId="24D6EE55" w14:textId="6481F2CA">
      <w:pPr>
        <w:rPr>
          <w:rFonts w:ascii="Verdana" w:hAnsi="Verdana"/>
        </w:rPr>
      </w:pPr>
    </w:p>
    <w:p w:rsidRPr="007A4672" w:rsidR="00F93941" w:rsidP="007A4672" w:rsidRDefault="00F93941" w14:paraId="684C2D43" w14:textId="15306A79">
      <w:pPr>
        <w:pStyle w:val="ListParagraph"/>
        <w:numPr>
          <w:ilvl w:val="0"/>
          <w:numId w:val="23"/>
        </w:numPr>
        <w:rPr>
          <w:rFonts w:ascii="Verdana" w:hAnsi="Verdana"/>
          <w:sz w:val="16"/>
          <w:szCs w:val="16"/>
        </w:rPr>
      </w:pPr>
      <w:r w:rsidRPr="007A4672">
        <w:rPr>
          <w:rFonts w:ascii="Verdana" w:hAnsi="Verdana"/>
          <w:sz w:val="16"/>
          <w:szCs w:val="16"/>
        </w:rPr>
        <w:t>Once the Job is initiated, Same can be monitored under the scheduled jobs.</w:t>
      </w:r>
    </w:p>
    <w:p w:rsidRPr="00B47BD6" w:rsidR="00F93941" w:rsidP="00E564FA" w:rsidRDefault="00F93941" w14:paraId="1FFD1416" w14:textId="77777777">
      <w:pPr>
        <w:rPr>
          <w:rFonts w:ascii="Verdana" w:hAnsi="Verdana"/>
        </w:rPr>
      </w:pPr>
    </w:p>
    <w:p w:rsidRPr="00B47BD6" w:rsidR="00E564FA" w:rsidP="00E564FA" w:rsidRDefault="00E564FA" w14:paraId="6827CEB5" w14:textId="4AF84F75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4F3F5569" wp14:editId="4BBC7FC0">
            <wp:extent cx="3914775" cy="40100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F93941" w:rsidP="00E564FA" w:rsidRDefault="00F93941" w14:paraId="330D0F93" w14:textId="171B4C9A">
      <w:pPr>
        <w:rPr>
          <w:rFonts w:ascii="Verdana" w:hAnsi="Verdana"/>
        </w:rPr>
      </w:pPr>
    </w:p>
    <w:p w:rsidRPr="007A4672" w:rsidR="00F93941" w:rsidP="007A4672" w:rsidRDefault="00F93941" w14:paraId="0D566D64" w14:textId="091777B4">
      <w:pPr>
        <w:pStyle w:val="ListParagraph"/>
        <w:numPr>
          <w:ilvl w:val="0"/>
          <w:numId w:val="23"/>
        </w:numPr>
        <w:rPr>
          <w:rFonts w:ascii="Verdana" w:hAnsi="Verdana"/>
          <w:sz w:val="16"/>
          <w:szCs w:val="16"/>
        </w:rPr>
      </w:pPr>
      <w:r w:rsidRPr="007A4672">
        <w:rPr>
          <w:rFonts w:ascii="Verdana" w:hAnsi="Verdana"/>
          <w:sz w:val="16"/>
          <w:szCs w:val="16"/>
        </w:rPr>
        <w:t>Using View Details, real time Template creation can be monitored</w:t>
      </w:r>
    </w:p>
    <w:p w:rsidRPr="00B47BD6" w:rsidR="00F93941" w:rsidP="00E564FA" w:rsidRDefault="00F93941" w14:paraId="001580E1" w14:textId="77777777">
      <w:pPr>
        <w:rPr>
          <w:rFonts w:ascii="Verdana" w:hAnsi="Verdana"/>
        </w:rPr>
      </w:pPr>
    </w:p>
    <w:p w:rsidRPr="00B47BD6" w:rsidR="00E564FA" w:rsidP="00E564FA" w:rsidRDefault="00E564FA" w14:paraId="5A31E3F9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197DC417" wp14:editId="08D869F2">
            <wp:extent cx="5943600" cy="1096010"/>
            <wp:effectExtent l="0" t="0" r="0" b="889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4703A8B7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lastRenderedPageBreak/>
        <w:drawing>
          <wp:inline distT="0" distB="0" distL="0" distR="0" wp14:anchorId="7165163E" wp14:editId="4E13449B">
            <wp:extent cx="5943600" cy="1796415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726C457A" w14:textId="77777777">
      <w:pPr>
        <w:rPr>
          <w:rFonts w:ascii="Verdana" w:hAnsi="Verdana"/>
        </w:rPr>
      </w:pPr>
    </w:p>
    <w:p w:rsidRPr="00B47BD6" w:rsidR="00E564FA" w:rsidP="00E564FA" w:rsidRDefault="00E564FA" w14:paraId="3EB240B9" w14:textId="77777777">
      <w:pPr>
        <w:rPr>
          <w:rFonts w:ascii="Verdana" w:hAnsi="Verdana"/>
        </w:rPr>
      </w:pPr>
    </w:p>
    <w:p w:rsidRPr="00B47BD6" w:rsidR="00E564FA" w:rsidP="00E564FA" w:rsidRDefault="00E564FA" w14:paraId="5769C628" w14:textId="77777777">
      <w:pPr>
        <w:rPr>
          <w:rFonts w:ascii="Verdana" w:hAnsi="Verdana"/>
        </w:rPr>
      </w:pPr>
    </w:p>
    <w:p w:rsidRPr="00B47BD6" w:rsidR="00E564FA" w:rsidP="00E564FA" w:rsidRDefault="00E564FA" w14:paraId="0FE3DB47" w14:textId="77777777">
      <w:pPr>
        <w:rPr>
          <w:rFonts w:ascii="Verdana" w:hAnsi="Verdana"/>
        </w:rPr>
      </w:pPr>
    </w:p>
    <w:p w:rsidRPr="00B47BD6" w:rsidR="00E564FA" w:rsidP="00E564FA" w:rsidRDefault="00E564FA" w14:paraId="335FF81A" w14:textId="77777777">
      <w:pPr>
        <w:rPr>
          <w:rFonts w:ascii="Verdana" w:hAnsi="Verdana"/>
        </w:rPr>
      </w:pPr>
    </w:p>
    <w:p w:rsidRPr="00B47BD6" w:rsidR="00E564FA" w:rsidP="00E564FA" w:rsidRDefault="00E564FA" w14:paraId="03BDD7F6" w14:textId="77777777">
      <w:pPr>
        <w:rPr>
          <w:rFonts w:ascii="Verdana" w:hAnsi="Verdana"/>
        </w:rPr>
      </w:pPr>
    </w:p>
    <w:p w:rsidRPr="00B47BD6" w:rsidR="00E564FA" w:rsidP="00E564FA" w:rsidRDefault="00E564FA" w14:paraId="2512BC08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43BC05B" wp14:editId="134F38EE">
            <wp:extent cx="5943600" cy="3280410"/>
            <wp:effectExtent l="0" t="0" r="0" b="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3137029E" w14:textId="77777777">
      <w:pPr>
        <w:rPr>
          <w:rFonts w:ascii="Verdana" w:hAnsi="Verdana"/>
        </w:rPr>
      </w:pPr>
    </w:p>
    <w:p w:rsidRPr="007A4672" w:rsidR="00E564FA" w:rsidP="00E564FA" w:rsidRDefault="00E564FA" w14:paraId="266C39BF" w14:textId="706031D3">
      <w:pPr>
        <w:pStyle w:val="NormalWeb"/>
        <w:spacing w:before="0" w:beforeAutospacing="0" w:after="0" w:afterAutospacing="0"/>
        <w:rPr>
          <w:rFonts w:ascii="Verdana" w:hAnsi="Verdana" w:cs="Calibri"/>
          <w:sz w:val="16"/>
          <w:szCs w:val="16"/>
        </w:rPr>
      </w:pPr>
      <w:r w:rsidRPr="007A4672">
        <w:rPr>
          <w:rFonts w:ascii="Verdana" w:hAnsi="Verdana" w:cs="Calibri"/>
          <w:sz w:val="16"/>
          <w:szCs w:val="16"/>
        </w:rPr>
        <w:t xml:space="preserve">Dell Blade Groups </w:t>
      </w:r>
      <w:r w:rsidRPr="007A4672" w:rsidR="007A4672">
        <w:rPr>
          <w:rFonts w:ascii="Verdana" w:hAnsi="Verdana" w:cs="Calibri"/>
          <w:sz w:val="16"/>
          <w:szCs w:val="16"/>
        </w:rPr>
        <w:t xml:space="preserve"> DC </w:t>
      </w:r>
    </w:p>
    <w:p w:rsidRPr="007A4672" w:rsidR="00E564FA" w:rsidP="00E564FA" w:rsidRDefault="00E564FA" w14:paraId="20F01FC4" w14:textId="77777777">
      <w:pPr>
        <w:pStyle w:val="NormalWeb"/>
        <w:spacing w:before="0" w:beforeAutospacing="0" w:after="0" w:afterAutospacing="0"/>
        <w:rPr>
          <w:rFonts w:ascii="Verdana" w:hAnsi="Verdana" w:cs="Calibri"/>
          <w:sz w:val="16"/>
          <w:szCs w:val="16"/>
        </w:rPr>
      </w:pPr>
      <w:r w:rsidRPr="007A4672">
        <w:rPr>
          <w:rFonts w:ascii="Verdana" w:hAnsi="Verdana" w:cs="Calibri"/>
          <w:sz w:val="16"/>
          <w:szCs w:val="16"/>
        </w:rPr>
        <w:t xml:space="preserve">Lot 1: </w:t>
      </w:r>
      <w:r w:rsidRPr="007A4672">
        <w:fldChar w:fldCharType="begin"/>
      </w:r>
      <w:r w:rsidRPr="007A4672">
        <w:rPr>
          <w:rFonts w:ascii="Verdana" w:hAnsi="Verdana"/>
          <w:sz w:val="16"/>
          <w:szCs w:val="16"/>
        </w:rPr>
        <w:instrText xml:space="preserve"> HYPERLINK "https://10.180.9.201" </w:instrText>
      </w:r>
      <w:r w:rsidRPr="007A4672">
        <w:fldChar w:fldCharType="separate"/>
      </w:r>
      <w:r w:rsidRPr="007A4672">
        <w:rPr>
          <w:rStyle w:val="Hyperlink"/>
          <w:rFonts w:ascii="Verdana" w:hAnsi="Verdana" w:cs="Calibri"/>
          <w:sz w:val="16"/>
          <w:szCs w:val="16"/>
        </w:rPr>
        <w:t>https://10.180.9.201</w:t>
      </w:r>
      <w:r w:rsidRPr="007A4672">
        <w:rPr>
          <w:rStyle w:val="Hyperlink"/>
          <w:rFonts w:ascii="Verdana" w:hAnsi="Verdana" w:cs="Calibri"/>
          <w:sz w:val="16"/>
          <w:szCs w:val="16"/>
        </w:rPr>
        <w:fldChar w:fldCharType="end"/>
      </w:r>
    </w:p>
    <w:p w:rsidRPr="007A4672" w:rsidR="00E564FA" w:rsidP="00E564FA" w:rsidRDefault="00E564FA" w14:paraId="36FF71B4" w14:textId="77777777">
      <w:pPr>
        <w:pStyle w:val="NormalWeb"/>
        <w:spacing w:before="0" w:beforeAutospacing="0" w:after="0" w:afterAutospacing="0"/>
        <w:rPr>
          <w:rFonts w:ascii="Verdana" w:hAnsi="Verdana" w:cs="Calibri"/>
          <w:sz w:val="16"/>
          <w:szCs w:val="16"/>
        </w:rPr>
      </w:pPr>
      <w:r w:rsidRPr="007A4672">
        <w:rPr>
          <w:rFonts w:ascii="Verdana" w:hAnsi="Verdana" w:cs="Calibri"/>
          <w:sz w:val="16"/>
          <w:szCs w:val="16"/>
        </w:rPr>
        <w:t xml:space="preserve">Lot2 (Group1) : </w:t>
      </w:r>
      <w:r w:rsidRPr="007A4672">
        <w:fldChar w:fldCharType="begin"/>
      </w:r>
      <w:r w:rsidRPr="007A4672">
        <w:rPr>
          <w:rFonts w:ascii="Verdana" w:hAnsi="Verdana"/>
          <w:sz w:val="16"/>
          <w:szCs w:val="16"/>
        </w:rPr>
        <w:instrText xml:space="preserve"> HYPERLINK "https://10.180.9.202" </w:instrText>
      </w:r>
      <w:r w:rsidRPr="007A4672">
        <w:fldChar w:fldCharType="separate"/>
      </w:r>
      <w:r w:rsidRPr="007A4672">
        <w:rPr>
          <w:rStyle w:val="Hyperlink"/>
          <w:rFonts w:ascii="Verdana" w:hAnsi="Verdana" w:cs="Calibri"/>
          <w:sz w:val="16"/>
          <w:szCs w:val="16"/>
        </w:rPr>
        <w:t>https://10.180.9.202</w:t>
      </w:r>
      <w:r w:rsidRPr="007A4672">
        <w:rPr>
          <w:rStyle w:val="Hyperlink"/>
          <w:rFonts w:ascii="Verdana" w:hAnsi="Verdana" w:cs="Calibri"/>
          <w:sz w:val="16"/>
          <w:szCs w:val="16"/>
        </w:rPr>
        <w:fldChar w:fldCharType="end"/>
      </w:r>
    </w:p>
    <w:p w:rsidRPr="007A4672" w:rsidR="00E564FA" w:rsidP="00E564FA" w:rsidRDefault="00E564FA" w14:paraId="00B9D585" w14:textId="77777777">
      <w:pPr>
        <w:pStyle w:val="NormalWeb"/>
        <w:spacing w:before="0" w:beforeAutospacing="0" w:after="0" w:afterAutospacing="0"/>
        <w:rPr>
          <w:rFonts w:ascii="Verdana" w:hAnsi="Verdana" w:cs="Calibri"/>
          <w:sz w:val="16"/>
          <w:szCs w:val="16"/>
        </w:rPr>
      </w:pPr>
      <w:r w:rsidRPr="007A4672">
        <w:rPr>
          <w:rFonts w:ascii="Verdana" w:hAnsi="Verdana" w:cs="Calibri"/>
          <w:sz w:val="16"/>
          <w:szCs w:val="16"/>
        </w:rPr>
        <w:t xml:space="preserve">Lot2 (Group2): </w:t>
      </w:r>
      <w:r w:rsidRPr="007A4672">
        <w:fldChar w:fldCharType="begin"/>
      </w:r>
      <w:r w:rsidRPr="007A4672">
        <w:rPr>
          <w:rFonts w:ascii="Verdana" w:hAnsi="Verdana"/>
          <w:sz w:val="16"/>
          <w:szCs w:val="16"/>
        </w:rPr>
        <w:instrText xml:space="preserve"> HYPERLINK "https://10.180.9.203" </w:instrText>
      </w:r>
      <w:r w:rsidRPr="007A4672">
        <w:fldChar w:fldCharType="separate"/>
      </w:r>
      <w:r w:rsidRPr="007A4672">
        <w:rPr>
          <w:rStyle w:val="Hyperlink"/>
          <w:rFonts w:ascii="Verdana" w:hAnsi="Verdana" w:cs="Calibri"/>
          <w:sz w:val="16"/>
          <w:szCs w:val="16"/>
        </w:rPr>
        <w:t>https://10.180.9.203</w:t>
      </w:r>
      <w:r w:rsidRPr="007A4672">
        <w:rPr>
          <w:rStyle w:val="Hyperlink"/>
          <w:rFonts w:ascii="Verdana" w:hAnsi="Verdana" w:cs="Calibri"/>
          <w:sz w:val="16"/>
          <w:szCs w:val="16"/>
        </w:rPr>
        <w:fldChar w:fldCharType="end"/>
      </w:r>
    </w:p>
    <w:p w:rsidRPr="007A4672" w:rsidR="00E564FA" w:rsidP="00E564FA" w:rsidRDefault="00E564FA" w14:paraId="7440FB99" w14:textId="77777777">
      <w:pPr>
        <w:pStyle w:val="NormalWeb"/>
        <w:spacing w:before="0" w:beforeAutospacing="0" w:after="0" w:afterAutospacing="0"/>
        <w:rPr>
          <w:rFonts w:ascii="Verdana" w:hAnsi="Verdana" w:cs="Calibri"/>
          <w:sz w:val="16"/>
          <w:szCs w:val="16"/>
        </w:rPr>
      </w:pPr>
      <w:r w:rsidRPr="007A4672">
        <w:rPr>
          <w:rFonts w:ascii="Verdana" w:hAnsi="Verdana" w:cs="Calibri"/>
          <w:sz w:val="16"/>
          <w:szCs w:val="16"/>
        </w:rPr>
        <w:t> </w:t>
      </w:r>
    </w:p>
    <w:p w:rsidRPr="007A4672" w:rsidR="00E564FA" w:rsidP="00E564FA" w:rsidRDefault="00E564FA" w14:paraId="7C0103D5" w14:textId="77777777">
      <w:pPr>
        <w:pStyle w:val="NormalWeb"/>
        <w:spacing w:before="0" w:beforeAutospacing="0" w:after="0" w:afterAutospacing="0"/>
        <w:rPr>
          <w:rFonts w:ascii="Verdana" w:hAnsi="Verdana" w:cs="Calibri"/>
          <w:sz w:val="16"/>
          <w:szCs w:val="16"/>
        </w:rPr>
      </w:pPr>
      <w:r w:rsidRPr="007A4672">
        <w:rPr>
          <w:rFonts w:ascii="Verdana" w:hAnsi="Verdana" w:cs="Calibri"/>
          <w:sz w:val="16"/>
          <w:szCs w:val="16"/>
        </w:rPr>
        <w:t xml:space="preserve">ARDH Side </w:t>
      </w:r>
    </w:p>
    <w:p w:rsidRPr="007A4672" w:rsidR="00E564FA" w:rsidP="00E564FA" w:rsidRDefault="00E564FA" w14:paraId="4DFCF34C" w14:textId="77777777">
      <w:pPr>
        <w:pStyle w:val="NormalWeb"/>
        <w:spacing w:before="0" w:beforeAutospacing="0" w:after="0" w:afterAutospacing="0"/>
        <w:rPr>
          <w:rFonts w:ascii="Verdana" w:hAnsi="Verdana" w:cs="Calibri"/>
          <w:sz w:val="16"/>
          <w:szCs w:val="16"/>
        </w:rPr>
      </w:pPr>
      <w:r w:rsidRPr="007A4672">
        <w:rPr>
          <w:rFonts w:ascii="Verdana" w:hAnsi="Verdana" w:cs="Calibri"/>
          <w:sz w:val="16"/>
          <w:szCs w:val="16"/>
        </w:rPr>
        <w:t> </w:t>
      </w:r>
    </w:p>
    <w:p w:rsidRPr="007A4672" w:rsidR="00E564FA" w:rsidP="00E564FA" w:rsidRDefault="00E564FA" w14:paraId="7C0E7A41" w14:textId="77777777">
      <w:pPr>
        <w:pStyle w:val="NormalWeb"/>
        <w:spacing w:before="0" w:beforeAutospacing="0" w:after="0" w:afterAutospacing="0"/>
        <w:rPr>
          <w:rFonts w:ascii="Verdana" w:hAnsi="Verdana" w:cs="Calibri"/>
          <w:sz w:val="16"/>
          <w:szCs w:val="16"/>
        </w:rPr>
      </w:pPr>
      <w:r w:rsidRPr="007A4672">
        <w:rPr>
          <w:rFonts w:ascii="Verdana" w:hAnsi="Verdana" w:cs="Calibri"/>
          <w:sz w:val="16"/>
          <w:szCs w:val="16"/>
        </w:rPr>
        <w:t xml:space="preserve">Lot1: </w:t>
      </w:r>
      <w:r w:rsidRPr="007A4672">
        <w:fldChar w:fldCharType="begin"/>
      </w:r>
      <w:r w:rsidRPr="007A4672">
        <w:rPr>
          <w:rFonts w:ascii="Verdana" w:hAnsi="Verdana"/>
          <w:sz w:val="16"/>
          <w:szCs w:val="16"/>
        </w:rPr>
        <w:instrText xml:space="preserve"> HYPERLINK "https://10.180.10.201" </w:instrText>
      </w:r>
      <w:r w:rsidRPr="007A4672">
        <w:fldChar w:fldCharType="separate"/>
      </w:r>
      <w:r w:rsidRPr="007A4672">
        <w:rPr>
          <w:rStyle w:val="Hyperlink"/>
          <w:rFonts w:ascii="Verdana" w:hAnsi="Verdana" w:cs="Calibri"/>
          <w:sz w:val="16"/>
          <w:szCs w:val="16"/>
        </w:rPr>
        <w:t>https://10.180.10.201</w:t>
      </w:r>
      <w:r w:rsidRPr="007A4672">
        <w:rPr>
          <w:rStyle w:val="Hyperlink"/>
          <w:rFonts w:ascii="Verdana" w:hAnsi="Verdana" w:cs="Calibri"/>
          <w:sz w:val="16"/>
          <w:szCs w:val="16"/>
        </w:rPr>
        <w:fldChar w:fldCharType="end"/>
      </w:r>
      <w:r w:rsidRPr="007A4672">
        <w:rPr>
          <w:rFonts w:ascii="Verdana" w:hAnsi="Verdana" w:cs="Calibri"/>
          <w:sz w:val="16"/>
          <w:szCs w:val="16"/>
        </w:rPr>
        <w:t xml:space="preserve"> </w:t>
      </w:r>
    </w:p>
    <w:p w:rsidRPr="007A4672" w:rsidR="00E564FA" w:rsidP="00E564FA" w:rsidRDefault="00E564FA" w14:paraId="52751309" w14:textId="77777777">
      <w:pPr>
        <w:pStyle w:val="NormalWeb"/>
        <w:spacing w:before="0" w:beforeAutospacing="0" w:after="0" w:afterAutospacing="0"/>
        <w:rPr>
          <w:rFonts w:ascii="Verdana" w:hAnsi="Verdana" w:cs="Calibri"/>
          <w:sz w:val="16"/>
          <w:szCs w:val="16"/>
        </w:rPr>
      </w:pPr>
      <w:r w:rsidRPr="007A4672">
        <w:rPr>
          <w:rFonts w:ascii="Verdana" w:hAnsi="Verdana" w:cs="Calibri"/>
          <w:sz w:val="16"/>
          <w:szCs w:val="16"/>
        </w:rPr>
        <w:t xml:space="preserve">Lot2 (Group1) : </w:t>
      </w:r>
      <w:r w:rsidRPr="007A4672">
        <w:fldChar w:fldCharType="begin"/>
      </w:r>
      <w:r w:rsidRPr="007A4672">
        <w:rPr>
          <w:rFonts w:ascii="Verdana" w:hAnsi="Verdana"/>
          <w:sz w:val="16"/>
          <w:szCs w:val="16"/>
        </w:rPr>
        <w:instrText xml:space="preserve"> HYPERLINK "https://10.180.10.202" </w:instrText>
      </w:r>
      <w:r w:rsidRPr="007A4672">
        <w:fldChar w:fldCharType="separate"/>
      </w:r>
      <w:r w:rsidRPr="007A4672">
        <w:rPr>
          <w:rStyle w:val="Hyperlink"/>
          <w:rFonts w:ascii="Verdana" w:hAnsi="Verdana" w:cs="Calibri"/>
          <w:sz w:val="16"/>
          <w:szCs w:val="16"/>
        </w:rPr>
        <w:t>https://10.180.10.202</w:t>
      </w:r>
      <w:r w:rsidRPr="007A4672">
        <w:rPr>
          <w:rStyle w:val="Hyperlink"/>
          <w:rFonts w:ascii="Verdana" w:hAnsi="Verdana" w:cs="Calibri"/>
          <w:sz w:val="16"/>
          <w:szCs w:val="16"/>
        </w:rPr>
        <w:fldChar w:fldCharType="end"/>
      </w:r>
    </w:p>
    <w:p w:rsidRPr="007A4672" w:rsidR="00E564FA" w:rsidP="00E564FA" w:rsidRDefault="00E564FA" w14:paraId="7068312F" w14:textId="77777777">
      <w:pPr>
        <w:pStyle w:val="NormalWeb"/>
        <w:spacing w:before="0" w:beforeAutospacing="0" w:after="0" w:afterAutospacing="0"/>
        <w:rPr>
          <w:rFonts w:ascii="Verdana" w:hAnsi="Verdana" w:cs="Calibri"/>
          <w:sz w:val="16"/>
          <w:szCs w:val="16"/>
        </w:rPr>
      </w:pPr>
      <w:r w:rsidRPr="007A4672">
        <w:rPr>
          <w:rFonts w:ascii="Verdana" w:hAnsi="Verdana" w:cs="Calibri"/>
          <w:sz w:val="16"/>
          <w:szCs w:val="16"/>
        </w:rPr>
        <w:t xml:space="preserve">Lot2 (Group2) : </w:t>
      </w:r>
      <w:r w:rsidRPr="007A4672">
        <w:fldChar w:fldCharType="begin"/>
      </w:r>
      <w:r w:rsidRPr="007A4672">
        <w:rPr>
          <w:rFonts w:ascii="Verdana" w:hAnsi="Verdana"/>
          <w:sz w:val="16"/>
          <w:szCs w:val="16"/>
        </w:rPr>
        <w:instrText xml:space="preserve"> HYPERLINK "https://10.180.10.203" </w:instrText>
      </w:r>
      <w:r w:rsidRPr="007A4672">
        <w:fldChar w:fldCharType="separate"/>
      </w:r>
      <w:r w:rsidRPr="007A4672">
        <w:rPr>
          <w:rStyle w:val="Hyperlink"/>
          <w:rFonts w:ascii="Verdana" w:hAnsi="Verdana" w:cs="Calibri"/>
          <w:sz w:val="16"/>
          <w:szCs w:val="16"/>
        </w:rPr>
        <w:t>https://10.180.10.203</w:t>
      </w:r>
      <w:r w:rsidRPr="007A4672">
        <w:rPr>
          <w:rStyle w:val="Hyperlink"/>
          <w:rFonts w:ascii="Verdana" w:hAnsi="Verdana" w:cs="Calibri"/>
          <w:sz w:val="16"/>
          <w:szCs w:val="16"/>
        </w:rPr>
        <w:fldChar w:fldCharType="end"/>
      </w:r>
    </w:p>
    <w:p w:rsidRPr="007A4672" w:rsidR="00E564FA" w:rsidP="00E564FA" w:rsidRDefault="00E564FA" w14:paraId="6833CE02" w14:textId="77777777">
      <w:pPr>
        <w:pStyle w:val="NormalWeb"/>
        <w:spacing w:before="0" w:beforeAutospacing="0" w:after="0" w:afterAutospacing="0"/>
        <w:rPr>
          <w:rFonts w:ascii="Verdana" w:hAnsi="Verdana" w:cs="Calibri"/>
          <w:sz w:val="16"/>
          <w:szCs w:val="16"/>
        </w:rPr>
      </w:pPr>
      <w:r w:rsidRPr="007A4672">
        <w:rPr>
          <w:rFonts w:ascii="Verdana" w:hAnsi="Verdana" w:cs="Calibri"/>
          <w:sz w:val="16"/>
          <w:szCs w:val="16"/>
        </w:rPr>
        <w:t> </w:t>
      </w:r>
    </w:p>
    <w:p w:rsidRPr="007A4672" w:rsidR="00E564FA" w:rsidP="00E564FA" w:rsidRDefault="00E564FA" w14:paraId="26731F56" w14:textId="77777777">
      <w:pPr>
        <w:pStyle w:val="NormalWeb"/>
        <w:spacing w:before="0" w:beforeAutospacing="0" w:after="0" w:afterAutospacing="0"/>
        <w:rPr>
          <w:rFonts w:ascii="Verdana" w:hAnsi="Verdana" w:cs="Segoe UI"/>
          <w:color w:val="252423"/>
          <w:sz w:val="16"/>
          <w:szCs w:val="16"/>
        </w:rPr>
      </w:pPr>
      <w:r w:rsidRPr="007A4672">
        <w:rPr>
          <w:rFonts w:ascii="Verdana" w:hAnsi="Verdana" w:cs="Segoe UI"/>
          <w:color w:val="252423"/>
          <w:sz w:val="16"/>
          <w:szCs w:val="16"/>
          <w:shd w:val="clear" w:color="auto" w:fill="FFFFFF"/>
        </w:rPr>
        <w:t>Dell OME Appliance URI:</w:t>
      </w:r>
    </w:p>
    <w:p w:rsidR="00E564FA" w:rsidP="00E564FA" w:rsidRDefault="00000000" w14:paraId="2985DC58" w14:textId="0B2F1490">
      <w:pPr>
        <w:pStyle w:val="NormalWeb"/>
        <w:spacing w:before="0" w:beforeAutospacing="0" w:after="0" w:afterAutospacing="0"/>
        <w:rPr>
          <w:rStyle w:val="Hyperlink"/>
          <w:rFonts w:ascii="Verdana" w:hAnsi="Verdana" w:cs="Segoe UI"/>
          <w:sz w:val="21"/>
          <w:szCs w:val="21"/>
          <w:shd w:val="clear" w:color="auto" w:fill="FFFFFF"/>
        </w:rPr>
      </w:pPr>
      <w:hyperlink w:history="1" r:id="rId57">
        <w:r w:rsidRPr="00B47BD6" w:rsidR="00E564FA">
          <w:rPr>
            <w:rStyle w:val="Hyperlink"/>
            <w:rFonts w:ascii="Verdana" w:hAnsi="Verdana" w:cs="Segoe UI"/>
            <w:sz w:val="21"/>
            <w:szCs w:val="21"/>
            <w:shd w:val="clear" w:color="auto" w:fill="FFFFFF"/>
          </w:rPr>
          <w:t>https://10.180.32.132/</w:t>
        </w:r>
      </w:hyperlink>
    </w:p>
    <w:p w:rsidR="007A4672" w:rsidP="00E564FA" w:rsidRDefault="007A4672" w14:paraId="28348E1D" w14:textId="033CB20D">
      <w:pPr>
        <w:pStyle w:val="NormalWeb"/>
        <w:spacing w:before="0" w:beforeAutospacing="0" w:after="0" w:afterAutospacing="0"/>
        <w:rPr>
          <w:rStyle w:val="Hyperlink"/>
          <w:rFonts w:ascii="Verdana" w:hAnsi="Verdana" w:cs="Segoe UI"/>
          <w:sz w:val="21"/>
          <w:szCs w:val="21"/>
          <w:shd w:val="clear" w:color="auto" w:fill="FFFFFF"/>
        </w:rPr>
      </w:pPr>
    </w:p>
    <w:p w:rsidR="007A4672" w:rsidP="00E564FA" w:rsidRDefault="007A4672" w14:paraId="4A874316" w14:textId="42257CD5">
      <w:pPr>
        <w:pStyle w:val="NormalWeb"/>
        <w:spacing w:before="0" w:beforeAutospacing="0" w:after="0" w:afterAutospacing="0"/>
        <w:rPr>
          <w:rStyle w:val="Hyperlink"/>
          <w:rFonts w:ascii="Verdana" w:hAnsi="Verdana" w:cs="Segoe UI"/>
          <w:sz w:val="21"/>
          <w:szCs w:val="21"/>
          <w:shd w:val="clear" w:color="auto" w:fill="FFFFFF"/>
        </w:rPr>
      </w:pPr>
    </w:p>
    <w:p w:rsidR="007A4672" w:rsidP="00E564FA" w:rsidRDefault="007A4672" w14:paraId="3332E00E" w14:textId="41CA4969">
      <w:pPr>
        <w:pStyle w:val="NormalWeb"/>
        <w:spacing w:before="0" w:beforeAutospacing="0" w:after="0" w:afterAutospacing="0"/>
        <w:rPr>
          <w:rStyle w:val="Hyperlink"/>
          <w:rFonts w:ascii="Verdana" w:hAnsi="Verdana" w:cs="Segoe UI"/>
          <w:sz w:val="21"/>
          <w:szCs w:val="21"/>
          <w:shd w:val="clear" w:color="auto" w:fill="FFFFFF"/>
        </w:rPr>
      </w:pPr>
    </w:p>
    <w:p w:rsidRPr="00B01188" w:rsidR="007A4672" w:rsidP="00B01188" w:rsidRDefault="007A4672" w14:paraId="27CD19D8" w14:textId="77A66037">
      <w:pPr>
        <w:pStyle w:val="Heading1"/>
        <w:numPr>
          <w:ilvl w:val="0"/>
          <w:numId w:val="34"/>
        </w:numPr>
        <w:rPr>
          <w:rFonts w:ascii="Verdana" w:hAnsi="Verdana"/>
          <w:sz w:val="24"/>
          <w:szCs w:val="24"/>
          <w:lang w:val="en-GB"/>
        </w:rPr>
      </w:pPr>
      <w:r w:rsidRPr="00B01188">
        <w:rPr>
          <w:rFonts w:ascii="Verdana" w:hAnsi="Verdana"/>
          <w:sz w:val="24"/>
          <w:szCs w:val="24"/>
        </w:rPr>
        <w:t>Installing Operating system using SAN boot disk</w:t>
      </w:r>
    </w:p>
    <w:p w:rsidRPr="007A4672" w:rsidR="007A4672" w:rsidP="007A4672" w:rsidRDefault="007A4672" w14:paraId="086F1033" w14:textId="1C474204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="Verdana" w:hAnsi="Verdana" w:cs="Segoe UI"/>
          <w:sz w:val="16"/>
          <w:szCs w:val="16"/>
        </w:rPr>
      </w:pPr>
      <w:r w:rsidRPr="007A4672">
        <w:rPr>
          <w:rFonts w:ascii="Verdana" w:hAnsi="Verdana" w:cs="Segoe UI"/>
          <w:sz w:val="16"/>
          <w:szCs w:val="16"/>
        </w:rPr>
        <w:t xml:space="preserve">Login to Blade groups IP based on the Site. </w:t>
      </w:r>
      <w:r>
        <w:rPr>
          <w:rFonts w:ascii="Verdana" w:hAnsi="Verdana" w:cs="Segoe UI"/>
          <w:sz w:val="16"/>
          <w:szCs w:val="16"/>
        </w:rPr>
        <w:t>Once login to the Console, all the Chasis belongs to that particular group will display in the left side</w:t>
      </w:r>
    </w:p>
    <w:p w:rsidRPr="00B47BD6" w:rsidR="00E564FA" w:rsidP="00E564FA" w:rsidRDefault="00E564FA" w14:paraId="0F62D4FE" w14:textId="77777777">
      <w:pPr>
        <w:rPr>
          <w:rFonts w:ascii="Verdana" w:hAnsi="Verdana"/>
        </w:rPr>
      </w:pPr>
    </w:p>
    <w:p w:rsidR="00E564FA" w:rsidP="00E564FA" w:rsidRDefault="00E564FA" w14:paraId="5D91D084" w14:textId="6A96DF23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6147BC14" wp14:editId="2A7F240D">
            <wp:extent cx="5828306" cy="3276554"/>
            <wp:effectExtent l="0" t="0" r="127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0459" cy="32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DD" w:rsidP="00E564FA" w:rsidRDefault="00D316DD" w14:paraId="38FB2871" w14:textId="164B5204">
      <w:pPr>
        <w:rPr>
          <w:rFonts w:ascii="Verdana" w:hAnsi="Verdana"/>
        </w:rPr>
      </w:pPr>
    </w:p>
    <w:p w:rsidRPr="00D316DD" w:rsidR="00D316DD" w:rsidP="00D316DD" w:rsidRDefault="00D316DD" w14:paraId="62962A8F" w14:textId="6A9111B9">
      <w:pPr>
        <w:pStyle w:val="ListParagraph"/>
        <w:numPr>
          <w:ilvl w:val="0"/>
          <w:numId w:val="28"/>
        </w:numPr>
        <w:rPr>
          <w:rFonts w:ascii="Verdana" w:hAnsi="Verdana"/>
          <w:sz w:val="16"/>
          <w:szCs w:val="16"/>
        </w:rPr>
      </w:pPr>
      <w:r w:rsidRPr="00D316DD">
        <w:rPr>
          <w:rFonts w:ascii="Verdana" w:hAnsi="Verdana"/>
          <w:sz w:val="16"/>
          <w:szCs w:val="16"/>
        </w:rPr>
        <w:t xml:space="preserve">Select the required </w:t>
      </w:r>
      <w:proofErr w:type="spellStart"/>
      <w:r w:rsidRPr="00D316DD">
        <w:rPr>
          <w:rFonts w:ascii="Verdana" w:hAnsi="Verdana"/>
          <w:sz w:val="16"/>
          <w:szCs w:val="16"/>
        </w:rPr>
        <w:t>chasis</w:t>
      </w:r>
      <w:proofErr w:type="spellEnd"/>
      <w:r w:rsidRPr="00D316DD">
        <w:rPr>
          <w:rFonts w:ascii="Verdana" w:hAnsi="Verdana"/>
          <w:sz w:val="16"/>
          <w:szCs w:val="16"/>
        </w:rPr>
        <w:t xml:space="preserve">, </w:t>
      </w:r>
      <w:r w:rsidR="009E2707">
        <w:rPr>
          <w:rFonts w:ascii="Verdana" w:hAnsi="Verdana"/>
          <w:sz w:val="16"/>
          <w:szCs w:val="16"/>
        </w:rPr>
        <w:t>it will open a new page with the list of blades available.</w:t>
      </w:r>
    </w:p>
    <w:p w:rsidRPr="00B47BD6" w:rsidR="00E564FA" w:rsidP="00E564FA" w:rsidRDefault="00E564FA" w14:paraId="3DF9334B" w14:textId="77777777">
      <w:pPr>
        <w:rPr>
          <w:rFonts w:ascii="Verdana" w:hAnsi="Verdana"/>
        </w:rPr>
      </w:pPr>
    </w:p>
    <w:p w:rsidR="00E564FA" w:rsidP="00E564FA" w:rsidRDefault="00E564FA" w14:paraId="1C3187D5" w14:textId="5A61D1E1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69128158" wp14:editId="05F8F9EB">
            <wp:extent cx="5943600" cy="334137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707" w:rsidP="00E564FA" w:rsidRDefault="009E2707" w14:paraId="75BD7F40" w14:textId="01C7A447">
      <w:pPr>
        <w:rPr>
          <w:rFonts w:ascii="Verdana" w:hAnsi="Verdana"/>
        </w:rPr>
      </w:pPr>
    </w:p>
    <w:p w:rsidR="009E2707" w:rsidP="00E564FA" w:rsidRDefault="009E2707" w14:paraId="62F5EC2B" w14:textId="0F720631">
      <w:pPr>
        <w:rPr>
          <w:rFonts w:ascii="Verdana" w:hAnsi="Verdana"/>
        </w:rPr>
      </w:pPr>
    </w:p>
    <w:p w:rsidRPr="009E2707" w:rsidR="009E2707" w:rsidP="009E2707" w:rsidRDefault="009E2707" w14:paraId="246444BE" w14:textId="7232D496">
      <w:pPr>
        <w:pStyle w:val="ListParagraph"/>
        <w:numPr>
          <w:ilvl w:val="0"/>
          <w:numId w:val="28"/>
        </w:numPr>
        <w:rPr>
          <w:rFonts w:ascii="Verdana" w:hAnsi="Verdana"/>
          <w:sz w:val="16"/>
          <w:szCs w:val="16"/>
        </w:rPr>
      </w:pPr>
      <w:r w:rsidRPr="009E2707">
        <w:rPr>
          <w:rFonts w:ascii="Verdana" w:hAnsi="Verdana"/>
          <w:sz w:val="16"/>
          <w:szCs w:val="16"/>
        </w:rPr>
        <w:lastRenderedPageBreak/>
        <w:t xml:space="preserve">Select the slot from </w:t>
      </w:r>
      <w:proofErr w:type="spellStart"/>
      <w:r w:rsidRPr="009E2707">
        <w:rPr>
          <w:rFonts w:ascii="Verdana" w:hAnsi="Verdana"/>
          <w:sz w:val="16"/>
          <w:szCs w:val="16"/>
        </w:rPr>
        <w:t>chasis</w:t>
      </w:r>
      <w:proofErr w:type="spellEnd"/>
      <w:r w:rsidRPr="009E2707">
        <w:rPr>
          <w:rFonts w:ascii="Verdana" w:hAnsi="Verdana"/>
          <w:sz w:val="16"/>
          <w:szCs w:val="16"/>
        </w:rPr>
        <w:t>, where OS needs to be installed</w:t>
      </w:r>
    </w:p>
    <w:p w:rsidRPr="00B47BD6" w:rsidR="009E2707" w:rsidP="00E564FA" w:rsidRDefault="009E2707" w14:paraId="6DDD39E4" w14:textId="77777777">
      <w:pPr>
        <w:rPr>
          <w:rFonts w:ascii="Verdana" w:hAnsi="Verdana"/>
        </w:rPr>
      </w:pPr>
    </w:p>
    <w:p w:rsidR="00E564FA" w:rsidP="00E564FA" w:rsidRDefault="00E564FA" w14:paraId="3334CA13" w14:textId="148494EF">
      <w:pPr>
        <w:rPr>
          <w:rFonts w:ascii="Verdana" w:hAnsi="Verdana"/>
        </w:rPr>
      </w:pPr>
      <w:r w:rsidR="00E564FA">
        <w:drawing>
          <wp:inline wp14:editId="50516217" wp14:anchorId="3B9863E5">
            <wp:extent cx="6504783" cy="3656855"/>
            <wp:effectExtent l="0" t="0" r="0" b="0"/>
            <wp:docPr id="42" name="Picture 42" descr="Graphical user interfac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2"/>
                    <pic:cNvPicPr/>
                  </pic:nvPicPr>
                  <pic:blipFill>
                    <a:blip r:embed="R961c6c09db0e44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4783" cy="36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707" w:rsidP="00E564FA" w:rsidRDefault="009E2707" w14:paraId="3D525FD4" w14:textId="1C331B0A">
      <w:pPr>
        <w:rPr>
          <w:rFonts w:ascii="Verdana" w:hAnsi="Verdana"/>
        </w:rPr>
      </w:pPr>
    </w:p>
    <w:p w:rsidRPr="009E2707" w:rsidR="009E2707" w:rsidP="009E2707" w:rsidRDefault="009E2707" w14:paraId="6FA10BFF" w14:textId="150F4E72">
      <w:pPr>
        <w:pStyle w:val="ListParagraph"/>
        <w:numPr>
          <w:ilvl w:val="0"/>
          <w:numId w:val="28"/>
        </w:numPr>
        <w:rPr>
          <w:rFonts w:ascii="Verdana" w:hAnsi="Verdana"/>
          <w:sz w:val="16"/>
          <w:szCs w:val="16"/>
        </w:rPr>
      </w:pPr>
      <w:r w:rsidRPr="009E2707">
        <w:rPr>
          <w:rFonts w:ascii="Verdana" w:hAnsi="Verdana"/>
          <w:sz w:val="16"/>
          <w:szCs w:val="16"/>
        </w:rPr>
        <w:t xml:space="preserve">Launch </w:t>
      </w:r>
      <w:proofErr w:type="spellStart"/>
      <w:r w:rsidRPr="009E2707">
        <w:rPr>
          <w:rFonts w:ascii="Verdana" w:hAnsi="Verdana"/>
          <w:sz w:val="16"/>
          <w:szCs w:val="16"/>
        </w:rPr>
        <w:t>Vitual</w:t>
      </w:r>
      <w:proofErr w:type="spellEnd"/>
      <w:r w:rsidRPr="009E2707">
        <w:rPr>
          <w:rFonts w:ascii="Verdana" w:hAnsi="Verdana"/>
          <w:sz w:val="16"/>
          <w:szCs w:val="16"/>
        </w:rPr>
        <w:t xml:space="preserve"> console as shown below</w:t>
      </w:r>
    </w:p>
    <w:p w:rsidRPr="00B47BD6" w:rsidR="00E564FA" w:rsidP="00E564FA" w:rsidRDefault="00E564FA" w14:paraId="0B3910A0" w14:textId="77777777">
      <w:pPr>
        <w:rPr>
          <w:rFonts w:ascii="Verdana" w:hAnsi="Verdana"/>
        </w:rPr>
      </w:pPr>
    </w:p>
    <w:p w:rsidRPr="00B47BD6" w:rsidR="00E564FA" w:rsidP="00E564FA" w:rsidRDefault="00E564FA" w14:paraId="273F75CF" w14:textId="77777777">
      <w:pPr>
        <w:rPr>
          <w:rFonts w:ascii="Verdana" w:hAnsi="Verdana"/>
        </w:rPr>
      </w:pPr>
      <w:r w:rsidR="00E564FA">
        <w:drawing>
          <wp:inline wp14:editId="67210DFF" wp14:anchorId="21FC595A">
            <wp:extent cx="5509632" cy="3337726"/>
            <wp:effectExtent l="0" t="0" r="3810" b="0"/>
            <wp:docPr id="43" name="Picture 43" descr="Graphical user interface, application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3"/>
                    <pic:cNvPicPr/>
                  </pic:nvPicPr>
                  <pic:blipFill>
                    <a:blip r:embed="R6732a9b19e3b47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9632" cy="33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48975C11" w14:textId="0CB34C97">
      <w:pPr>
        <w:rPr>
          <w:rFonts w:ascii="Verdana" w:hAnsi="Verdana"/>
        </w:rPr>
      </w:pPr>
    </w:p>
    <w:p w:rsidRPr="009E2707" w:rsidR="009E2707" w:rsidP="009E2707" w:rsidRDefault="009E2707" w14:paraId="558DFC05" w14:textId="037F353A">
      <w:pPr>
        <w:pStyle w:val="ListParagraph"/>
        <w:numPr>
          <w:ilvl w:val="0"/>
          <w:numId w:val="28"/>
        </w:numPr>
        <w:rPr>
          <w:rFonts w:ascii="Verdana" w:hAnsi="Verdana"/>
          <w:sz w:val="16"/>
          <w:szCs w:val="16"/>
        </w:rPr>
      </w:pPr>
      <w:r w:rsidRPr="009E2707">
        <w:rPr>
          <w:rFonts w:ascii="Verdana" w:hAnsi="Verdana"/>
          <w:sz w:val="16"/>
          <w:szCs w:val="16"/>
        </w:rPr>
        <w:t>Select advanced to complete the login process</w:t>
      </w:r>
    </w:p>
    <w:p w:rsidRPr="00B47BD6" w:rsidR="00E564FA" w:rsidP="00E564FA" w:rsidRDefault="00E564FA" w14:paraId="71B3D828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BD84BC9" wp14:editId="0A1AD608">
            <wp:extent cx="4317558" cy="2427242"/>
            <wp:effectExtent l="0" t="0" r="6985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5933" cy="243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1B786A86" w14:textId="4291A6DB">
      <w:pPr>
        <w:rPr>
          <w:rFonts w:ascii="Verdana" w:hAnsi="Verdana"/>
        </w:rPr>
      </w:pPr>
    </w:p>
    <w:p w:rsidRPr="009E2707" w:rsidR="009E2707" w:rsidP="009E2707" w:rsidRDefault="009E2707" w14:paraId="68BAF101" w14:textId="52D5F4E3">
      <w:pPr>
        <w:pStyle w:val="ListParagraph"/>
        <w:numPr>
          <w:ilvl w:val="0"/>
          <w:numId w:val="28"/>
        </w:numPr>
        <w:rPr>
          <w:rFonts w:ascii="Verdana" w:hAnsi="Verdana"/>
          <w:sz w:val="16"/>
          <w:szCs w:val="16"/>
        </w:rPr>
      </w:pPr>
      <w:r w:rsidRPr="009E2707">
        <w:rPr>
          <w:rFonts w:ascii="Verdana" w:hAnsi="Verdana"/>
          <w:sz w:val="16"/>
          <w:szCs w:val="16"/>
        </w:rPr>
        <w:lastRenderedPageBreak/>
        <w:t>Once the Virtual console is loaded properly, mount the ISO as shown in below screenshots</w:t>
      </w:r>
    </w:p>
    <w:p w:rsidRPr="00B47BD6" w:rsidR="009E2707" w:rsidP="00E564FA" w:rsidRDefault="009E2707" w14:paraId="64B3BBA4" w14:textId="77777777">
      <w:pPr>
        <w:rPr>
          <w:rFonts w:ascii="Verdana" w:hAnsi="Verdana"/>
        </w:rPr>
      </w:pPr>
    </w:p>
    <w:p w:rsidRPr="00B47BD6" w:rsidR="00E564FA" w:rsidP="00E564FA" w:rsidRDefault="00E564FA" w14:paraId="759B510C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9B23CC6" wp14:editId="4B5E4706">
            <wp:extent cx="4129963" cy="2321781"/>
            <wp:effectExtent l="0" t="0" r="444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9887" cy="233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6281264E" w14:textId="77777777">
      <w:pPr>
        <w:rPr>
          <w:rFonts w:ascii="Verdana" w:hAnsi="Verdana"/>
        </w:rPr>
      </w:pPr>
    </w:p>
    <w:p w:rsidR="00E564FA" w:rsidP="00E564FA" w:rsidRDefault="00E564FA" w14:paraId="0FA75C60" w14:textId="047EAA8A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6CA7CED" wp14:editId="2933F9C6">
            <wp:extent cx="4285544" cy="2409245"/>
            <wp:effectExtent l="0" t="0" r="1270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6181" cy="24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9E2707" w:rsidP="00E564FA" w:rsidRDefault="009E2707" w14:paraId="0A611AC5" w14:textId="77777777">
      <w:pPr>
        <w:rPr>
          <w:rFonts w:ascii="Verdana" w:hAnsi="Verdana"/>
        </w:rPr>
      </w:pPr>
    </w:p>
    <w:p w:rsidRPr="00B47BD6" w:rsidR="00E564FA" w:rsidP="00E564FA" w:rsidRDefault="00E564FA" w14:paraId="228F80C8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F5D1644" wp14:editId="110EEBF4">
            <wp:extent cx="4257258" cy="2393343"/>
            <wp:effectExtent l="0" t="0" r="0" b="698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3925" cy="239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764C2B14" w14:textId="77777777">
      <w:pPr>
        <w:rPr>
          <w:rFonts w:ascii="Verdana" w:hAnsi="Verdana"/>
        </w:rPr>
      </w:pPr>
    </w:p>
    <w:p w:rsidR="00E564FA" w:rsidP="00E564FA" w:rsidRDefault="00E564FA" w14:paraId="631DA7D5" w14:textId="5811BC06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lastRenderedPageBreak/>
        <w:drawing>
          <wp:inline distT="0" distB="0" distL="0" distR="0" wp14:anchorId="3125701C" wp14:editId="37808241">
            <wp:extent cx="4030958" cy="2266122"/>
            <wp:effectExtent l="0" t="0" r="825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51518" cy="22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9E2707" w:rsidP="00E564FA" w:rsidRDefault="009E2707" w14:paraId="3B6705CD" w14:textId="77777777">
      <w:pPr>
        <w:rPr>
          <w:rFonts w:ascii="Verdana" w:hAnsi="Verdana"/>
        </w:rPr>
      </w:pPr>
    </w:p>
    <w:p w:rsidR="00E564FA" w:rsidP="00E564FA" w:rsidRDefault="00E564FA" w14:paraId="03BC831B" w14:textId="236A362A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FCE4B46" wp14:editId="79312698">
            <wp:extent cx="4624994" cy="2600077"/>
            <wp:effectExtent l="0" t="0" r="4445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40806" cy="26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707" w:rsidP="00E564FA" w:rsidRDefault="009E2707" w14:paraId="3CACBFCD" w14:textId="4A46ED72">
      <w:pPr>
        <w:rPr>
          <w:rFonts w:ascii="Verdana" w:hAnsi="Verdana"/>
        </w:rPr>
      </w:pPr>
    </w:p>
    <w:p w:rsidRPr="00B47BD6" w:rsidR="009E2707" w:rsidP="00E564FA" w:rsidRDefault="009E2707" w14:paraId="1E0FFD51" w14:textId="77777777">
      <w:pPr>
        <w:rPr>
          <w:rFonts w:ascii="Verdana" w:hAnsi="Verdana"/>
        </w:rPr>
      </w:pPr>
    </w:p>
    <w:p w:rsidR="00E564FA" w:rsidP="00E564FA" w:rsidRDefault="00E564FA" w14:paraId="71FE456C" w14:textId="670A5E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44E20617" wp14:editId="727C3E2D">
            <wp:extent cx="4667424" cy="2623930"/>
            <wp:effectExtent l="0" t="0" r="0" b="508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7025" cy="26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8C" w:rsidP="00E564FA" w:rsidRDefault="0009068C" w14:paraId="13D6F9A3" w14:textId="3933A61A">
      <w:pPr>
        <w:rPr>
          <w:rFonts w:ascii="Verdana" w:hAnsi="Verdana"/>
        </w:rPr>
      </w:pPr>
    </w:p>
    <w:p w:rsidR="0009068C" w:rsidP="00E564FA" w:rsidRDefault="0009068C" w14:paraId="0D77FCA7" w14:textId="4F2457E7">
      <w:pPr>
        <w:rPr>
          <w:rFonts w:ascii="Verdana" w:hAnsi="Verdana"/>
        </w:rPr>
      </w:pPr>
    </w:p>
    <w:p w:rsidRPr="0009068C" w:rsidR="0009068C" w:rsidP="0009068C" w:rsidRDefault="0009068C" w14:paraId="404D0C77" w14:textId="79A36442">
      <w:pPr>
        <w:pStyle w:val="ListParagraph"/>
        <w:numPr>
          <w:ilvl w:val="0"/>
          <w:numId w:val="28"/>
        </w:numPr>
        <w:rPr>
          <w:rFonts w:ascii="Verdana" w:hAnsi="Verdana"/>
          <w:sz w:val="16"/>
          <w:szCs w:val="16"/>
        </w:rPr>
      </w:pPr>
      <w:r w:rsidRPr="0009068C">
        <w:rPr>
          <w:rFonts w:ascii="Verdana" w:hAnsi="Verdana"/>
          <w:sz w:val="16"/>
          <w:szCs w:val="16"/>
        </w:rPr>
        <w:lastRenderedPageBreak/>
        <w:t xml:space="preserve">Once ISO is mounted, reboot the server and in Boot Options select </w:t>
      </w:r>
      <w:proofErr w:type="spellStart"/>
      <w:r w:rsidRPr="0009068C">
        <w:rPr>
          <w:rFonts w:ascii="Verdana" w:hAnsi="Verdana"/>
          <w:sz w:val="16"/>
          <w:szCs w:val="16"/>
        </w:rPr>
        <w:t>LifeCycle</w:t>
      </w:r>
      <w:proofErr w:type="spellEnd"/>
      <w:r w:rsidRPr="0009068C">
        <w:rPr>
          <w:rFonts w:ascii="Verdana" w:hAnsi="Verdana"/>
          <w:sz w:val="16"/>
          <w:szCs w:val="16"/>
        </w:rPr>
        <w:t xml:space="preserve"> </w:t>
      </w:r>
      <w:proofErr w:type="gramStart"/>
      <w:r w:rsidRPr="0009068C">
        <w:rPr>
          <w:rFonts w:ascii="Verdana" w:hAnsi="Verdana"/>
          <w:sz w:val="16"/>
          <w:szCs w:val="16"/>
        </w:rPr>
        <w:t>Controller( for</w:t>
      </w:r>
      <w:proofErr w:type="gramEnd"/>
      <w:r w:rsidRPr="0009068C">
        <w:rPr>
          <w:rFonts w:ascii="Verdana" w:hAnsi="Verdana"/>
          <w:sz w:val="16"/>
          <w:szCs w:val="16"/>
        </w:rPr>
        <w:t xml:space="preserve"> 2019). For 2016 directly boot for the virtual media</w:t>
      </w:r>
    </w:p>
    <w:p w:rsidRPr="00B47BD6" w:rsidR="0009068C" w:rsidP="00E564FA" w:rsidRDefault="0009068C" w14:paraId="52D4C261" w14:textId="77777777">
      <w:pPr>
        <w:rPr>
          <w:rFonts w:ascii="Verdana" w:hAnsi="Verdana"/>
        </w:rPr>
      </w:pPr>
    </w:p>
    <w:p w:rsidR="00E564FA" w:rsidP="00E564FA" w:rsidRDefault="00E564FA" w14:paraId="42BA3D4A" w14:textId="557EFF73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4BC4A3F6" wp14:editId="658BAA30">
            <wp:extent cx="3776371" cy="2122998"/>
            <wp:effectExtent l="0" t="0" r="0" b="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8308" cy="212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8C" w:rsidP="00E564FA" w:rsidRDefault="0009068C" w14:paraId="041ACE93" w14:textId="1373912E">
      <w:pPr>
        <w:rPr>
          <w:rFonts w:ascii="Verdana" w:hAnsi="Verdana"/>
        </w:rPr>
      </w:pPr>
    </w:p>
    <w:p w:rsidRPr="00B47BD6" w:rsidR="0009068C" w:rsidP="00E564FA" w:rsidRDefault="0009068C" w14:paraId="539558E4" w14:textId="77777777">
      <w:pPr>
        <w:rPr>
          <w:rFonts w:ascii="Verdana" w:hAnsi="Verdana"/>
        </w:rPr>
      </w:pPr>
    </w:p>
    <w:p w:rsidR="00E564FA" w:rsidP="00E564FA" w:rsidRDefault="00E564FA" w14:paraId="7DCE1FDD" w14:textId="3A0CE2EE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5090D6B" wp14:editId="3D223339">
            <wp:extent cx="3776870" cy="2123279"/>
            <wp:effectExtent l="0" t="0" r="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7868" cy="213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68C" w:rsidP="00E564FA" w:rsidRDefault="0009068C" w14:paraId="1B6AA918" w14:textId="65E5AF05">
      <w:pPr>
        <w:rPr>
          <w:rFonts w:ascii="Verdana" w:hAnsi="Verdana"/>
        </w:rPr>
      </w:pPr>
    </w:p>
    <w:p w:rsidRPr="00B47BD6" w:rsidR="0009068C" w:rsidP="00E564FA" w:rsidRDefault="0009068C" w14:paraId="37784096" w14:textId="77777777">
      <w:pPr>
        <w:rPr>
          <w:rFonts w:ascii="Verdana" w:hAnsi="Verdana"/>
        </w:rPr>
      </w:pPr>
    </w:p>
    <w:p w:rsidRPr="00B47BD6" w:rsidR="00E564FA" w:rsidP="00E564FA" w:rsidRDefault="00E564FA" w14:paraId="67A95546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09C2CAF" wp14:editId="228B229A">
            <wp:extent cx="3974384" cy="2234317"/>
            <wp:effectExtent l="0" t="0" r="762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43" cy="224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66393F29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lastRenderedPageBreak/>
        <w:drawing>
          <wp:inline distT="0" distB="0" distL="0" distR="0" wp14:anchorId="0D24AABF" wp14:editId="276FE5F9">
            <wp:extent cx="4200683" cy="2361538"/>
            <wp:effectExtent l="0" t="0" r="0" b="1270"/>
            <wp:docPr id="54" name="Picture 5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PowerPoin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859" cy="237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3D38F4D7" w14:textId="77777777">
      <w:pPr>
        <w:rPr>
          <w:rFonts w:ascii="Verdana" w:hAnsi="Verdana"/>
        </w:rPr>
      </w:pPr>
    </w:p>
    <w:p w:rsidR="00E564FA" w:rsidP="00E564FA" w:rsidRDefault="00E564FA" w14:paraId="4D15B9FD" w14:textId="7B4A2676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7B610C7" wp14:editId="38FA3D57">
            <wp:extent cx="4342120" cy="2441051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0918" cy="24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36" w:rsidP="00E564FA" w:rsidRDefault="008F4536" w14:paraId="66B28802" w14:textId="6A189A67">
      <w:pPr>
        <w:rPr>
          <w:rFonts w:ascii="Verdana" w:hAnsi="Verdana"/>
        </w:rPr>
      </w:pPr>
    </w:p>
    <w:p w:rsidRPr="008F4536" w:rsidR="008F4536" w:rsidP="008F4536" w:rsidRDefault="008F4536" w14:paraId="4CE84DEA" w14:textId="305A4914">
      <w:pPr>
        <w:pStyle w:val="ListParagraph"/>
        <w:numPr>
          <w:ilvl w:val="0"/>
          <w:numId w:val="28"/>
        </w:numPr>
        <w:rPr>
          <w:rFonts w:ascii="Verdana" w:hAnsi="Verdana"/>
          <w:sz w:val="16"/>
          <w:szCs w:val="16"/>
        </w:rPr>
      </w:pPr>
      <w:r w:rsidRPr="008F4536">
        <w:rPr>
          <w:rFonts w:ascii="Verdana" w:hAnsi="Verdana"/>
          <w:sz w:val="16"/>
          <w:szCs w:val="16"/>
        </w:rPr>
        <w:t xml:space="preserve">After successful </w:t>
      </w:r>
      <w:proofErr w:type="gramStart"/>
      <w:r w:rsidRPr="008F4536">
        <w:rPr>
          <w:rFonts w:ascii="Verdana" w:hAnsi="Verdana"/>
          <w:sz w:val="16"/>
          <w:szCs w:val="16"/>
        </w:rPr>
        <w:t>reboot ,Lifecycle</w:t>
      </w:r>
      <w:proofErr w:type="gramEnd"/>
      <w:r w:rsidRPr="008F4536">
        <w:rPr>
          <w:rFonts w:ascii="Verdana" w:hAnsi="Verdana"/>
          <w:sz w:val="16"/>
          <w:szCs w:val="16"/>
        </w:rPr>
        <w:t xml:space="preserve"> Controller will be </w:t>
      </w:r>
      <w:proofErr w:type="spellStart"/>
      <w:r w:rsidRPr="008F4536">
        <w:rPr>
          <w:rFonts w:ascii="Verdana" w:hAnsi="Verdana"/>
          <w:sz w:val="16"/>
          <w:szCs w:val="16"/>
        </w:rPr>
        <w:t>launched.Click</w:t>
      </w:r>
      <w:proofErr w:type="spellEnd"/>
      <w:r w:rsidRPr="008F4536">
        <w:rPr>
          <w:rFonts w:ascii="Verdana" w:hAnsi="Verdana"/>
          <w:sz w:val="16"/>
          <w:szCs w:val="16"/>
        </w:rPr>
        <w:t xml:space="preserve"> cancel to proceed further </w:t>
      </w:r>
    </w:p>
    <w:p w:rsidRPr="00B47BD6" w:rsidR="00E564FA" w:rsidP="00E564FA" w:rsidRDefault="00E564FA" w14:paraId="558D0F9A" w14:textId="77777777">
      <w:pPr>
        <w:rPr>
          <w:rFonts w:ascii="Verdana" w:hAnsi="Verdana"/>
        </w:rPr>
      </w:pPr>
    </w:p>
    <w:p w:rsidR="00E564FA" w:rsidP="00E564FA" w:rsidRDefault="00E564FA" w14:paraId="1F9C67FB" w14:textId="24CE9486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0B498313" wp14:editId="2F73769E">
            <wp:extent cx="4444779" cy="2498764"/>
            <wp:effectExtent l="0" t="0" r="0" b="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3342" cy="250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36" w:rsidP="00E564FA" w:rsidRDefault="008F4536" w14:paraId="2424A808" w14:textId="2D4EFC18">
      <w:pPr>
        <w:rPr>
          <w:rFonts w:ascii="Verdana" w:hAnsi="Verdana"/>
        </w:rPr>
      </w:pPr>
    </w:p>
    <w:p w:rsidR="008F4536" w:rsidP="00E564FA" w:rsidRDefault="008F4536" w14:paraId="4A29FF9B" w14:textId="483FC3CF">
      <w:pPr>
        <w:rPr>
          <w:rFonts w:ascii="Verdana" w:hAnsi="Verdana"/>
        </w:rPr>
      </w:pPr>
    </w:p>
    <w:p w:rsidR="008F4536" w:rsidP="00E564FA" w:rsidRDefault="008F4536" w14:paraId="5147C89F" w14:textId="49E84F3B">
      <w:pPr>
        <w:rPr>
          <w:rFonts w:ascii="Verdana" w:hAnsi="Verdana"/>
        </w:rPr>
      </w:pPr>
    </w:p>
    <w:p w:rsidRPr="008F4536" w:rsidR="008F4536" w:rsidP="008F4536" w:rsidRDefault="008F4536" w14:paraId="7034719B" w14:textId="02EE1F48">
      <w:pPr>
        <w:pStyle w:val="ListParagraph"/>
        <w:numPr>
          <w:ilvl w:val="0"/>
          <w:numId w:val="28"/>
        </w:numPr>
        <w:rPr>
          <w:rFonts w:ascii="Verdana" w:hAnsi="Verdana"/>
          <w:sz w:val="16"/>
          <w:szCs w:val="16"/>
        </w:rPr>
      </w:pPr>
      <w:r w:rsidRPr="008F4536">
        <w:rPr>
          <w:rFonts w:ascii="Verdana" w:hAnsi="Verdana"/>
          <w:sz w:val="16"/>
          <w:szCs w:val="16"/>
        </w:rPr>
        <w:t>Click yes to proceed further</w:t>
      </w:r>
    </w:p>
    <w:p w:rsidRPr="008F4536" w:rsidR="008F4536" w:rsidP="008F4536" w:rsidRDefault="008F4536" w14:paraId="0432C2CF" w14:textId="77777777">
      <w:pPr>
        <w:pStyle w:val="ListParagraph"/>
        <w:ind w:left="435"/>
        <w:rPr>
          <w:rFonts w:ascii="Verdana" w:hAnsi="Verdana"/>
        </w:rPr>
      </w:pPr>
    </w:p>
    <w:p w:rsidR="00E564FA" w:rsidP="00E564FA" w:rsidRDefault="00E564FA" w14:paraId="4E4DC447" w14:textId="139A2885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1C09A828" wp14:editId="3C090A1F">
            <wp:extent cx="3691510" cy="2075291"/>
            <wp:effectExtent l="0" t="0" r="4445" b="127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6734" cy="208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8F4536" w:rsidP="00E564FA" w:rsidRDefault="008F4536" w14:paraId="1C11291F" w14:textId="77777777">
      <w:pPr>
        <w:rPr>
          <w:rFonts w:ascii="Verdana" w:hAnsi="Verdana"/>
        </w:rPr>
      </w:pPr>
    </w:p>
    <w:p w:rsidR="00E564FA" w:rsidP="00E564FA" w:rsidRDefault="00E564FA" w14:paraId="186FA532" w14:textId="5D6472A2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68CD19F" wp14:editId="120BF495">
            <wp:extent cx="3762228" cy="2115047"/>
            <wp:effectExtent l="0" t="0" r="0" b="0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79125" cy="21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36" w:rsidP="00E564FA" w:rsidRDefault="008F4536" w14:paraId="718E9733" w14:textId="064B8461">
      <w:pPr>
        <w:rPr>
          <w:rFonts w:ascii="Verdana" w:hAnsi="Verdana"/>
        </w:rPr>
      </w:pPr>
    </w:p>
    <w:p w:rsidR="008F4536" w:rsidP="008F4536" w:rsidRDefault="008F4536" w14:paraId="1A2232AA" w14:textId="6BD9AC85">
      <w:pPr>
        <w:pStyle w:val="ListParagraph"/>
        <w:numPr>
          <w:ilvl w:val="0"/>
          <w:numId w:val="28"/>
        </w:numPr>
        <w:rPr>
          <w:rFonts w:ascii="Verdana" w:hAnsi="Verdana"/>
          <w:sz w:val="16"/>
          <w:szCs w:val="16"/>
        </w:rPr>
      </w:pPr>
      <w:r w:rsidRPr="008F4536">
        <w:rPr>
          <w:rFonts w:ascii="Verdana" w:hAnsi="Verdana"/>
          <w:sz w:val="16"/>
          <w:szCs w:val="16"/>
        </w:rPr>
        <w:t>Select OS Deployment</w:t>
      </w:r>
      <w:r>
        <w:rPr>
          <w:rFonts w:ascii="Verdana" w:hAnsi="Verdana"/>
          <w:sz w:val="16"/>
          <w:szCs w:val="16"/>
        </w:rPr>
        <w:t xml:space="preserve"> and click Deploy OS</w:t>
      </w:r>
    </w:p>
    <w:p w:rsidRPr="008F4536" w:rsidR="008F4536" w:rsidP="008F4536" w:rsidRDefault="008F4536" w14:paraId="16671897" w14:textId="77777777">
      <w:pPr>
        <w:pStyle w:val="ListParagraph"/>
        <w:ind w:left="435"/>
        <w:rPr>
          <w:rFonts w:ascii="Verdana" w:hAnsi="Verdana"/>
          <w:sz w:val="16"/>
          <w:szCs w:val="16"/>
        </w:rPr>
      </w:pPr>
    </w:p>
    <w:p w:rsidR="00E564FA" w:rsidP="00E564FA" w:rsidRDefault="00E564FA" w14:paraId="2BE0F538" w14:textId="41562EDE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443D497" wp14:editId="5D953D1B">
            <wp:extent cx="4568419" cy="2568272"/>
            <wp:effectExtent l="0" t="0" r="3810" b="381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25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36" w:rsidP="00E564FA" w:rsidRDefault="008F4536" w14:paraId="2250D05E" w14:textId="11567833">
      <w:pPr>
        <w:rPr>
          <w:rFonts w:ascii="Verdana" w:hAnsi="Verdana"/>
        </w:rPr>
      </w:pPr>
    </w:p>
    <w:p w:rsidR="008F4536" w:rsidP="00E564FA" w:rsidRDefault="008F4536" w14:paraId="3D4DEC08" w14:textId="7164CEE3">
      <w:pPr>
        <w:rPr>
          <w:rFonts w:ascii="Verdana" w:hAnsi="Verdana"/>
        </w:rPr>
      </w:pPr>
    </w:p>
    <w:p w:rsidR="008F4536" w:rsidP="00E564FA" w:rsidRDefault="008F4536" w14:paraId="4361CE74" w14:textId="1A3A18E0">
      <w:pPr>
        <w:rPr>
          <w:rFonts w:ascii="Verdana" w:hAnsi="Verdana"/>
        </w:rPr>
      </w:pPr>
    </w:p>
    <w:p w:rsidR="008F4536" w:rsidP="00E564FA" w:rsidRDefault="008F4536" w14:paraId="41D90FF5" w14:textId="3F4607E4">
      <w:pPr>
        <w:rPr>
          <w:rFonts w:ascii="Verdana" w:hAnsi="Verdana"/>
        </w:rPr>
      </w:pPr>
    </w:p>
    <w:p w:rsidRPr="008F4536" w:rsidR="008F4536" w:rsidP="00E564FA" w:rsidRDefault="008F4536" w14:paraId="7CA98027" w14:textId="12831A85">
      <w:pPr>
        <w:rPr>
          <w:rFonts w:ascii="Verdana" w:hAnsi="Verdana"/>
          <w:sz w:val="16"/>
          <w:szCs w:val="16"/>
        </w:rPr>
      </w:pPr>
      <w:r w:rsidRPr="008F4536">
        <w:rPr>
          <w:rFonts w:ascii="Verdana" w:hAnsi="Verdana"/>
          <w:sz w:val="16"/>
          <w:szCs w:val="16"/>
        </w:rPr>
        <w:t xml:space="preserve">K) Review the </w:t>
      </w:r>
      <w:proofErr w:type="spellStart"/>
      <w:r w:rsidRPr="008F4536">
        <w:rPr>
          <w:rFonts w:ascii="Verdana" w:hAnsi="Verdana"/>
          <w:sz w:val="16"/>
          <w:szCs w:val="16"/>
        </w:rPr>
        <w:t>settinngs</w:t>
      </w:r>
      <w:proofErr w:type="spellEnd"/>
      <w:r w:rsidRPr="008F4536">
        <w:rPr>
          <w:rFonts w:ascii="Verdana" w:hAnsi="Verdana"/>
          <w:sz w:val="16"/>
          <w:szCs w:val="16"/>
        </w:rPr>
        <w:t xml:space="preserve"> and click next</w:t>
      </w:r>
    </w:p>
    <w:p w:rsidRPr="00B47BD6" w:rsidR="008F4536" w:rsidP="00E564FA" w:rsidRDefault="008F4536" w14:paraId="00F9A7D8" w14:textId="77777777">
      <w:pPr>
        <w:rPr>
          <w:rFonts w:ascii="Verdana" w:hAnsi="Verdana"/>
        </w:rPr>
      </w:pPr>
    </w:p>
    <w:p w:rsidR="00E564FA" w:rsidP="00E564FA" w:rsidRDefault="00E564FA" w14:paraId="702C421A" w14:textId="1E92A94F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2CCD145" wp14:editId="6EB709FA">
            <wp:extent cx="3943847" cy="2217149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56233" cy="22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36" w:rsidP="00E564FA" w:rsidRDefault="008F4536" w14:paraId="7B75F76A" w14:textId="77A194CA">
      <w:pPr>
        <w:rPr>
          <w:rFonts w:ascii="Verdana" w:hAnsi="Verdana"/>
        </w:rPr>
      </w:pPr>
    </w:p>
    <w:p w:rsidRPr="008F4536" w:rsidR="008F4536" w:rsidP="008F4536" w:rsidRDefault="008F4536" w14:paraId="0CD6102F" w14:textId="769EDDE2">
      <w:pPr>
        <w:rPr>
          <w:rFonts w:ascii="Verdana" w:hAnsi="Verdana"/>
        </w:rPr>
      </w:pPr>
    </w:p>
    <w:p w:rsidR="00E564FA" w:rsidP="00E564FA" w:rsidRDefault="00E564FA" w14:paraId="6CF0DAB3" w14:textId="372B74B1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A4C70CC" wp14:editId="4872FEFF">
            <wp:extent cx="3776870" cy="2123279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6097" cy="212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536" w:rsidP="00E564FA" w:rsidRDefault="008F4536" w14:paraId="19286B44" w14:textId="3EA7D5B0">
      <w:pPr>
        <w:rPr>
          <w:rFonts w:ascii="Verdana" w:hAnsi="Verdana"/>
        </w:rPr>
      </w:pPr>
    </w:p>
    <w:p w:rsidRPr="006555D8" w:rsidR="008F4536" w:rsidP="006555D8" w:rsidRDefault="006555D8" w14:paraId="47BD8D70" w14:textId="7BE7D2C2">
      <w:pPr>
        <w:rPr>
          <w:rFonts w:ascii="Verdana" w:hAnsi="Verdana"/>
          <w:sz w:val="16"/>
          <w:szCs w:val="16"/>
        </w:rPr>
      </w:pPr>
      <w:r w:rsidRPr="006555D8">
        <w:rPr>
          <w:rFonts w:ascii="Verdana" w:hAnsi="Verdana"/>
          <w:sz w:val="16"/>
          <w:szCs w:val="16"/>
        </w:rPr>
        <w:t>l)</w:t>
      </w:r>
      <w:r>
        <w:rPr>
          <w:rFonts w:ascii="Verdana" w:hAnsi="Verdana"/>
          <w:sz w:val="16"/>
          <w:szCs w:val="16"/>
        </w:rPr>
        <w:t xml:space="preserve"> </w:t>
      </w:r>
      <w:r w:rsidRPr="006555D8" w:rsidR="008F4536">
        <w:rPr>
          <w:rFonts w:ascii="Verdana" w:hAnsi="Verdana"/>
          <w:sz w:val="16"/>
          <w:szCs w:val="16"/>
        </w:rPr>
        <w:t>select manual install and click next</w:t>
      </w:r>
    </w:p>
    <w:p w:rsidRPr="00B47BD6" w:rsidR="00E564FA" w:rsidP="00E564FA" w:rsidRDefault="00E564FA" w14:paraId="6F02FD96" w14:textId="77777777">
      <w:pPr>
        <w:rPr>
          <w:rFonts w:ascii="Verdana" w:hAnsi="Verdana"/>
        </w:rPr>
      </w:pPr>
    </w:p>
    <w:p w:rsidRPr="00B47BD6" w:rsidR="00E564FA" w:rsidP="00E564FA" w:rsidRDefault="00E564FA" w14:paraId="60C7475F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538D526" wp14:editId="092FEE44">
            <wp:extent cx="3748082" cy="2107095"/>
            <wp:effectExtent l="0" t="0" r="508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5850" cy="211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5809E64B" w14:textId="02AE72BC">
      <w:pPr>
        <w:rPr>
          <w:rFonts w:ascii="Verdana" w:hAnsi="Verdana"/>
          <w:noProof/>
        </w:rPr>
      </w:pPr>
    </w:p>
    <w:p w:rsidR="006555D8" w:rsidP="00E564FA" w:rsidRDefault="006555D8" w14:paraId="797439BC" w14:textId="66F1A951">
      <w:pPr>
        <w:rPr>
          <w:rFonts w:ascii="Verdana" w:hAnsi="Verdana"/>
          <w:noProof/>
        </w:rPr>
      </w:pPr>
    </w:p>
    <w:p w:rsidR="006555D8" w:rsidP="00E564FA" w:rsidRDefault="006555D8" w14:paraId="5FF97093" w14:textId="7F60A3AC">
      <w:pPr>
        <w:rPr>
          <w:rFonts w:ascii="Verdana" w:hAnsi="Verdana"/>
          <w:noProof/>
        </w:rPr>
      </w:pPr>
    </w:p>
    <w:p w:rsidR="006555D8" w:rsidP="00E564FA" w:rsidRDefault="006555D8" w14:paraId="3973E962" w14:textId="2ECD1DA8">
      <w:pPr>
        <w:rPr>
          <w:rFonts w:ascii="Verdana" w:hAnsi="Verdana"/>
          <w:noProof/>
        </w:rPr>
      </w:pPr>
    </w:p>
    <w:p w:rsidRPr="006555D8" w:rsidR="006555D8" w:rsidP="006555D8" w:rsidRDefault="006555D8" w14:paraId="0DF793B2" w14:textId="0A5333E0">
      <w:pPr>
        <w:rPr>
          <w:rFonts w:ascii="Verdana" w:hAnsi="Verdana"/>
          <w:sz w:val="16"/>
          <w:szCs w:val="16"/>
        </w:rPr>
      </w:pPr>
      <w:r w:rsidRPr="006555D8">
        <w:rPr>
          <w:rFonts w:ascii="Verdana" w:hAnsi="Verdana"/>
          <w:noProof/>
          <w:sz w:val="16"/>
          <w:szCs w:val="16"/>
        </w:rPr>
        <w:t>m)</w:t>
      </w:r>
      <w:r w:rsidRPr="006555D8">
        <w:rPr>
          <w:rFonts w:ascii="Verdana" w:hAnsi="Verdana"/>
          <w:sz w:val="16"/>
          <w:szCs w:val="16"/>
        </w:rPr>
        <w:t xml:space="preserve"> Select the Windows 2019 from drop down and click next</w:t>
      </w:r>
    </w:p>
    <w:p w:rsidRPr="00B47BD6" w:rsidR="00E564FA" w:rsidP="00E564FA" w:rsidRDefault="00E564FA" w14:paraId="0ED4C2D6" w14:textId="77777777">
      <w:pPr>
        <w:rPr>
          <w:rFonts w:ascii="Verdana" w:hAnsi="Verdana"/>
        </w:rPr>
      </w:pPr>
    </w:p>
    <w:p w:rsidR="00E564FA" w:rsidP="00E564FA" w:rsidRDefault="00E564FA" w14:paraId="13433B53" w14:textId="7C58D934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CA31083" wp14:editId="52230379">
            <wp:extent cx="3705653" cy="2083242"/>
            <wp:effectExtent l="0" t="0" r="0" b="0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2358" cy="20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D8" w:rsidP="00E564FA" w:rsidRDefault="006555D8" w14:paraId="7791A868" w14:textId="29F69C30">
      <w:pPr>
        <w:rPr>
          <w:rFonts w:ascii="Verdana" w:hAnsi="Verdana"/>
        </w:rPr>
      </w:pPr>
    </w:p>
    <w:p w:rsidRPr="006555D8" w:rsidR="006555D8" w:rsidP="006555D8" w:rsidRDefault="006555D8" w14:paraId="74D2A165" w14:textId="59FD7664">
      <w:pPr>
        <w:rPr>
          <w:rFonts w:ascii="Verdana" w:hAnsi="Verdana"/>
        </w:rPr>
      </w:pPr>
      <w:r w:rsidRPr="006555D8">
        <w:rPr>
          <w:rFonts w:ascii="Verdana" w:hAnsi="Verdana"/>
          <w:sz w:val="16"/>
          <w:szCs w:val="16"/>
        </w:rPr>
        <w:t xml:space="preserve">n) </w:t>
      </w:r>
      <w:r w:rsidR="00BA67E5">
        <w:rPr>
          <w:rFonts w:ascii="Verdana" w:hAnsi="Verdana"/>
          <w:sz w:val="16"/>
          <w:szCs w:val="16"/>
        </w:rPr>
        <w:t>S</w:t>
      </w:r>
      <w:r w:rsidRPr="006555D8">
        <w:rPr>
          <w:rFonts w:ascii="Verdana" w:hAnsi="Verdana"/>
          <w:sz w:val="16"/>
          <w:szCs w:val="16"/>
        </w:rPr>
        <w:t>elect Desktop experience and click next</w:t>
      </w:r>
      <w:r>
        <w:rPr>
          <w:rFonts w:ascii="Verdana" w:hAnsi="Verdana"/>
          <w:sz w:val="16"/>
          <w:szCs w:val="16"/>
        </w:rPr>
        <w:t xml:space="preserve"> and accept the License</w:t>
      </w:r>
    </w:p>
    <w:p w:rsidRPr="00B47BD6" w:rsidR="00E564FA" w:rsidP="00E564FA" w:rsidRDefault="00E564FA" w14:paraId="15479FBE" w14:textId="77777777">
      <w:pPr>
        <w:rPr>
          <w:rFonts w:ascii="Verdana" w:hAnsi="Verdana"/>
        </w:rPr>
      </w:pPr>
    </w:p>
    <w:p w:rsidRPr="00B47BD6" w:rsidR="00E564FA" w:rsidP="00E564FA" w:rsidRDefault="00E564FA" w14:paraId="77C80586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4714A40" wp14:editId="7862E838">
            <wp:extent cx="3824577" cy="2150098"/>
            <wp:effectExtent l="0" t="0" r="508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38769" cy="215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4F88ED26" w14:textId="77777777">
      <w:pPr>
        <w:rPr>
          <w:rFonts w:ascii="Verdana" w:hAnsi="Verdana"/>
        </w:rPr>
      </w:pPr>
    </w:p>
    <w:p w:rsidRPr="00B47BD6" w:rsidR="00E564FA" w:rsidP="00E564FA" w:rsidRDefault="00E564FA" w14:paraId="52FEB43A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4B33E651" wp14:editId="3021118F">
            <wp:extent cx="4228969" cy="2377440"/>
            <wp:effectExtent l="0" t="0" r="635" b="381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0676" cy="238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105504B7" w14:textId="71E8496B">
      <w:pPr>
        <w:rPr>
          <w:rFonts w:ascii="Verdana" w:hAnsi="Verdana"/>
        </w:rPr>
      </w:pPr>
    </w:p>
    <w:p w:rsidR="00A6496C" w:rsidP="00E564FA" w:rsidRDefault="00A6496C" w14:paraId="77558109" w14:textId="26442E15">
      <w:pPr>
        <w:rPr>
          <w:rFonts w:ascii="Verdana" w:hAnsi="Verdana"/>
        </w:rPr>
      </w:pPr>
    </w:p>
    <w:p w:rsidR="00A6496C" w:rsidP="00E564FA" w:rsidRDefault="00A6496C" w14:paraId="20A8A031" w14:textId="00163300">
      <w:pPr>
        <w:rPr>
          <w:rFonts w:ascii="Verdana" w:hAnsi="Verdana"/>
        </w:rPr>
      </w:pPr>
    </w:p>
    <w:p w:rsidR="00A6496C" w:rsidP="00E564FA" w:rsidRDefault="00A6496C" w14:paraId="6EAF2724" w14:textId="507D8D5C">
      <w:pPr>
        <w:rPr>
          <w:rFonts w:ascii="Verdana" w:hAnsi="Verdana"/>
        </w:rPr>
      </w:pPr>
    </w:p>
    <w:p w:rsidR="00A6496C" w:rsidP="00E564FA" w:rsidRDefault="00A6496C" w14:paraId="656E0AA3" w14:textId="26EAF314">
      <w:pPr>
        <w:rPr>
          <w:rFonts w:ascii="Verdana" w:hAnsi="Verdana"/>
        </w:rPr>
      </w:pPr>
      <w:r w:rsidRPr="00A6496C">
        <w:rPr>
          <w:rFonts w:ascii="Verdana" w:hAnsi="Verdana"/>
          <w:sz w:val="16"/>
          <w:szCs w:val="16"/>
        </w:rPr>
        <w:t xml:space="preserve">o) Disks will be visible below like this once boot </w:t>
      </w:r>
      <w:proofErr w:type="spellStart"/>
      <w:r w:rsidRPr="00A6496C">
        <w:rPr>
          <w:rFonts w:ascii="Verdana" w:hAnsi="Verdana"/>
          <w:sz w:val="16"/>
          <w:szCs w:val="16"/>
        </w:rPr>
        <w:t>lun</w:t>
      </w:r>
      <w:proofErr w:type="spellEnd"/>
      <w:r w:rsidRPr="00A6496C">
        <w:rPr>
          <w:rFonts w:ascii="Verdana" w:hAnsi="Verdana"/>
          <w:sz w:val="16"/>
          <w:szCs w:val="16"/>
        </w:rPr>
        <w:t xml:space="preserve"> is allocated from the storage </w:t>
      </w:r>
      <w:proofErr w:type="gramStart"/>
      <w:r w:rsidRPr="00A6496C">
        <w:rPr>
          <w:rFonts w:ascii="Verdana" w:hAnsi="Verdana"/>
          <w:sz w:val="16"/>
          <w:szCs w:val="16"/>
        </w:rPr>
        <w:t>end</w:t>
      </w:r>
      <w:r>
        <w:rPr>
          <w:rFonts w:ascii="Verdana" w:hAnsi="Verdana"/>
          <w:sz w:val="16"/>
          <w:szCs w:val="16"/>
        </w:rPr>
        <w:t xml:space="preserve"> .</w:t>
      </w:r>
      <w:proofErr w:type="gramEnd"/>
      <w:r>
        <w:rPr>
          <w:rFonts w:ascii="Verdana" w:hAnsi="Verdana"/>
          <w:sz w:val="16"/>
          <w:szCs w:val="16"/>
        </w:rPr>
        <w:t xml:space="preserve"> Click next to proceed further</w:t>
      </w:r>
    </w:p>
    <w:p w:rsidR="00A6496C" w:rsidP="00E564FA" w:rsidRDefault="00A6496C" w14:paraId="38A6AA63" w14:textId="6CE36776">
      <w:pPr>
        <w:rPr>
          <w:rFonts w:ascii="Verdana" w:hAnsi="Verdana"/>
        </w:rPr>
      </w:pPr>
    </w:p>
    <w:p w:rsidR="00A6496C" w:rsidP="00E564FA" w:rsidRDefault="00A6496C" w14:paraId="6B050F5A" w14:textId="3C2AE8B4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52E28B7" wp14:editId="37F2440A">
            <wp:extent cx="3498574" cy="2370508"/>
            <wp:effectExtent l="0" t="0" r="6985" b="0"/>
            <wp:docPr id="79" name="Picture 79" descr="A computer screen with a blu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computer screen with a blue background&#10;&#10;Description automatically generated with low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3191" cy="238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6C" w:rsidP="00E564FA" w:rsidRDefault="00A6496C" w14:paraId="2729FDC3" w14:textId="6428FEEF">
      <w:pPr>
        <w:rPr>
          <w:rFonts w:ascii="Verdana" w:hAnsi="Verdana"/>
        </w:rPr>
      </w:pPr>
    </w:p>
    <w:p w:rsidRPr="00A6496C" w:rsidR="00A6496C" w:rsidP="00E564FA" w:rsidRDefault="00A6496C" w14:paraId="13C905B9" w14:textId="2955451E">
      <w:pPr>
        <w:rPr>
          <w:rFonts w:ascii="Verdana" w:hAnsi="Verdana"/>
          <w:sz w:val="16"/>
          <w:szCs w:val="16"/>
        </w:rPr>
      </w:pPr>
      <w:r w:rsidRPr="00A6496C">
        <w:rPr>
          <w:rFonts w:ascii="Verdana" w:hAnsi="Verdana"/>
          <w:sz w:val="16"/>
          <w:szCs w:val="16"/>
        </w:rPr>
        <w:t>p) Once copying done OS installation will complete and server will reboot</w:t>
      </w:r>
    </w:p>
    <w:p w:rsidR="00A6496C" w:rsidP="00E564FA" w:rsidRDefault="00A6496C" w14:paraId="3666E73A" w14:textId="24C167E6">
      <w:pPr>
        <w:rPr>
          <w:rFonts w:ascii="Verdana" w:hAnsi="Verdana"/>
        </w:rPr>
      </w:pPr>
    </w:p>
    <w:p w:rsidR="00E564FA" w:rsidP="00E564FA" w:rsidRDefault="00E564FA" w14:paraId="28A2ACAF" w14:textId="041B2AD1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1D4C9824" wp14:editId="6C9A1F07">
            <wp:extent cx="3620790" cy="2035534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39540" cy="20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6C" w:rsidP="00E564FA" w:rsidRDefault="00A6496C" w14:paraId="21463BA4" w14:textId="1E6AC065">
      <w:pPr>
        <w:rPr>
          <w:rFonts w:ascii="Verdana" w:hAnsi="Verdana"/>
        </w:rPr>
      </w:pPr>
    </w:p>
    <w:p w:rsidRPr="00A6496C" w:rsidR="00A6496C" w:rsidP="00E564FA" w:rsidRDefault="00A6496C" w14:paraId="0063B6EA" w14:textId="6E155AA3">
      <w:pPr>
        <w:rPr>
          <w:rFonts w:ascii="Verdana" w:hAnsi="Verdana"/>
          <w:sz w:val="16"/>
          <w:szCs w:val="16"/>
        </w:rPr>
      </w:pPr>
      <w:r w:rsidRPr="00A6496C">
        <w:rPr>
          <w:rFonts w:ascii="Verdana" w:hAnsi="Verdana"/>
          <w:sz w:val="16"/>
          <w:szCs w:val="16"/>
        </w:rPr>
        <w:t>q) Set the Admin password to login to server</w:t>
      </w:r>
    </w:p>
    <w:p w:rsidRPr="00B47BD6" w:rsidR="00E564FA" w:rsidP="00E564FA" w:rsidRDefault="00E564FA" w14:paraId="03C78501" w14:textId="77777777">
      <w:pPr>
        <w:rPr>
          <w:rFonts w:ascii="Verdana" w:hAnsi="Verdana"/>
        </w:rPr>
      </w:pPr>
    </w:p>
    <w:p w:rsidR="00E564FA" w:rsidP="00E564FA" w:rsidRDefault="00E564FA" w14:paraId="18461929" w14:textId="774BFEF4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1504F03F" wp14:editId="75E66442">
            <wp:extent cx="3352059" cy="1884459"/>
            <wp:effectExtent l="0" t="0" r="127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5969" cy="18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2B" w:rsidP="00E564FA" w:rsidRDefault="00DC362B" w14:paraId="3980C5AF" w14:textId="1C2CABE9">
      <w:pPr>
        <w:rPr>
          <w:rFonts w:ascii="Verdana" w:hAnsi="Verdana"/>
        </w:rPr>
      </w:pPr>
    </w:p>
    <w:p w:rsidR="00DC362B" w:rsidP="00E564FA" w:rsidRDefault="00DC362B" w14:paraId="78CBBB3E" w14:textId="3ADB432B">
      <w:pPr>
        <w:rPr>
          <w:rFonts w:ascii="Verdana" w:hAnsi="Verdana"/>
        </w:rPr>
      </w:pPr>
    </w:p>
    <w:p w:rsidR="00DC362B" w:rsidP="00E564FA" w:rsidRDefault="00DC362B" w14:paraId="08AC9607" w14:textId="60043001">
      <w:pPr>
        <w:rPr>
          <w:rFonts w:ascii="Verdana" w:hAnsi="Verdana"/>
        </w:rPr>
      </w:pPr>
    </w:p>
    <w:p w:rsidRPr="00B01188" w:rsidR="00DC362B" w:rsidP="00B01188" w:rsidRDefault="00DC362B" w14:paraId="1C61A1C8" w14:textId="13AE6B40">
      <w:pPr>
        <w:pStyle w:val="Heading1"/>
        <w:numPr>
          <w:ilvl w:val="0"/>
          <w:numId w:val="34"/>
        </w:numPr>
        <w:rPr>
          <w:rFonts w:ascii="Verdana" w:hAnsi="Verdana"/>
          <w:sz w:val="24"/>
          <w:szCs w:val="24"/>
        </w:rPr>
      </w:pPr>
      <w:r w:rsidRPr="00B01188">
        <w:rPr>
          <w:rFonts w:ascii="Verdana" w:hAnsi="Verdana"/>
          <w:sz w:val="24"/>
          <w:szCs w:val="24"/>
        </w:rPr>
        <w:t>How to update Drivers and Firmware</w:t>
      </w:r>
    </w:p>
    <w:p w:rsidRPr="00DC362B" w:rsidR="00DC362B" w:rsidP="00DC362B" w:rsidRDefault="00DC362B" w14:paraId="2E98E708" w14:textId="2FE6FF03">
      <w:pPr>
        <w:pStyle w:val="HCL-NormalText"/>
        <w:numPr>
          <w:ilvl w:val="0"/>
          <w:numId w:val="30"/>
        </w:numPr>
        <w:rPr>
          <w:rFonts w:ascii="Verdana" w:hAnsi="Verdana"/>
          <w:sz w:val="16"/>
          <w:szCs w:val="16"/>
          <w:lang w:val="en-GB"/>
        </w:rPr>
      </w:pPr>
      <w:r w:rsidRPr="00DC362B">
        <w:rPr>
          <w:rFonts w:ascii="Verdana" w:hAnsi="Verdana"/>
          <w:sz w:val="16"/>
          <w:szCs w:val="16"/>
          <w:lang w:val="en-GB"/>
        </w:rPr>
        <w:t>Once OS successfully installed and logged in with administrator account, mount the SUU ISO</w:t>
      </w:r>
    </w:p>
    <w:p w:rsidR="00E564FA" w:rsidP="00E564FA" w:rsidRDefault="00E564FA" w14:paraId="330C4C7D" w14:textId="01DEA0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057D36C" wp14:editId="1B0F6255">
            <wp:extent cx="3889518" cy="21866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9959" cy="219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2B" w:rsidP="00E564FA" w:rsidRDefault="00DC362B" w14:paraId="54BE9B38" w14:textId="2F5590B5">
      <w:pPr>
        <w:rPr>
          <w:rFonts w:ascii="Verdana" w:hAnsi="Verdana"/>
        </w:rPr>
      </w:pPr>
    </w:p>
    <w:p w:rsidRPr="00DC362B" w:rsidR="00DC362B" w:rsidP="00DC362B" w:rsidRDefault="00DC362B" w14:paraId="009D46AD" w14:textId="6C19A356">
      <w:pPr>
        <w:pStyle w:val="ListParagraph"/>
        <w:numPr>
          <w:ilvl w:val="0"/>
          <w:numId w:val="30"/>
        </w:numPr>
        <w:rPr>
          <w:rFonts w:ascii="Verdana" w:hAnsi="Verdana"/>
          <w:sz w:val="16"/>
          <w:szCs w:val="16"/>
        </w:rPr>
      </w:pPr>
      <w:r w:rsidRPr="00DC362B">
        <w:rPr>
          <w:rFonts w:ascii="Verdana" w:hAnsi="Verdana"/>
          <w:sz w:val="16"/>
          <w:szCs w:val="16"/>
        </w:rPr>
        <w:t>Open the drive where ISO is located and run SUU launcher with Admin Privileges</w:t>
      </w:r>
    </w:p>
    <w:p w:rsidRPr="00B47BD6" w:rsidR="00E564FA" w:rsidP="00E564FA" w:rsidRDefault="00E564FA" w14:paraId="79DF19F1" w14:textId="77777777">
      <w:pPr>
        <w:rPr>
          <w:rFonts w:ascii="Verdana" w:hAnsi="Verdana"/>
        </w:rPr>
      </w:pPr>
    </w:p>
    <w:p w:rsidRPr="00B47BD6" w:rsidR="00E564FA" w:rsidP="00E564FA" w:rsidRDefault="00E564FA" w14:paraId="2C10A2BD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1FF0B60" wp14:editId="0D271D86">
            <wp:extent cx="3935896" cy="2212680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51345" cy="22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153FE9F4" w14:textId="77777777">
      <w:pPr>
        <w:rPr>
          <w:rFonts w:ascii="Verdana" w:hAnsi="Verdana"/>
        </w:rPr>
      </w:pPr>
    </w:p>
    <w:p w:rsidRPr="00B47BD6" w:rsidR="00E564FA" w:rsidP="00E564FA" w:rsidRDefault="00E564FA" w14:paraId="4FFEFF72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E3185BA" wp14:editId="4B2C5871">
            <wp:extent cx="4031311" cy="2266321"/>
            <wp:effectExtent l="0" t="0" r="7620" b="635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3562" cy="22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049A8F09" w14:textId="7F49CD40">
      <w:pPr>
        <w:rPr>
          <w:rFonts w:ascii="Verdana" w:hAnsi="Verdana"/>
        </w:rPr>
      </w:pPr>
    </w:p>
    <w:p w:rsidRPr="00DC362B" w:rsidR="00DC362B" w:rsidP="00DC362B" w:rsidRDefault="00DC362B" w14:paraId="4D540729" w14:textId="25A5FCC5">
      <w:pPr>
        <w:pStyle w:val="ListParagraph"/>
        <w:numPr>
          <w:ilvl w:val="0"/>
          <w:numId w:val="30"/>
        </w:numPr>
        <w:rPr>
          <w:rFonts w:ascii="Verdana" w:hAnsi="Verdana"/>
          <w:sz w:val="16"/>
          <w:szCs w:val="16"/>
        </w:rPr>
      </w:pPr>
      <w:r w:rsidRPr="00DC362B">
        <w:rPr>
          <w:rFonts w:ascii="Verdana" w:hAnsi="Verdana"/>
          <w:sz w:val="16"/>
          <w:szCs w:val="16"/>
        </w:rPr>
        <w:lastRenderedPageBreak/>
        <w:t xml:space="preserve">Once the launcher is successfully completed, it will display the list of drivers and </w:t>
      </w:r>
      <w:proofErr w:type="spellStart"/>
      <w:r w:rsidRPr="00DC362B">
        <w:rPr>
          <w:rFonts w:ascii="Verdana" w:hAnsi="Verdana"/>
          <w:sz w:val="16"/>
          <w:szCs w:val="16"/>
        </w:rPr>
        <w:t>Firware</w:t>
      </w:r>
      <w:proofErr w:type="spellEnd"/>
      <w:r w:rsidRPr="00DC362B">
        <w:rPr>
          <w:rFonts w:ascii="Verdana" w:hAnsi="Verdana"/>
          <w:sz w:val="16"/>
          <w:szCs w:val="16"/>
        </w:rPr>
        <w:t xml:space="preserve"> which needs to be installed or upgraded</w:t>
      </w:r>
    </w:p>
    <w:p w:rsidRPr="00B47BD6" w:rsidR="00DC362B" w:rsidP="00E564FA" w:rsidRDefault="00DC362B" w14:paraId="0A7867DA" w14:textId="77777777">
      <w:pPr>
        <w:rPr>
          <w:rFonts w:ascii="Verdana" w:hAnsi="Verdana"/>
        </w:rPr>
      </w:pPr>
    </w:p>
    <w:p w:rsidR="00E564FA" w:rsidP="00E564FA" w:rsidRDefault="00E564FA" w14:paraId="386DFED9" w14:textId="0C02A750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1FFAD7A7" wp14:editId="5346C112">
            <wp:extent cx="4002669" cy="225021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26607" cy="226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2B" w:rsidP="00E564FA" w:rsidRDefault="00DC362B" w14:paraId="5CD969A0" w14:textId="1BB5F67E">
      <w:pPr>
        <w:rPr>
          <w:rFonts w:ascii="Verdana" w:hAnsi="Verdana"/>
        </w:rPr>
      </w:pPr>
    </w:p>
    <w:p w:rsidRPr="00DC362B" w:rsidR="00DC362B" w:rsidP="00DC362B" w:rsidRDefault="00DC362B" w14:paraId="2EBE11AC" w14:textId="4EEE31D7">
      <w:pPr>
        <w:pStyle w:val="ListParagraph"/>
        <w:numPr>
          <w:ilvl w:val="0"/>
          <w:numId w:val="30"/>
        </w:numPr>
        <w:rPr>
          <w:rFonts w:ascii="Verdana" w:hAnsi="Verdana"/>
          <w:sz w:val="16"/>
          <w:szCs w:val="16"/>
        </w:rPr>
      </w:pPr>
      <w:r w:rsidRPr="00DC362B">
        <w:rPr>
          <w:rFonts w:ascii="Verdana" w:hAnsi="Verdana"/>
          <w:sz w:val="16"/>
          <w:szCs w:val="16"/>
        </w:rPr>
        <w:t>Select the required drivers and firmware and click apply</w:t>
      </w:r>
      <w:r>
        <w:rPr>
          <w:rFonts w:ascii="Verdana" w:hAnsi="Verdana"/>
          <w:sz w:val="16"/>
          <w:szCs w:val="16"/>
        </w:rPr>
        <w:t>.</w:t>
      </w:r>
    </w:p>
    <w:p w:rsidRPr="00DC362B" w:rsidR="00DC362B" w:rsidP="00DC362B" w:rsidRDefault="00DC362B" w14:paraId="0AF93E9E" w14:textId="77777777">
      <w:pPr>
        <w:pStyle w:val="ListParagraph"/>
        <w:rPr>
          <w:rFonts w:ascii="Verdana" w:hAnsi="Verdana"/>
        </w:rPr>
      </w:pPr>
    </w:p>
    <w:p w:rsidR="00E564FA" w:rsidP="00E564FA" w:rsidRDefault="00E564FA" w14:paraId="6ED6959C" w14:textId="12B6F7FB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477DF933" wp14:editId="11BFFDCE">
            <wp:extent cx="3919993" cy="2203739"/>
            <wp:effectExtent l="0" t="0" r="444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42016" cy="22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2B" w:rsidP="00E564FA" w:rsidRDefault="00DC362B" w14:paraId="10540F2F" w14:textId="03D73DFE">
      <w:pPr>
        <w:rPr>
          <w:rFonts w:ascii="Verdana" w:hAnsi="Verdana"/>
        </w:rPr>
      </w:pPr>
    </w:p>
    <w:p w:rsidRPr="00DC362B" w:rsidR="00DC362B" w:rsidP="00DC362B" w:rsidRDefault="00DC362B" w14:paraId="7371EA6C" w14:textId="622B970F">
      <w:pPr>
        <w:pStyle w:val="ListParagraph"/>
        <w:numPr>
          <w:ilvl w:val="0"/>
          <w:numId w:val="30"/>
        </w:numPr>
        <w:rPr>
          <w:rFonts w:ascii="Verdana" w:hAnsi="Verdana"/>
          <w:sz w:val="16"/>
          <w:szCs w:val="16"/>
        </w:rPr>
      </w:pPr>
      <w:r w:rsidRPr="00DC362B">
        <w:rPr>
          <w:rFonts w:ascii="Verdana" w:hAnsi="Verdana"/>
          <w:sz w:val="16"/>
          <w:szCs w:val="16"/>
        </w:rPr>
        <w:t xml:space="preserve">Once the drivers are updated, it </w:t>
      </w:r>
      <w:proofErr w:type="spellStart"/>
      <w:r w:rsidRPr="00DC362B">
        <w:rPr>
          <w:rFonts w:ascii="Verdana" w:hAnsi="Verdana"/>
          <w:sz w:val="16"/>
          <w:szCs w:val="16"/>
        </w:rPr>
        <w:t>wil</w:t>
      </w:r>
      <w:proofErr w:type="spellEnd"/>
      <w:r w:rsidRPr="00DC362B">
        <w:rPr>
          <w:rFonts w:ascii="Verdana" w:hAnsi="Verdana"/>
          <w:sz w:val="16"/>
          <w:szCs w:val="16"/>
        </w:rPr>
        <w:t xml:space="preserve"> prompt for reboot. Reboot the server to complete the driver and firmware upgrade.</w:t>
      </w:r>
    </w:p>
    <w:p w:rsidRPr="00DC362B" w:rsidR="00DC362B" w:rsidP="00DC362B" w:rsidRDefault="00DC362B" w14:paraId="0F9F0265" w14:textId="77777777">
      <w:pPr>
        <w:pStyle w:val="ListParagraph"/>
        <w:rPr>
          <w:rFonts w:ascii="Verdana" w:hAnsi="Verdana"/>
        </w:rPr>
      </w:pPr>
    </w:p>
    <w:p w:rsidR="00E564FA" w:rsidP="00E564FA" w:rsidRDefault="00E564FA" w14:paraId="39366627" w14:textId="6BB3B118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65743507" wp14:editId="47DF8297">
            <wp:extent cx="4150581" cy="2333371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70525" cy="234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E5" w:rsidP="00E564FA" w:rsidRDefault="00BA67E5" w14:paraId="679DCC98" w14:textId="2BBECC32">
      <w:pPr>
        <w:rPr>
          <w:rFonts w:ascii="Verdana" w:hAnsi="Verdana"/>
        </w:rPr>
      </w:pPr>
    </w:p>
    <w:p w:rsidR="00BA67E5" w:rsidP="00B01188" w:rsidRDefault="00B01188" w14:paraId="7573B40B" w14:textId="3CDAD270">
      <w:pPr>
        <w:pStyle w:val="Heading1"/>
        <w:numPr>
          <w:ilvl w:val="0"/>
          <w:numId w:val="0"/>
        </w:numPr>
        <w:ind w:left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7.</w:t>
      </w:r>
      <w:r w:rsidRPr="00DC362B" w:rsidR="00BA67E5">
        <w:rPr>
          <w:rFonts w:ascii="Verdana" w:hAnsi="Verdana"/>
          <w:sz w:val="24"/>
          <w:szCs w:val="24"/>
        </w:rPr>
        <w:t xml:space="preserve">How to </w:t>
      </w:r>
      <w:r w:rsidR="00BA67E5">
        <w:rPr>
          <w:rFonts w:ascii="Verdana" w:hAnsi="Verdana"/>
          <w:sz w:val="24"/>
          <w:szCs w:val="24"/>
        </w:rPr>
        <w:t>Configure NIC Teaming</w:t>
      </w:r>
    </w:p>
    <w:p w:rsidRPr="00ED64A1" w:rsidR="00E564FA" w:rsidP="005D6608" w:rsidRDefault="00ED64A1" w14:paraId="76F9AFF8" w14:textId="2DBF40D6">
      <w:pPr>
        <w:pStyle w:val="HCL-NormalText"/>
        <w:numPr>
          <w:ilvl w:val="0"/>
          <w:numId w:val="31"/>
        </w:numPr>
        <w:rPr>
          <w:rFonts w:ascii="Verdana" w:hAnsi="Verdana"/>
        </w:rPr>
      </w:pPr>
      <w:r w:rsidRPr="00ED64A1">
        <w:rPr>
          <w:rFonts w:ascii="Verdana" w:hAnsi="Verdana"/>
          <w:sz w:val="16"/>
          <w:szCs w:val="16"/>
        </w:rPr>
        <w:t>Select Local server from Server manager and then select NIC teaming as shown in the below screen</w:t>
      </w:r>
    </w:p>
    <w:p w:rsidRPr="00B47BD6" w:rsidR="00E564FA" w:rsidP="00E564FA" w:rsidRDefault="00E564FA" w14:paraId="63E0BA13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E7F62B3" wp14:editId="3AA100B9">
            <wp:extent cx="4500438" cy="2530053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8292" cy="25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3F4F43D8" w14:textId="587D4ABB">
      <w:pPr>
        <w:rPr>
          <w:rFonts w:ascii="Verdana" w:hAnsi="Verdana"/>
        </w:rPr>
      </w:pPr>
    </w:p>
    <w:p w:rsidRPr="00B35076" w:rsidR="00E87FFD" w:rsidP="00E87FFD" w:rsidRDefault="00B35076" w14:paraId="59A8BABA" w14:textId="625BB4F5">
      <w:pPr>
        <w:pStyle w:val="ListParagraph"/>
        <w:numPr>
          <w:ilvl w:val="0"/>
          <w:numId w:val="31"/>
        </w:numPr>
        <w:rPr>
          <w:rFonts w:ascii="Verdana" w:hAnsi="Verdana"/>
          <w:sz w:val="16"/>
          <w:szCs w:val="16"/>
        </w:rPr>
      </w:pPr>
      <w:r w:rsidRPr="00B35076">
        <w:rPr>
          <w:rFonts w:ascii="Verdana" w:hAnsi="Verdana"/>
          <w:sz w:val="16"/>
          <w:szCs w:val="16"/>
        </w:rPr>
        <w:t>In Adapters and Interfaces, select the NICS which needs to be part of NIC teaming and in the tasks select Add to New Team</w:t>
      </w:r>
    </w:p>
    <w:p w:rsidR="00B35076" w:rsidP="00B35076" w:rsidRDefault="00B35076" w14:paraId="026BE26E" w14:textId="28A23185">
      <w:pPr>
        <w:rPr>
          <w:rFonts w:ascii="Verdana" w:hAnsi="Verdana"/>
        </w:rPr>
      </w:pPr>
    </w:p>
    <w:p w:rsidR="00B35076" w:rsidP="00B35076" w:rsidRDefault="00B35076" w14:paraId="715295AD" w14:textId="02186756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61DB08E4" wp14:editId="757CD618">
            <wp:extent cx="3172570" cy="118783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93864" cy="119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76" w:rsidP="00B35076" w:rsidRDefault="00B35076" w14:paraId="7D40F74D" w14:textId="512E3F78">
      <w:pPr>
        <w:rPr>
          <w:rFonts w:ascii="Verdana" w:hAnsi="Verdana"/>
        </w:rPr>
      </w:pPr>
    </w:p>
    <w:p w:rsidR="00DE150B" w:rsidP="00DE150B" w:rsidRDefault="00DE150B" w14:paraId="7645B608" w14:textId="65D1F867">
      <w:pPr>
        <w:pStyle w:val="ListParagraph"/>
        <w:numPr>
          <w:ilvl w:val="0"/>
          <w:numId w:val="31"/>
        </w:numPr>
        <w:rPr>
          <w:rFonts w:ascii="Verdana" w:hAnsi="Verdana"/>
          <w:sz w:val="16"/>
          <w:szCs w:val="16"/>
        </w:rPr>
      </w:pPr>
      <w:r w:rsidRPr="00DE150B">
        <w:rPr>
          <w:rFonts w:ascii="Verdana" w:hAnsi="Verdana"/>
          <w:sz w:val="16"/>
          <w:szCs w:val="16"/>
        </w:rPr>
        <w:t>Provide the Team name and select any one NIC as standby and then select Default Vlan to assign the Vlan number</w:t>
      </w:r>
      <w:r>
        <w:rPr>
          <w:rFonts w:ascii="Verdana" w:hAnsi="Verdana"/>
          <w:sz w:val="16"/>
          <w:szCs w:val="16"/>
        </w:rPr>
        <w:t xml:space="preserve">. In the specify Vlan mention the Vlan number and click ok. For Public always use </w:t>
      </w:r>
      <w:r w:rsidR="00A277DD">
        <w:rPr>
          <w:rFonts w:ascii="Verdana" w:hAnsi="Verdana"/>
          <w:sz w:val="16"/>
          <w:szCs w:val="16"/>
        </w:rPr>
        <w:t>Port1 and port2. For backup it should be Port7 and Port8</w:t>
      </w:r>
    </w:p>
    <w:p w:rsidRPr="00DE150B" w:rsidR="00DE150B" w:rsidP="00DE150B" w:rsidRDefault="00DE150B" w14:paraId="636F318E" w14:textId="77777777">
      <w:pPr>
        <w:pStyle w:val="ListParagraph"/>
        <w:rPr>
          <w:rFonts w:ascii="Verdana" w:hAnsi="Verdana"/>
          <w:sz w:val="16"/>
          <w:szCs w:val="16"/>
        </w:rPr>
      </w:pPr>
    </w:p>
    <w:p w:rsidR="00B35076" w:rsidP="00B35076" w:rsidRDefault="00B35076" w14:paraId="2C30568B" w14:textId="4004C214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119651E9" wp14:editId="25E141B8">
            <wp:extent cx="2743200" cy="2526492"/>
            <wp:effectExtent l="0" t="0" r="0" b="762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9022" cy="25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76" w:rsidP="00B35076" w:rsidRDefault="00B35076" w14:paraId="5634B70A" w14:textId="3F5EEDB9">
      <w:pPr>
        <w:rPr>
          <w:rFonts w:ascii="Verdana" w:hAnsi="Verdana"/>
        </w:rPr>
      </w:pPr>
    </w:p>
    <w:p w:rsidRPr="00B35076" w:rsidR="00B35076" w:rsidP="00B35076" w:rsidRDefault="00B35076" w14:paraId="37D2AC0C" w14:textId="0EDF17F9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1FA7768A" wp14:editId="5344CC46">
            <wp:extent cx="3405470" cy="2608028"/>
            <wp:effectExtent l="0" t="0" r="508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13185" cy="261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5EEA803F" w14:textId="115D7BF7">
      <w:pPr>
        <w:rPr>
          <w:rFonts w:ascii="Verdana" w:hAnsi="Verdana"/>
        </w:rPr>
      </w:pPr>
    </w:p>
    <w:p w:rsidRPr="00DE150B" w:rsidR="00DE150B" w:rsidP="00DE150B" w:rsidRDefault="00DE150B" w14:paraId="4A6960BC" w14:textId="2C16309E">
      <w:pPr>
        <w:pStyle w:val="ListParagraph"/>
        <w:numPr>
          <w:ilvl w:val="0"/>
          <w:numId w:val="31"/>
        </w:numPr>
        <w:rPr>
          <w:rFonts w:ascii="Verdana" w:hAnsi="Verdana"/>
          <w:sz w:val="16"/>
          <w:szCs w:val="16"/>
        </w:rPr>
      </w:pPr>
      <w:r w:rsidRPr="00DE150B">
        <w:rPr>
          <w:rFonts w:ascii="Verdana" w:hAnsi="Verdana"/>
          <w:sz w:val="16"/>
          <w:szCs w:val="16"/>
        </w:rPr>
        <w:t>Repeat step c for configuring Backup teaming. Once the teaming is done under Team interfaces it will show as mentioned below</w:t>
      </w:r>
    </w:p>
    <w:p w:rsidR="00B35076" w:rsidP="00E564FA" w:rsidRDefault="00B35076" w14:paraId="227EC448" w14:textId="60C9660C">
      <w:pPr>
        <w:rPr>
          <w:rFonts w:ascii="Verdana" w:hAnsi="Verdana"/>
        </w:rPr>
      </w:pPr>
    </w:p>
    <w:p w:rsidR="00B35076" w:rsidP="00E564FA" w:rsidRDefault="00B35076" w14:paraId="295CB4B9" w14:textId="3B1D8464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25D430E8" wp14:editId="39B7C54C">
            <wp:extent cx="3283889" cy="1122459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91220" cy="11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76" w:rsidP="00E564FA" w:rsidRDefault="00B35076" w14:paraId="766CC5BE" w14:textId="40C9A4D0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03C7208D" wp14:editId="115C9CCB">
            <wp:extent cx="3299791" cy="1081444"/>
            <wp:effectExtent l="0" t="0" r="0" b="4445"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01755" cy="108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76" w:rsidP="00E564FA" w:rsidRDefault="00B35076" w14:paraId="12C483FA" w14:textId="5A18C0BC">
      <w:pPr>
        <w:rPr>
          <w:rFonts w:ascii="Verdana" w:hAnsi="Verdana"/>
        </w:rPr>
      </w:pPr>
    </w:p>
    <w:p w:rsidRPr="00DE150B" w:rsidR="00DE150B" w:rsidP="00DE150B" w:rsidRDefault="00DE150B" w14:paraId="02A6DB1F" w14:textId="7511DE9F">
      <w:pPr>
        <w:pStyle w:val="ListParagraph"/>
        <w:numPr>
          <w:ilvl w:val="0"/>
          <w:numId w:val="31"/>
        </w:numPr>
        <w:rPr>
          <w:rFonts w:ascii="Verdana" w:hAnsi="Verdana"/>
          <w:sz w:val="16"/>
          <w:szCs w:val="16"/>
        </w:rPr>
      </w:pPr>
      <w:r w:rsidRPr="00DE150B">
        <w:rPr>
          <w:rFonts w:ascii="Verdana" w:hAnsi="Verdana"/>
          <w:sz w:val="16"/>
          <w:szCs w:val="16"/>
        </w:rPr>
        <w:t xml:space="preserve">From network </w:t>
      </w:r>
      <w:proofErr w:type="spellStart"/>
      <w:r w:rsidRPr="00DE150B">
        <w:rPr>
          <w:rFonts w:ascii="Verdana" w:hAnsi="Verdana"/>
          <w:sz w:val="16"/>
          <w:szCs w:val="16"/>
        </w:rPr>
        <w:t>connecions</w:t>
      </w:r>
      <w:proofErr w:type="spellEnd"/>
      <w:r w:rsidRPr="00DE150B">
        <w:rPr>
          <w:rFonts w:ascii="Verdana" w:hAnsi="Verdana"/>
          <w:sz w:val="16"/>
          <w:szCs w:val="16"/>
        </w:rPr>
        <w:t xml:space="preserve"> end will show the NIC cards as shown below</w:t>
      </w:r>
    </w:p>
    <w:p w:rsidRPr="00DE150B" w:rsidR="00DE150B" w:rsidP="00DE150B" w:rsidRDefault="00DE150B" w14:paraId="49966C07" w14:textId="77777777">
      <w:pPr>
        <w:pStyle w:val="ListParagraph"/>
        <w:rPr>
          <w:rFonts w:ascii="Verdana" w:hAnsi="Verdana"/>
        </w:rPr>
      </w:pPr>
    </w:p>
    <w:p w:rsidR="00B35076" w:rsidP="00E564FA" w:rsidRDefault="00B35076" w14:paraId="7BA0BD03" w14:textId="7F4457E1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6E5A5CD" wp14:editId="3255A193">
            <wp:extent cx="5732145" cy="1630680"/>
            <wp:effectExtent l="0" t="0" r="1905" b="762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41" w:rsidP="00E564FA" w:rsidRDefault="00213341" w14:paraId="7BEC57E2" w14:textId="43336E72">
      <w:pPr>
        <w:rPr>
          <w:rFonts w:ascii="Verdana" w:hAnsi="Verdana"/>
        </w:rPr>
      </w:pPr>
    </w:p>
    <w:p w:rsidR="00A277DD" w:rsidP="00E564FA" w:rsidRDefault="00A277DD" w14:paraId="2720DBE4" w14:textId="32A07074">
      <w:pPr>
        <w:rPr>
          <w:rFonts w:ascii="Verdana" w:hAnsi="Verdana"/>
        </w:rPr>
      </w:pPr>
    </w:p>
    <w:p w:rsidR="00A277DD" w:rsidP="00E564FA" w:rsidRDefault="00A277DD" w14:paraId="5006D593" w14:textId="313C5486">
      <w:pPr>
        <w:rPr>
          <w:rFonts w:ascii="Verdana" w:hAnsi="Verdana"/>
        </w:rPr>
      </w:pPr>
    </w:p>
    <w:p w:rsidR="00A277DD" w:rsidP="00E564FA" w:rsidRDefault="00A277DD" w14:paraId="728376A3" w14:textId="193D7B39">
      <w:pPr>
        <w:rPr>
          <w:rFonts w:ascii="Verdana" w:hAnsi="Verdana"/>
        </w:rPr>
      </w:pPr>
    </w:p>
    <w:p w:rsidRPr="00A277DD" w:rsidR="00A277DD" w:rsidP="00A277DD" w:rsidRDefault="00A277DD" w14:paraId="66ACFF77" w14:textId="47818911">
      <w:pPr>
        <w:pStyle w:val="ListParagraph"/>
        <w:numPr>
          <w:ilvl w:val="0"/>
          <w:numId w:val="31"/>
        </w:numPr>
        <w:rPr>
          <w:rFonts w:ascii="Verdana" w:hAnsi="Verdana"/>
          <w:sz w:val="16"/>
          <w:szCs w:val="16"/>
        </w:rPr>
      </w:pPr>
      <w:r w:rsidRPr="00A277DD">
        <w:rPr>
          <w:rFonts w:ascii="Verdana" w:hAnsi="Verdana"/>
          <w:sz w:val="16"/>
          <w:szCs w:val="16"/>
        </w:rPr>
        <w:t>Rename the NIC’s as per SOE standard and disable unused networks.</w:t>
      </w:r>
    </w:p>
    <w:p w:rsidR="00A277DD" w:rsidP="00E564FA" w:rsidRDefault="00A277DD" w14:paraId="05F1685D" w14:textId="77777777">
      <w:pPr>
        <w:rPr>
          <w:rFonts w:ascii="Verdana" w:hAnsi="Verdana"/>
        </w:rPr>
      </w:pPr>
    </w:p>
    <w:p w:rsidR="00213341" w:rsidP="00E564FA" w:rsidRDefault="00213341" w14:paraId="2096C5D4" w14:textId="035809E9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406C1782" wp14:editId="1E047A3D">
            <wp:extent cx="3665551" cy="1132922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6590" cy="113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41" w:rsidP="00E564FA" w:rsidRDefault="00213341" w14:paraId="6380E930" w14:textId="7EAD80E9">
      <w:pPr>
        <w:rPr>
          <w:rFonts w:ascii="Verdana" w:hAnsi="Verdana"/>
        </w:rPr>
      </w:pPr>
    </w:p>
    <w:p w:rsidRPr="006A3511" w:rsidR="006A3511" w:rsidP="006A3511" w:rsidRDefault="006A3511" w14:paraId="2094A84C" w14:textId="4FB1A76A">
      <w:pPr>
        <w:pStyle w:val="ListParagraph"/>
        <w:numPr>
          <w:ilvl w:val="0"/>
          <w:numId w:val="31"/>
        </w:numPr>
        <w:rPr>
          <w:rFonts w:ascii="Verdana" w:hAnsi="Verdana"/>
          <w:sz w:val="16"/>
          <w:szCs w:val="16"/>
        </w:rPr>
      </w:pPr>
      <w:r w:rsidRPr="006A3511">
        <w:rPr>
          <w:rFonts w:ascii="Verdana" w:hAnsi="Verdana"/>
          <w:sz w:val="16"/>
          <w:szCs w:val="16"/>
        </w:rPr>
        <w:t xml:space="preserve">Client for Microsoft Networks and File and Printer sharing for Microsoft networks should be disabled for </w:t>
      </w:r>
      <w:proofErr w:type="spellStart"/>
      <w:r w:rsidRPr="006A3511">
        <w:rPr>
          <w:rFonts w:ascii="Verdana" w:hAnsi="Verdana"/>
          <w:sz w:val="16"/>
          <w:szCs w:val="16"/>
        </w:rPr>
        <w:t>BackupLan</w:t>
      </w:r>
      <w:proofErr w:type="spellEnd"/>
    </w:p>
    <w:p w:rsidRPr="006A3511" w:rsidR="006A3511" w:rsidP="006A3511" w:rsidRDefault="006A3511" w14:paraId="634A70A1" w14:textId="77777777">
      <w:pPr>
        <w:pStyle w:val="ListParagraph"/>
        <w:rPr>
          <w:rFonts w:ascii="Verdana" w:hAnsi="Verdana"/>
        </w:rPr>
      </w:pPr>
    </w:p>
    <w:p w:rsidRPr="00B47BD6" w:rsidR="0045141B" w:rsidP="00E564FA" w:rsidRDefault="0045141B" w14:paraId="7D59C0C5" w14:textId="294D5E83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182F89AE" wp14:editId="1BF74AA0">
            <wp:extent cx="1478943" cy="1580241"/>
            <wp:effectExtent l="0" t="0" r="6985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83365" cy="15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697440E0" w14:textId="4AE4FF6C">
      <w:pPr>
        <w:rPr>
          <w:rFonts w:ascii="Verdana" w:hAnsi="Verdana"/>
        </w:rPr>
      </w:pPr>
    </w:p>
    <w:p w:rsidR="00E564FA" w:rsidP="00BB54D8" w:rsidRDefault="00BB54D8" w14:paraId="2BE9C763" w14:textId="78F6A301">
      <w:pPr>
        <w:pStyle w:val="ListParagraph"/>
        <w:numPr>
          <w:ilvl w:val="0"/>
          <w:numId w:val="31"/>
        </w:numPr>
        <w:rPr>
          <w:rFonts w:ascii="Verdana" w:hAnsi="Verdana"/>
          <w:sz w:val="16"/>
          <w:szCs w:val="16"/>
        </w:rPr>
      </w:pPr>
      <w:r w:rsidRPr="00BB54D8">
        <w:rPr>
          <w:rFonts w:ascii="Verdana" w:hAnsi="Verdana"/>
          <w:sz w:val="16"/>
          <w:szCs w:val="16"/>
        </w:rPr>
        <w:t>Assign the IP</w:t>
      </w:r>
    </w:p>
    <w:p w:rsidRPr="00BB54D8" w:rsidR="00BB54D8" w:rsidP="00CC3A2A" w:rsidRDefault="00BB54D8" w14:paraId="28D85720" w14:textId="77777777">
      <w:pPr>
        <w:pStyle w:val="ListParagraph"/>
        <w:rPr>
          <w:rFonts w:ascii="Verdana" w:hAnsi="Verdana"/>
          <w:sz w:val="16"/>
          <w:szCs w:val="16"/>
        </w:rPr>
      </w:pPr>
    </w:p>
    <w:p w:rsidR="00E564FA" w:rsidP="00E564FA" w:rsidRDefault="00E564FA" w14:paraId="49EB57EA" w14:textId="235D4B3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A64DDC5" wp14:editId="20A8F756">
            <wp:extent cx="2984323" cy="1677725"/>
            <wp:effectExtent l="0" t="0" r="6985" b="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96357" cy="16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D8" w:rsidP="00E564FA" w:rsidRDefault="00BB54D8" w14:paraId="1978D462" w14:textId="4B7878D6">
      <w:pPr>
        <w:rPr>
          <w:rFonts w:ascii="Verdana" w:hAnsi="Verdana"/>
        </w:rPr>
      </w:pPr>
    </w:p>
    <w:p w:rsidRPr="00BB54D8" w:rsidR="00BB54D8" w:rsidP="00BB54D8" w:rsidRDefault="00BB54D8" w14:paraId="67C07D49" w14:textId="2CD23287">
      <w:pPr>
        <w:pStyle w:val="ListParagraph"/>
        <w:numPr>
          <w:ilvl w:val="0"/>
          <w:numId w:val="31"/>
        </w:numPr>
        <w:rPr>
          <w:rFonts w:ascii="Verdana" w:hAnsi="Verdana"/>
          <w:sz w:val="16"/>
          <w:szCs w:val="16"/>
        </w:rPr>
      </w:pPr>
      <w:r w:rsidRPr="00BB54D8">
        <w:rPr>
          <w:rFonts w:ascii="Verdana" w:hAnsi="Verdana"/>
          <w:sz w:val="16"/>
          <w:szCs w:val="16"/>
        </w:rPr>
        <w:t>Join the server to domain and reboot it</w:t>
      </w:r>
    </w:p>
    <w:p w:rsidR="00BB54D8" w:rsidP="00E564FA" w:rsidRDefault="00BB54D8" w14:paraId="0F3B4E69" w14:textId="77777777">
      <w:pPr>
        <w:rPr>
          <w:rFonts w:ascii="Verdana" w:hAnsi="Verdana"/>
        </w:rPr>
      </w:pPr>
    </w:p>
    <w:p w:rsidR="0045141B" w:rsidP="00E564FA" w:rsidRDefault="0045141B" w14:paraId="476AAE4F" w14:textId="03E999F0">
      <w:pPr>
        <w:rPr>
          <w:rFonts w:ascii="Verdana" w:hAnsi="Verdana"/>
        </w:rPr>
      </w:pPr>
    </w:p>
    <w:p w:rsidR="0045141B" w:rsidP="00E564FA" w:rsidRDefault="0045141B" w14:paraId="33C32D88" w14:textId="691A7A0D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367F1D0" wp14:editId="443BC5BC">
            <wp:extent cx="3077155" cy="1729914"/>
            <wp:effectExtent l="0" t="0" r="9525" b="381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89379" cy="17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2A" w:rsidP="00E564FA" w:rsidRDefault="00CC3A2A" w14:paraId="37C93DE2" w14:textId="3E57D5ED">
      <w:pPr>
        <w:rPr>
          <w:rFonts w:ascii="Verdana" w:hAnsi="Verdana"/>
        </w:rPr>
      </w:pPr>
    </w:p>
    <w:p w:rsidR="00CC3A2A" w:rsidP="00B01188" w:rsidRDefault="00B01188" w14:paraId="6046492B" w14:textId="1C0430A5">
      <w:pPr>
        <w:pStyle w:val="Heading1"/>
        <w:numPr>
          <w:ilvl w:val="0"/>
          <w:numId w:val="0"/>
        </w:numPr>
        <w:ind w:left="72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8.</w:t>
      </w:r>
      <w:r w:rsidR="00CC3A2A">
        <w:rPr>
          <w:rFonts w:ascii="Verdana" w:hAnsi="Verdana"/>
          <w:sz w:val="24"/>
          <w:szCs w:val="24"/>
        </w:rPr>
        <w:t>Place server in Right OU and check the Respective GPO’s</w:t>
      </w:r>
    </w:p>
    <w:p w:rsidRPr="0000718E" w:rsidR="0000718E" w:rsidP="0000718E" w:rsidRDefault="0000718E" w14:paraId="67CAE0B6" w14:textId="1C7A6A45">
      <w:pPr>
        <w:pStyle w:val="HCL-NormalText"/>
        <w:rPr>
          <w:rFonts w:ascii="Verdana" w:hAnsi="Verdana"/>
          <w:sz w:val="16"/>
          <w:szCs w:val="16"/>
        </w:rPr>
      </w:pPr>
      <w:r>
        <w:t>a</w:t>
      </w:r>
      <w:r w:rsidRPr="0000718E">
        <w:rPr>
          <w:rFonts w:ascii="Verdana" w:hAnsi="Verdana"/>
          <w:sz w:val="16"/>
          <w:szCs w:val="16"/>
        </w:rPr>
        <w:t xml:space="preserve">) Server should be placed in the highlighted OU based on the </w:t>
      </w:r>
      <w:proofErr w:type="spellStart"/>
      <w:r w:rsidRPr="0000718E">
        <w:rPr>
          <w:rFonts w:ascii="Verdana" w:hAnsi="Verdana"/>
          <w:sz w:val="16"/>
          <w:szCs w:val="16"/>
        </w:rPr>
        <w:t>requiremnet</w:t>
      </w:r>
      <w:proofErr w:type="spellEnd"/>
    </w:p>
    <w:p w:rsidR="00EB68EB" w:rsidP="00EB68EB" w:rsidRDefault="00EB68EB" w14:paraId="2E07E92F" w14:textId="2D26DF9C">
      <w:pPr>
        <w:pStyle w:val="HCL-NormalText"/>
      </w:pPr>
      <w:r>
        <w:rPr>
          <w:noProof/>
        </w:rPr>
        <w:drawing>
          <wp:inline distT="0" distB="0" distL="0" distR="0" wp14:anchorId="40B2564C" wp14:editId="57B1E6E4">
            <wp:extent cx="4357315" cy="7558611"/>
            <wp:effectExtent l="0" t="0" r="5715" b="4445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4730" cy="76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18E" w:rsidP="00EB68EB" w:rsidRDefault="0000718E" w14:paraId="475D3CFC" w14:textId="2E087483">
      <w:pPr>
        <w:pStyle w:val="HCL-NormalText"/>
        <w:rPr>
          <w:rFonts w:ascii="Verdana" w:hAnsi="Verdana"/>
          <w:sz w:val="16"/>
          <w:szCs w:val="16"/>
        </w:rPr>
      </w:pPr>
      <w:r>
        <w:lastRenderedPageBreak/>
        <w:t xml:space="preserve">b) </w:t>
      </w:r>
      <w:r w:rsidRPr="0000718E">
        <w:rPr>
          <w:rFonts w:ascii="Verdana" w:hAnsi="Verdana"/>
          <w:sz w:val="16"/>
          <w:szCs w:val="16"/>
        </w:rPr>
        <w:t xml:space="preserve">Server should be member of the below </w:t>
      </w:r>
      <w:proofErr w:type="spellStart"/>
      <w:r w:rsidRPr="0000718E">
        <w:rPr>
          <w:rFonts w:ascii="Verdana" w:hAnsi="Verdana"/>
          <w:sz w:val="16"/>
          <w:szCs w:val="16"/>
        </w:rPr>
        <w:t>Gpo’s</w:t>
      </w:r>
      <w:proofErr w:type="spellEnd"/>
      <w:r w:rsidRPr="0000718E">
        <w:rPr>
          <w:rFonts w:ascii="Verdana" w:hAnsi="Verdana"/>
          <w:sz w:val="16"/>
          <w:szCs w:val="16"/>
        </w:rPr>
        <w:t xml:space="preserve"> based on the product type, environment, Maintenance window and service plan</w:t>
      </w:r>
    </w:p>
    <w:p w:rsidR="004E2751" w:rsidP="00EB68EB" w:rsidRDefault="004E2751" w14:paraId="156A9CE2" w14:textId="2994B2E6">
      <w:pPr>
        <w:pStyle w:val="HCL-NormalText"/>
      </w:pPr>
      <w:r>
        <w:rPr>
          <w:rFonts w:ascii="Verdana" w:hAnsi="Verdana"/>
          <w:sz w:val="16"/>
          <w:szCs w:val="16"/>
        </w:rPr>
        <w:t xml:space="preserve">For SQL and IIS server, need to add respective </w:t>
      </w:r>
      <w:proofErr w:type="gramStart"/>
      <w:r>
        <w:rPr>
          <w:rFonts w:ascii="Verdana" w:hAnsi="Verdana"/>
          <w:sz w:val="16"/>
          <w:szCs w:val="16"/>
        </w:rPr>
        <w:t>GPO’s</w:t>
      </w:r>
      <w:proofErr w:type="gramEnd"/>
      <w:r>
        <w:rPr>
          <w:rFonts w:ascii="Verdana" w:hAnsi="Verdana"/>
          <w:sz w:val="16"/>
          <w:szCs w:val="16"/>
        </w:rPr>
        <w:t xml:space="preserve"> based on the OS.</w:t>
      </w:r>
    </w:p>
    <w:p w:rsidRPr="00EB68EB" w:rsidR="00F71D57" w:rsidP="00EB68EB" w:rsidRDefault="00F71D57" w14:paraId="5B78705A" w14:textId="0F211F76">
      <w:pPr>
        <w:pStyle w:val="HCL-NormalText"/>
      </w:pPr>
      <w:r>
        <w:rPr>
          <w:noProof/>
        </w:rPr>
        <w:drawing>
          <wp:inline distT="0" distB="0" distL="0" distR="0" wp14:anchorId="04C0B3E2" wp14:editId="26C07C8B">
            <wp:extent cx="3824577" cy="4354390"/>
            <wp:effectExtent l="0" t="0" r="5080" b="8255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35759" cy="436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806A2" w:rsidR="00CC3A2A" w:rsidP="00E564FA" w:rsidRDefault="00B806A2" w14:paraId="4AB6C23C" w14:textId="397BC14C">
      <w:pPr>
        <w:rPr>
          <w:rFonts w:ascii="Verdana" w:hAnsi="Verdana"/>
          <w:sz w:val="16"/>
          <w:szCs w:val="16"/>
        </w:rPr>
      </w:pPr>
      <w:r w:rsidRPr="00B806A2">
        <w:rPr>
          <w:rFonts w:ascii="Verdana" w:hAnsi="Verdana"/>
          <w:sz w:val="16"/>
          <w:szCs w:val="16"/>
        </w:rPr>
        <w:t>CS-WS-GPO-</w:t>
      </w:r>
      <w:proofErr w:type="spellStart"/>
      <w:r w:rsidRPr="00B806A2">
        <w:rPr>
          <w:rFonts w:ascii="Verdana" w:hAnsi="Verdana"/>
          <w:sz w:val="16"/>
          <w:szCs w:val="16"/>
        </w:rPr>
        <w:t>AutoEnroll</w:t>
      </w:r>
      <w:proofErr w:type="spellEnd"/>
      <w:r w:rsidRPr="00B806A2">
        <w:rPr>
          <w:rFonts w:ascii="Verdana" w:hAnsi="Verdana"/>
          <w:sz w:val="16"/>
          <w:szCs w:val="16"/>
        </w:rPr>
        <w:t>-</w:t>
      </w:r>
      <w:proofErr w:type="spellStart"/>
      <w:r w:rsidRPr="00B806A2">
        <w:rPr>
          <w:rFonts w:ascii="Verdana" w:hAnsi="Verdana"/>
          <w:sz w:val="16"/>
          <w:szCs w:val="16"/>
        </w:rPr>
        <w:t>RemoteDesktopAuthentication</w:t>
      </w:r>
      <w:proofErr w:type="spellEnd"/>
      <w:r w:rsidRPr="00B806A2">
        <w:rPr>
          <w:rFonts w:ascii="Verdana" w:hAnsi="Verdana"/>
          <w:sz w:val="16"/>
          <w:szCs w:val="16"/>
        </w:rPr>
        <w:t>- This GPO for Certificate and RDP</w:t>
      </w:r>
      <w:r w:rsidR="0050132C">
        <w:rPr>
          <w:rFonts w:ascii="Verdana" w:hAnsi="Verdana"/>
          <w:sz w:val="16"/>
          <w:szCs w:val="16"/>
        </w:rPr>
        <w:t xml:space="preserve"> authentication</w:t>
      </w:r>
    </w:p>
    <w:p w:rsidRPr="00B806A2" w:rsidR="00B806A2" w:rsidP="00E564FA" w:rsidRDefault="00B806A2" w14:paraId="235E0258" w14:textId="688CA66F">
      <w:pPr>
        <w:rPr>
          <w:rFonts w:ascii="Verdana" w:hAnsi="Verdana"/>
          <w:sz w:val="16"/>
          <w:szCs w:val="16"/>
        </w:rPr>
      </w:pPr>
    </w:p>
    <w:p w:rsidR="00B806A2" w:rsidP="00E564FA" w:rsidRDefault="00B806A2" w14:paraId="76D9E090" w14:textId="7C630DC4">
      <w:pPr>
        <w:rPr>
          <w:rFonts w:ascii="Verdana" w:hAnsi="Verdana"/>
          <w:sz w:val="16"/>
          <w:szCs w:val="16"/>
        </w:rPr>
      </w:pPr>
      <w:r w:rsidRPr="00B806A2">
        <w:rPr>
          <w:rFonts w:ascii="Verdana" w:hAnsi="Verdana"/>
          <w:sz w:val="16"/>
          <w:szCs w:val="16"/>
        </w:rPr>
        <w:t>CS-WS-GPO-Defender-</w:t>
      </w:r>
      <w:proofErr w:type="spellStart"/>
      <w:r w:rsidRPr="00B806A2">
        <w:rPr>
          <w:rFonts w:ascii="Verdana" w:hAnsi="Verdana"/>
          <w:sz w:val="16"/>
          <w:szCs w:val="16"/>
        </w:rPr>
        <w:t>AllServers</w:t>
      </w:r>
      <w:proofErr w:type="spellEnd"/>
      <w:r w:rsidRPr="00B806A2">
        <w:rPr>
          <w:rFonts w:ascii="Verdana" w:hAnsi="Verdana"/>
          <w:sz w:val="16"/>
          <w:szCs w:val="16"/>
        </w:rPr>
        <w:t xml:space="preserve"> – This GPO for applying settings related to Windows defender</w:t>
      </w:r>
    </w:p>
    <w:p w:rsidRPr="00B806A2" w:rsidR="00B806A2" w:rsidP="00E564FA" w:rsidRDefault="00B806A2" w14:paraId="7F1424C4" w14:textId="77777777">
      <w:pPr>
        <w:rPr>
          <w:rFonts w:ascii="Verdana" w:hAnsi="Verdana"/>
          <w:sz w:val="16"/>
          <w:szCs w:val="16"/>
        </w:rPr>
      </w:pPr>
    </w:p>
    <w:p w:rsidR="00CC3A2A" w:rsidP="00E564FA" w:rsidRDefault="00B806A2" w14:paraId="14AFE606" w14:textId="0120970B">
      <w:pPr>
        <w:rPr>
          <w:rFonts w:ascii="Verdana" w:hAnsi="Verdana"/>
          <w:sz w:val="16"/>
          <w:szCs w:val="16"/>
        </w:rPr>
      </w:pPr>
      <w:r w:rsidRPr="00B806A2">
        <w:rPr>
          <w:rFonts w:ascii="Verdana" w:hAnsi="Verdana"/>
          <w:sz w:val="16"/>
          <w:szCs w:val="16"/>
        </w:rPr>
        <w:t xml:space="preserve">CS-WS-GPO-SB2019-STD-1.1-F – Standard GPO </w:t>
      </w:r>
      <w:r w:rsidR="0050132C">
        <w:rPr>
          <w:rFonts w:ascii="Verdana" w:hAnsi="Verdana"/>
          <w:sz w:val="16"/>
          <w:szCs w:val="16"/>
        </w:rPr>
        <w:t>b</w:t>
      </w:r>
      <w:r w:rsidRPr="00B806A2">
        <w:rPr>
          <w:rFonts w:ascii="Verdana" w:hAnsi="Verdana"/>
          <w:sz w:val="16"/>
          <w:szCs w:val="16"/>
        </w:rPr>
        <w:t>ased on the OS</w:t>
      </w:r>
    </w:p>
    <w:p w:rsidR="00B806A2" w:rsidP="00E564FA" w:rsidRDefault="00B806A2" w14:paraId="439ABE91" w14:textId="228D86F6">
      <w:pPr>
        <w:rPr>
          <w:rFonts w:ascii="Verdana" w:hAnsi="Verdana"/>
          <w:sz w:val="16"/>
          <w:szCs w:val="16"/>
        </w:rPr>
      </w:pPr>
    </w:p>
    <w:p w:rsidR="00B806A2" w:rsidP="00E564FA" w:rsidRDefault="00B806A2" w14:paraId="2A7F4D61" w14:textId="1FC35F2E">
      <w:pPr>
        <w:rPr>
          <w:rFonts w:ascii="Verdana" w:hAnsi="Verdana"/>
          <w:sz w:val="16"/>
          <w:szCs w:val="16"/>
        </w:rPr>
      </w:pPr>
      <w:r w:rsidRPr="00B806A2">
        <w:rPr>
          <w:rFonts w:ascii="Verdana" w:hAnsi="Verdana"/>
          <w:sz w:val="16"/>
          <w:szCs w:val="16"/>
        </w:rPr>
        <w:t>CS-WS-</w:t>
      </w:r>
      <w:proofErr w:type="spellStart"/>
      <w:r w:rsidRPr="00B806A2">
        <w:rPr>
          <w:rFonts w:ascii="Verdana" w:hAnsi="Verdana"/>
          <w:sz w:val="16"/>
          <w:szCs w:val="16"/>
        </w:rPr>
        <w:t>PatchMgmt</w:t>
      </w:r>
      <w:proofErr w:type="spellEnd"/>
      <w:r w:rsidRPr="00B806A2">
        <w:rPr>
          <w:rFonts w:ascii="Verdana" w:hAnsi="Verdana"/>
          <w:sz w:val="16"/>
          <w:szCs w:val="16"/>
        </w:rPr>
        <w:t>-</w:t>
      </w:r>
      <w:proofErr w:type="spellStart"/>
      <w:r w:rsidRPr="00B806A2">
        <w:rPr>
          <w:rFonts w:ascii="Verdana" w:hAnsi="Verdana"/>
          <w:sz w:val="16"/>
          <w:szCs w:val="16"/>
        </w:rPr>
        <w:t>EnvProd</w:t>
      </w:r>
      <w:proofErr w:type="spellEnd"/>
      <w:r>
        <w:rPr>
          <w:rFonts w:ascii="Verdana" w:hAnsi="Verdana"/>
          <w:sz w:val="16"/>
          <w:szCs w:val="16"/>
        </w:rPr>
        <w:t xml:space="preserve"> – GPO based on the type of Environment</w:t>
      </w:r>
    </w:p>
    <w:p w:rsidR="00B806A2" w:rsidP="00E564FA" w:rsidRDefault="00B806A2" w14:paraId="2527321E" w14:textId="6BBA6A89">
      <w:pPr>
        <w:rPr>
          <w:rFonts w:ascii="Verdana" w:hAnsi="Verdana"/>
          <w:sz w:val="16"/>
          <w:szCs w:val="16"/>
        </w:rPr>
      </w:pPr>
    </w:p>
    <w:p w:rsidR="00B806A2" w:rsidP="00E564FA" w:rsidRDefault="00B806A2" w14:paraId="6995E81A" w14:textId="7FA175F2">
      <w:pPr>
        <w:rPr>
          <w:rFonts w:ascii="Verdana" w:hAnsi="Verdana"/>
          <w:sz w:val="16"/>
          <w:szCs w:val="16"/>
        </w:rPr>
      </w:pPr>
      <w:r w:rsidRPr="00B806A2">
        <w:rPr>
          <w:rFonts w:ascii="Verdana" w:hAnsi="Verdana"/>
          <w:sz w:val="16"/>
          <w:szCs w:val="16"/>
        </w:rPr>
        <w:t>CS-WS-</w:t>
      </w:r>
      <w:proofErr w:type="spellStart"/>
      <w:r w:rsidRPr="00B806A2">
        <w:rPr>
          <w:rFonts w:ascii="Verdana" w:hAnsi="Verdana"/>
          <w:sz w:val="16"/>
          <w:szCs w:val="16"/>
        </w:rPr>
        <w:t>PatchMgmt</w:t>
      </w:r>
      <w:proofErr w:type="spellEnd"/>
      <w:r w:rsidRPr="00B806A2">
        <w:rPr>
          <w:rFonts w:ascii="Verdana" w:hAnsi="Verdana"/>
          <w:sz w:val="16"/>
          <w:szCs w:val="16"/>
        </w:rPr>
        <w:t>-</w:t>
      </w:r>
      <w:proofErr w:type="spellStart"/>
      <w:proofErr w:type="gramStart"/>
      <w:r w:rsidRPr="00B806A2">
        <w:rPr>
          <w:rFonts w:ascii="Verdana" w:hAnsi="Verdana"/>
          <w:sz w:val="16"/>
          <w:szCs w:val="16"/>
        </w:rPr>
        <w:t>BasicServers</w:t>
      </w:r>
      <w:proofErr w:type="spellEnd"/>
      <w:r>
        <w:rPr>
          <w:rFonts w:ascii="Verdana" w:hAnsi="Verdana"/>
          <w:sz w:val="16"/>
          <w:szCs w:val="16"/>
        </w:rPr>
        <w:t xml:space="preserve">  -</w:t>
      </w:r>
      <w:proofErr w:type="gramEnd"/>
      <w:r>
        <w:rPr>
          <w:rFonts w:ascii="Verdana" w:hAnsi="Verdana"/>
          <w:sz w:val="16"/>
          <w:szCs w:val="16"/>
        </w:rPr>
        <w:t xml:space="preserve"> GPO </w:t>
      </w:r>
      <w:r w:rsidR="0050132C">
        <w:rPr>
          <w:rFonts w:ascii="Verdana" w:hAnsi="Verdana"/>
          <w:sz w:val="16"/>
          <w:szCs w:val="16"/>
        </w:rPr>
        <w:t>b</w:t>
      </w:r>
      <w:r>
        <w:rPr>
          <w:rFonts w:ascii="Verdana" w:hAnsi="Verdana"/>
          <w:sz w:val="16"/>
          <w:szCs w:val="16"/>
        </w:rPr>
        <w:t>ased on the Service plan</w:t>
      </w:r>
    </w:p>
    <w:p w:rsidR="00B806A2" w:rsidP="00E564FA" w:rsidRDefault="00B806A2" w14:paraId="38EB4398" w14:textId="348CE0FB">
      <w:pPr>
        <w:rPr>
          <w:rFonts w:ascii="Verdana" w:hAnsi="Verdana"/>
          <w:sz w:val="16"/>
          <w:szCs w:val="16"/>
        </w:rPr>
      </w:pPr>
    </w:p>
    <w:p w:rsidR="00B806A2" w:rsidP="00E564FA" w:rsidRDefault="00B806A2" w14:paraId="1B9FD0F5" w14:textId="53D4BFBA">
      <w:pPr>
        <w:rPr>
          <w:rFonts w:ascii="Verdana" w:hAnsi="Verdana"/>
          <w:sz w:val="16"/>
          <w:szCs w:val="16"/>
        </w:rPr>
      </w:pPr>
      <w:r w:rsidRPr="00B806A2">
        <w:rPr>
          <w:rFonts w:ascii="Verdana" w:hAnsi="Verdana"/>
          <w:sz w:val="16"/>
          <w:szCs w:val="16"/>
        </w:rPr>
        <w:t>CS-WS-PatchMgmt-WA-Fr13</w:t>
      </w:r>
      <w:r>
        <w:rPr>
          <w:rFonts w:ascii="Verdana" w:hAnsi="Verdana"/>
          <w:sz w:val="16"/>
          <w:szCs w:val="16"/>
        </w:rPr>
        <w:t xml:space="preserve"> – GPO based on the Maintenance Windows</w:t>
      </w:r>
    </w:p>
    <w:p w:rsidR="00B806A2" w:rsidP="00E564FA" w:rsidRDefault="00B806A2" w14:paraId="23CC288D" w14:textId="6A3C64DD">
      <w:pPr>
        <w:rPr>
          <w:rFonts w:ascii="Verdana" w:hAnsi="Verdana"/>
          <w:sz w:val="16"/>
          <w:szCs w:val="16"/>
        </w:rPr>
      </w:pPr>
    </w:p>
    <w:p w:rsidRPr="00B806A2" w:rsidR="00B806A2" w:rsidP="00E564FA" w:rsidRDefault="004E2751" w14:paraId="29F6629B" w14:textId="61C7189F">
      <w:pPr>
        <w:rPr>
          <w:rFonts w:ascii="Verdana" w:hAnsi="Verdana"/>
          <w:sz w:val="16"/>
          <w:szCs w:val="16"/>
        </w:rPr>
      </w:pPr>
      <w:r w:rsidRPr="004E2751">
        <w:rPr>
          <w:rFonts w:ascii="Verdana" w:hAnsi="Verdana"/>
          <w:sz w:val="16"/>
          <w:szCs w:val="16"/>
        </w:rPr>
        <w:t>CS-WS-GPO-SOE2019-BASE-1.0</w:t>
      </w:r>
      <w:r>
        <w:rPr>
          <w:rFonts w:ascii="Verdana" w:hAnsi="Verdana"/>
          <w:sz w:val="16"/>
          <w:szCs w:val="16"/>
        </w:rPr>
        <w:t xml:space="preserve"> – Base GPO based on the OS.</w:t>
      </w:r>
    </w:p>
    <w:p w:rsidR="00E564FA" w:rsidP="00E564FA" w:rsidRDefault="00E564FA" w14:paraId="64988A57" w14:textId="01F52589">
      <w:pPr>
        <w:rPr>
          <w:rFonts w:ascii="Verdana" w:hAnsi="Verdana"/>
        </w:rPr>
      </w:pPr>
    </w:p>
    <w:p w:rsidR="0050132C" w:rsidP="00E564FA" w:rsidRDefault="0050132C" w14:paraId="34AD97DE" w14:textId="1A82DD7B">
      <w:pPr>
        <w:rPr>
          <w:rFonts w:ascii="Verdana" w:hAnsi="Verdana"/>
          <w:sz w:val="16"/>
          <w:szCs w:val="16"/>
        </w:rPr>
      </w:pPr>
      <w:r w:rsidRPr="00B806A2">
        <w:rPr>
          <w:rFonts w:ascii="Verdana" w:hAnsi="Verdana"/>
          <w:sz w:val="16"/>
          <w:szCs w:val="16"/>
        </w:rPr>
        <w:t>CS-WS-GPO-SB2019-S</w:t>
      </w:r>
      <w:r>
        <w:rPr>
          <w:rFonts w:ascii="Verdana" w:hAnsi="Verdana"/>
          <w:sz w:val="16"/>
          <w:szCs w:val="16"/>
        </w:rPr>
        <w:t>QL</w:t>
      </w:r>
      <w:r w:rsidRPr="00B806A2">
        <w:rPr>
          <w:rFonts w:ascii="Verdana" w:hAnsi="Verdana"/>
          <w:sz w:val="16"/>
          <w:szCs w:val="16"/>
        </w:rPr>
        <w:t>-1.1-F</w:t>
      </w:r>
      <w:r>
        <w:rPr>
          <w:rFonts w:ascii="Verdana" w:hAnsi="Verdana"/>
          <w:sz w:val="16"/>
          <w:szCs w:val="16"/>
        </w:rPr>
        <w:t xml:space="preserve"> – GPO for SQL based on the OS</w:t>
      </w:r>
    </w:p>
    <w:p w:rsidR="0050132C" w:rsidP="00E564FA" w:rsidRDefault="0050132C" w14:paraId="29776D8F" w14:textId="65B2D16D">
      <w:pPr>
        <w:rPr>
          <w:rFonts w:ascii="Verdana" w:hAnsi="Verdana"/>
          <w:sz w:val="16"/>
          <w:szCs w:val="16"/>
        </w:rPr>
      </w:pPr>
    </w:p>
    <w:p w:rsidRPr="00B47BD6" w:rsidR="0050132C" w:rsidP="00E564FA" w:rsidRDefault="0050132C" w14:paraId="18193192" w14:textId="156C16FB">
      <w:pPr>
        <w:rPr>
          <w:rFonts w:ascii="Verdana" w:hAnsi="Verdana"/>
        </w:rPr>
      </w:pPr>
      <w:r w:rsidRPr="00B806A2">
        <w:rPr>
          <w:rFonts w:ascii="Verdana" w:hAnsi="Verdana"/>
          <w:sz w:val="16"/>
          <w:szCs w:val="16"/>
        </w:rPr>
        <w:t>CS-WS-GPO-SB2019-</w:t>
      </w:r>
      <w:r>
        <w:rPr>
          <w:rFonts w:ascii="Verdana" w:hAnsi="Verdana"/>
          <w:sz w:val="16"/>
          <w:szCs w:val="16"/>
        </w:rPr>
        <w:t>IIS</w:t>
      </w:r>
      <w:r w:rsidRPr="00B806A2">
        <w:rPr>
          <w:rFonts w:ascii="Verdana" w:hAnsi="Verdana"/>
          <w:sz w:val="16"/>
          <w:szCs w:val="16"/>
        </w:rPr>
        <w:t>-1.1-F</w:t>
      </w:r>
      <w:r>
        <w:rPr>
          <w:rFonts w:ascii="Verdana" w:hAnsi="Verdana"/>
          <w:sz w:val="16"/>
          <w:szCs w:val="16"/>
        </w:rPr>
        <w:t xml:space="preserve"> – GPO for IIS based on the OS</w:t>
      </w:r>
    </w:p>
    <w:p w:rsidRPr="00B47BD6" w:rsidR="00E564FA" w:rsidP="00E564FA" w:rsidRDefault="00E564FA" w14:paraId="4B001FBE" w14:textId="25948FB5">
      <w:pPr>
        <w:rPr>
          <w:rFonts w:ascii="Verdana" w:hAnsi="Verdana"/>
        </w:rPr>
      </w:pPr>
    </w:p>
    <w:p w:rsidR="00E564FA" w:rsidP="00E564FA" w:rsidRDefault="00E564FA" w14:paraId="5ECEAAB1" w14:textId="25C15BC4">
      <w:pPr>
        <w:rPr>
          <w:rFonts w:ascii="Verdana" w:hAnsi="Verdana"/>
        </w:rPr>
      </w:pPr>
    </w:p>
    <w:p w:rsidR="0050132C" w:rsidP="00E564FA" w:rsidRDefault="0050132C" w14:paraId="05EA2222" w14:textId="022C211C">
      <w:pPr>
        <w:rPr>
          <w:rFonts w:ascii="Verdana" w:hAnsi="Verdana"/>
        </w:rPr>
      </w:pPr>
    </w:p>
    <w:p w:rsidR="0050132C" w:rsidP="00E564FA" w:rsidRDefault="0050132C" w14:paraId="71FEEFD5" w14:textId="5C43B537">
      <w:pPr>
        <w:rPr>
          <w:rFonts w:ascii="Verdana" w:hAnsi="Verdana"/>
        </w:rPr>
      </w:pPr>
    </w:p>
    <w:p w:rsidR="0050132C" w:rsidP="00E564FA" w:rsidRDefault="0050132C" w14:paraId="2C8BF30C" w14:textId="0FF7D4B3">
      <w:pPr>
        <w:rPr>
          <w:rFonts w:ascii="Verdana" w:hAnsi="Verdana"/>
        </w:rPr>
      </w:pPr>
    </w:p>
    <w:p w:rsidR="0050132C" w:rsidP="0050132C" w:rsidRDefault="0050132C" w14:paraId="5A321001" w14:textId="41D404E5">
      <w:pPr>
        <w:pStyle w:val="Heading1"/>
        <w:numPr>
          <w:ilvl w:val="0"/>
          <w:numId w:val="36"/>
        </w:numPr>
        <w:rPr>
          <w:rFonts w:ascii="Verdana" w:hAnsi="Verdana"/>
          <w:sz w:val="24"/>
          <w:szCs w:val="24"/>
        </w:rPr>
      </w:pPr>
      <w:r w:rsidRPr="0050132C">
        <w:rPr>
          <w:rFonts w:ascii="Verdana" w:hAnsi="Verdana"/>
          <w:sz w:val="24"/>
          <w:szCs w:val="24"/>
        </w:rPr>
        <w:lastRenderedPageBreak/>
        <w:t xml:space="preserve">Tools Installation and </w:t>
      </w:r>
      <w:r w:rsidR="00E52AD4">
        <w:rPr>
          <w:rFonts w:ascii="Verdana" w:hAnsi="Verdana"/>
          <w:sz w:val="24"/>
          <w:szCs w:val="24"/>
        </w:rPr>
        <w:t>configuration</w:t>
      </w:r>
    </w:p>
    <w:p w:rsidR="00E52AD4" w:rsidP="00E52AD4" w:rsidRDefault="00C259F9" w14:paraId="6CB80A18" w14:textId="3DBB5FE8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i)</w:t>
      </w:r>
      <w:r w:rsidR="00E52AD4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 Big Fix Agent installation and configuration</w:t>
      </w:r>
    </w:p>
    <w:p w:rsidRPr="009066D8" w:rsidR="00E52AD4" w:rsidP="00E52AD4" w:rsidRDefault="00E52AD4" w14:paraId="35E48C0A" w14:textId="43E82F69">
      <w:pPr>
        <w:pStyle w:val="HCL-NormalText"/>
        <w:rPr>
          <w:rFonts w:ascii="Verdana" w:hAnsi="Verdana"/>
          <w:sz w:val="16"/>
          <w:szCs w:val="16"/>
        </w:rPr>
      </w:pPr>
      <w:r w:rsidRPr="009066D8">
        <w:rPr>
          <w:rFonts w:ascii="Verdana" w:hAnsi="Verdana"/>
          <w:sz w:val="16"/>
          <w:szCs w:val="16"/>
        </w:rPr>
        <w:t xml:space="preserve">a) </w:t>
      </w:r>
      <w:r w:rsidRPr="009066D8" w:rsidR="009066D8">
        <w:rPr>
          <w:rFonts w:ascii="Verdana" w:hAnsi="Verdana"/>
          <w:sz w:val="16"/>
          <w:szCs w:val="16"/>
        </w:rPr>
        <w:t xml:space="preserve">Tools dump located in the path </w:t>
      </w:r>
      <w:hyperlink w:history="1" r:id="rId106">
        <w:r w:rsidRPr="009066D8" w:rsidR="009066D8">
          <w:rPr>
            <w:rStyle w:val="Hyperlink"/>
            <w:rFonts w:ascii="Verdana" w:hAnsi="Verdana"/>
            <w:sz w:val="16"/>
            <w:szCs w:val="16"/>
          </w:rPr>
          <w:t>\\udgotn0190\e$</w:t>
        </w:r>
      </w:hyperlink>
    </w:p>
    <w:p w:rsidR="009066D8" w:rsidP="00E52AD4" w:rsidRDefault="009066D8" w14:paraId="532B9C9D" w14:textId="1AFF7522">
      <w:pPr>
        <w:pStyle w:val="HCL-NormalText"/>
        <w:rPr>
          <w:rFonts w:ascii="Verdana" w:hAnsi="Verdana"/>
          <w:sz w:val="16"/>
          <w:szCs w:val="16"/>
        </w:rPr>
      </w:pPr>
      <w:r w:rsidRPr="009066D8">
        <w:rPr>
          <w:rFonts w:ascii="Verdana" w:hAnsi="Verdana"/>
          <w:sz w:val="16"/>
          <w:szCs w:val="16"/>
        </w:rPr>
        <w:t>b) Copy the required agent and save it in the Temp folder</w:t>
      </w:r>
      <w:r w:rsidR="00C259F9">
        <w:rPr>
          <w:rFonts w:ascii="Verdana" w:hAnsi="Verdana"/>
          <w:sz w:val="16"/>
          <w:szCs w:val="16"/>
        </w:rPr>
        <w:t xml:space="preserve">. Big fix agent contains three folders first one is </w:t>
      </w:r>
      <w:proofErr w:type="gramStart"/>
      <w:r w:rsidR="00C259F9">
        <w:rPr>
          <w:rFonts w:ascii="Verdana" w:hAnsi="Verdana"/>
          <w:sz w:val="16"/>
          <w:szCs w:val="16"/>
        </w:rPr>
        <w:t>exe ,</w:t>
      </w:r>
      <w:proofErr w:type="gramEnd"/>
      <w:r w:rsidR="00C259F9">
        <w:rPr>
          <w:rFonts w:ascii="Verdana" w:hAnsi="Verdana"/>
          <w:sz w:val="16"/>
          <w:szCs w:val="16"/>
        </w:rPr>
        <w:t xml:space="preserve"> second and third for the configuration and supporting files based on the site</w:t>
      </w:r>
    </w:p>
    <w:p w:rsidR="002629AA" w:rsidP="00E52AD4" w:rsidRDefault="002629AA" w14:paraId="11AAB425" w14:textId="553D56B8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0FAF05D7" wp14:editId="487FB264">
            <wp:extent cx="5676900" cy="12096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F9" w:rsidP="00E52AD4" w:rsidRDefault="00C259F9" w14:paraId="2D34A19E" w14:textId="087F5E9A">
      <w:pPr>
        <w:pStyle w:val="HCL-NormalText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c) For Sweden we have 2 pairs, if the server is placing in DC, need to use HA1 Pair and if server placing in ARDH, need to use HA2 Pair.</w:t>
      </w:r>
    </w:p>
    <w:p w:rsidR="002629AA" w:rsidP="00E52AD4" w:rsidRDefault="002629AA" w14:paraId="1E7909CC" w14:textId="598A34DA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47781A4C" wp14:editId="6595B571">
            <wp:extent cx="3990975" cy="1209675"/>
            <wp:effectExtent l="0" t="0" r="9525" b="9525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F9" w:rsidP="00E52AD4" w:rsidRDefault="00C259F9" w14:paraId="261A7AF2" w14:textId="086612D9">
      <w:pPr>
        <w:pStyle w:val="HCL-NormalText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d) If server is placing in DC, copy the files </w:t>
      </w:r>
      <w:proofErr w:type="spellStart"/>
      <w:r>
        <w:rPr>
          <w:rFonts w:ascii="Verdana" w:hAnsi="Verdana"/>
          <w:sz w:val="16"/>
          <w:szCs w:val="16"/>
        </w:rPr>
        <w:t>Clinetssettings.cfg</w:t>
      </w:r>
      <w:proofErr w:type="spellEnd"/>
      <w:r>
        <w:rPr>
          <w:rFonts w:ascii="Verdana" w:hAnsi="Verdana"/>
          <w:sz w:val="16"/>
          <w:szCs w:val="16"/>
        </w:rPr>
        <w:t xml:space="preserve"> and </w:t>
      </w:r>
      <w:proofErr w:type="spellStart"/>
      <w:proofErr w:type="gramStart"/>
      <w:r>
        <w:rPr>
          <w:rFonts w:ascii="Verdana" w:hAnsi="Verdana"/>
          <w:sz w:val="16"/>
          <w:szCs w:val="16"/>
        </w:rPr>
        <w:t>masthead.afxm</w:t>
      </w:r>
      <w:proofErr w:type="spellEnd"/>
      <w:proofErr w:type="gramEnd"/>
      <w:r>
        <w:rPr>
          <w:rFonts w:ascii="Verdana" w:hAnsi="Verdana"/>
          <w:sz w:val="16"/>
          <w:szCs w:val="16"/>
        </w:rPr>
        <w:t xml:space="preserve"> to the folder 10.0.3.66. Once copying done, run the BigFix-BES-Client-10.0.3.66</w:t>
      </w:r>
    </w:p>
    <w:p w:rsidR="002629AA" w:rsidP="00E52AD4" w:rsidRDefault="002629AA" w14:paraId="28A60790" w14:textId="1EDB5498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5AB7E603" wp14:editId="5BFFD888">
            <wp:extent cx="3952875" cy="1409700"/>
            <wp:effectExtent l="0" t="0" r="9525" b="0"/>
            <wp:docPr id="116" name="Picture 1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AA" w:rsidP="00E52AD4" w:rsidRDefault="002629AA" w14:paraId="5F490D9B" w14:textId="4EEDB485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04FE5433" wp14:editId="2BF0E825">
            <wp:extent cx="3952875" cy="1400175"/>
            <wp:effectExtent l="0" t="0" r="9525" b="9525"/>
            <wp:docPr id="117" name="Picture 1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F9" w:rsidP="00E52AD4" w:rsidRDefault="00C259F9" w14:paraId="10333A2C" w14:textId="184B5406">
      <w:pPr>
        <w:pStyle w:val="HCL-NormalText"/>
        <w:rPr>
          <w:rFonts w:ascii="Verdana" w:hAnsi="Verdana"/>
          <w:sz w:val="16"/>
          <w:szCs w:val="16"/>
        </w:rPr>
      </w:pPr>
    </w:p>
    <w:p w:rsidR="00C259F9" w:rsidP="00C259F9" w:rsidRDefault="00C259F9" w14:paraId="215CC55C" w14:textId="32431E49">
      <w:pPr>
        <w:pStyle w:val="HCL-NormalText"/>
        <w:numPr>
          <w:ilvl w:val="0"/>
          <w:numId w:val="30"/>
        </w:num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lastRenderedPageBreak/>
        <w:t>Select language as English and click OK</w:t>
      </w:r>
    </w:p>
    <w:p w:rsidR="002629AA" w:rsidP="00E52AD4" w:rsidRDefault="002629AA" w14:paraId="3832E9CF" w14:textId="53ED966F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74991054" wp14:editId="2F1459C2">
            <wp:extent cx="3667125" cy="1514475"/>
            <wp:effectExtent l="0" t="0" r="9525" b="9525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F9" w:rsidP="00C259F9" w:rsidRDefault="00C259F9" w14:paraId="5CB0F7D7" w14:textId="259FBC11">
      <w:pPr>
        <w:pStyle w:val="HCL-NormalText"/>
        <w:numPr>
          <w:ilvl w:val="0"/>
          <w:numId w:val="30"/>
        </w:num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Read the description and click next</w:t>
      </w:r>
    </w:p>
    <w:p w:rsidR="002629AA" w:rsidP="00E52AD4" w:rsidRDefault="002629AA" w14:paraId="19B284C7" w14:textId="4D5DBEAC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0FE84062" wp14:editId="6B715152">
            <wp:extent cx="3520393" cy="2719346"/>
            <wp:effectExtent l="0" t="0" r="4445" b="5080"/>
            <wp:docPr id="119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7969" cy="27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F9" w:rsidP="00C259F9" w:rsidRDefault="00C259F9" w14:paraId="2068AF9E" w14:textId="4F74D9F2">
      <w:pPr>
        <w:pStyle w:val="HCL-NormalText"/>
        <w:numPr>
          <w:ilvl w:val="0"/>
          <w:numId w:val="30"/>
        </w:num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Let the installation path be default and click next</w:t>
      </w:r>
    </w:p>
    <w:p w:rsidR="002629AA" w:rsidP="00E52AD4" w:rsidRDefault="002629AA" w14:paraId="1DAA969C" w14:textId="5B83CC99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4D48420B" wp14:editId="04736F5C">
            <wp:extent cx="3519805" cy="2695726"/>
            <wp:effectExtent l="0" t="0" r="4445" b="9525"/>
            <wp:docPr id="120" name="Picture 1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5707" cy="27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F9" w:rsidP="00E52AD4" w:rsidRDefault="00C259F9" w14:paraId="6A4D01EA" w14:textId="274F6346">
      <w:pPr>
        <w:pStyle w:val="HCL-NormalText"/>
        <w:rPr>
          <w:rFonts w:ascii="Verdana" w:hAnsi="Verdana"/>
          <w:sz w:val="16"/>
          <w:szCs w:val="16"/>
        </w:rPr>
      </w:pPr>
    </w:p>
    <w:p w:rsidR="00C259F9" w:rsidP="00C259F9" w:rsidRDefault="00F61413" w14:paraId="2BA0322C" w14:textId="0314017A">
      <w:pPr>
        <w:pStyle w:val="HCL-NormalText"/>
        <w:numPr>
          <w:ilvl w:val="0"/>
          <w:numId w:val="30"/>
        </w:num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Click install to proceed further</w:t>
      </w:r>
    </w:p>
    <w:p w:rsidR="002629AA" w:rsidP="00E52AD4" w:rsidRDefault="002629AA" w14:paraId="7F635BAF" w14:textId="44EF825E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0AC91517" wp14:editId="77A8010D">
            <wp:extent cx="3188473" cy="2435639"/>
            <wp:effectExtent l="0" t="0" r="0" b="3175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93234" cy="24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AA" w:rsidP="00E52AD4" w:rsidRDefault="002629AA" w14:paraId="3369232C" w14:textId="494BC1B2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1AE35DF4" wp14:editId="55F23E45">
            <wp:extent cx="3164619" cy="2395354"/>
            <wp:effectExtent l="0" t="0" r="0" b="508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0019" cy="23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13" w:rsidP="00F61413" w:rsidRDefault="00F61413" w14:paraId="7A52A154" w14:textId="282D608D">
      <w:pPr>
        <w:pStyle w:val="HCL-NormalText"/>
        <w:numPr>
          <w:ilvl w:val="0"/>
          <w:numId w:val="30"/>
        </w:num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Click finish to exit the console</w:t>
      </w:r>
    </w:p>
    <w:p w:rsidR="002629AA" w:rsidP="00E52AD4" w:rsidRDefault="002629AA" w14:paraId="53BDB682" w14:textId="23D9608E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07F26C49" wp14:editId="4A344870">
            <wp:extent cx="2864961" cy="2194560"/>
            <wp:effectExtent l="0" t="0" r="0" b="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67934" cy="219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AA" w:rsidP="00E52AD4" w:rsidRDefault="005856A5" w14:paraId="6559FE6D" w14:textId="79058345">
      <w:pPr>
        <w:pStyle w:val="HCL-NormalText"/>
        <w:rPr>
          <w:rFonts w:ascii="Verdana" w:hAnsi="Verdana"/>
          <w:sz w:val="16"/>
          <w:szCs w:val="16"/>
        </w:rPr>
      </w:pPr>
      <w:proofErr w:type="gramStart"/>
      <w:r>
        <w:rPr>
          <w:rFonts w:ascii="Verdana" w:hAnsi="Verdana"/>
          <w:sz w:val="16"/>
          <w:szCs w:val="16"/>
        </w:rPr>
        <w:lastRenderedPageBreak/>
        <w:t>K )</w:t>
      </w:r>
      <w:r w:rsidR="002629AA">
        <w:rPr>
          <w:rFonts w:ascii="Verdana" w:hAnsi="Verdana"/>
          <w:sz w:val="16"/>
          <w:szCs w:val="16"/>
        </w:rPr>
        <w:t>Once</w:t>
      </w:r>
      <w:proofErr w:type="gramEnd"/>
      <w:r w:rsidR="002629AA">
        <w:rPr>
          <w:rFonts w:ascii="Verdana" w:hAnsi="Verdana"/>
          <w:sz w:val="16"/>
          <w:szCs w:val="16"/>
        </w:rPr>
        <w:t xml:space="preserve"> the agent is installed login to the server 10.180.33.36 to verify whether server is </w:t>
      </w:r>
      <w:proofErr w:type="spellStart"/>
      <w:r w:rsidR="002629AA">
        <w:rPr>
          <w:rFonts w:ascii="Verdana" w:hAnsi="Verdana"/>
          <w:sz w:val="16"/>
          <w:szCs w:val="16"/>
        </w:rPr>
        <w:t>Reporitng</w:t>
      </w:r>
      <w:proofErr w:type="spellEnd"/>
      <w:r w:rsidR="002629AA">
        <w:rPr>
          <w:rFonts w:ascii="Verdana" w:hAnsi="Verdana"/>
          <w:sz w:val="16"/>
          <w:szCs w:val="16"/>
        </w:rPr>
        <w:t xml:space="preserve"> to Big fix console</w:t>
      </w:r>
      <w:r>
        <w:rPr>
          <w:rFonts w:ascii="Verdana" w:hAnsi="Verdana"/>
          <w:sz w:val="16"/>
          <w:szCs w:val="16"/>
        </w:rPr>
        <w:t xml:space="preserve"> .Click Big fix console and it will prompt for credentials. Provide the credentials and click Login</w:t>
      </w:r>
    </w:p>
    <w:p w:rsidR="002629AA" w:rsidP="00E52AD4" w:rsidRDefault="002629AA" w14:paraId="4CF1C3E6" w14:textId="7C575965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0E866EE3" wp14:editId="386D4FA1">
            <wp:extent cx="4230094" cy="252130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34906" cy="252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AA" w:rsidP="00E52AD4" w:rsidRDefault="002629AA" w14:paraId="3E0D7473" w14:textId="02447DF3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40E4FE5D" wp14:editId="4EBB4B4C">
            <wp:extent cx="1971923" cy="1485574"/>
            <wp:effectExtent l="0" t="0" r="0" b="635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73661" cy="148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A5" w:rsidP="00E52AD4" w:rsidRDefault="005856A5" w14:paraId="18A096DE" w14:textId="60706E23">
      <w:pPr>
        <w:pStyle w:val="HCL-NormalText"/>
        <w:rPr>
          <w:rFonts w:ascii="Verdana" w:hAnsi="Verdana"/>
          <w:sz w:val="16"/>
          <w:szCs w:val="16"/>
        </w:rPr>
      </w:pPr>
      <w:proofErr w:type="gramStart"/>
      <w:r>
        <w:rPr>
          <w:rFonts w:ascii="Verdana" w:hAnsi="Verdana"/>
          <w:sz w:val="16"/>
          <w:szCs w:val="16"/>
        </w:rPr>
        <w:t>l )</w:t>
      </w:r>
      <w:proofErr w:type="gramEnd"/>
      <w:r>
        <w:rPr>
          <w:rFonts w:ascii="Verdana" w:hAnsi="Verdana"/>
          <w:sz w:val="16"/>
          <w:szCs w:val="16"/>
        </w:rPr>
        <w:t xml:space="preserve"> once the page is loaded select </w:t>
      </w:r>
      <w:r w:rsidR="007331CE">
        <w:rPr>
          <w:rFonts w:ascii="Verdana" w:hAnsi="Verdana"/>
          <w:sz w:val="16"/>
          <w:szCs w:val="16"/>
        </w:rPr>
        <w:t>A</w:t>
      </w:r>
      <w:r>
        <w:rPr>
          <w:rFonts w:ascii="Verdana" w:hAnsi="Verdana"/>
          <w:sz w:val="16"/>
          <w:szCs w:val="16"/>
        </w:rPr>
        <w:t>ll Patch Managem</w:t>
      </w:r>
      <w:r w:rsidR="007331CE">
        <w:rPr>
          <w:rFonts w:ascii="Verdana" w:hAnsi="Verdana"/>
          <w:sz w:val="16"/>
          <w:szCs w:val="16"/>
        </w:rPr>
        <w:t>ent</w:t>
      </w:r>
    </w:p>
    <w:p w:rsidR="007331CE" w:rsidP="007331CE" w:rsidRDefault="00910872" w14:paraId="1CDF9A23" w14:textId="1F2D908B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2445BBF9" wp14:editId="796DB0FA">
            <wp:extent cx="3172570" cy="3209807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76840" cy="32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CE" w:rsidP="007331CE" w:rsidRDefault="007331CE" w14:paraId="320EEE4D" w14:textId="73B70BCB">
      <w:pPr>
        <w:pStyle w:val="HCL-NormalText"/>
        <w:rPr>
          <w:rFonts w:ascii="Verdana" w:hAnsi="Verdana"/>
          <w:sz w:val="16"/>
          <w:szCs w:val="16"/>
        </w:rPr>
      </w:pPr>
      <w:proofErr w:type="gramStart"/>
      <w:r>
        <w:rPr>
          <w:rFonts w:ascii="Verdana" w:hAnsi="Verdana"/>
          <w:sz w:val="16"/>
          <w:szCs w:val="16"/>
        </w:rPr>
        <w:lastRenderedPageBreak/>
        <w:t>m )</w:t>
      </w:r>
      <w:proofErr w:type="gramEnd"/>
      <w:r>
        <w:rPr>
          <w:rFonts w:ascii="Verdana" w:hAnsi="Verdana"/>
          <w:sz w:val="16"/>
          <w:szCs w:val="16"/>
        </w:rPr>
        <w:t xml:space="preserve"> In all patch Management select Computers</w:t>
      </w:r>
    </w:p>
    <w:p w:rsidR="00910872" w:rsidP="00E52AD4" w:rsidRDefault="00910872" w14:paraId="59D92326" w14:textId="7B56AD7C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5EB67031" wp14:editId="15CCCC31">
            <wp:extent cx="5933524" cy="3029447"/>
            <wp:effectExtent l="0" t="0" r="0" b="0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58677" cy="30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CE" w:rsidP="007331CE" w:rsidRDefault="007331CE" w14:paraId="474A5838" w14:textId="09D3C8D6">
      <w:pPr>
        <w:pStyle w:val="HCL-NormalText"/>
        <w:rPr>
          <w:rFonts w:ascii="Verdana" w:hAnsi="Verdana"/>
          <w:sz w:val="16"/>
          <w:szCs w:val="16"/>
        </w:rPr>
      </w:pPr>
      <w:proofErr w:type="gramStart"/>
      <w:r>
        <w:rPr>
          <w:rFonts w:ascii="Verdana" w:hAnsi="Verdana"/>
          <w:sz w:val="16"/>
          <w:szCs w:val="16"/>
        </w:rPr>
        <w:t>n )</w:t>
      </w:r>
      <w:proofErr w:type="gramEnd"/>
      <w:r>
        <w:rPr>
          <w:rFonts w:ascii="Verdana" w:hAnsi="Verdana"/>
          <w:sz w:val="16"/>
          <w:szCs w:val="16"/>
        </w:rPr>
        <w:t xml:space="preserve"> In the search column, type the Computer name where the Big Fix agent is installed and it will reflect the Computer name in the Computers</w:t>
      </w:r>
    </w:p>
    <w:p w:rsidRPr="009066D8" w:rsidR="005D1BCA" w:rsidP="00E52AD4" w:rsidRDefault="005D1BCA" w14:paraId="2E9F660F" w14:textId="266D82A0">
      <w:pPr>
        <w:pStyle w:val="HCL-NormalText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5238EB7F" wp14:editId="7ABEC48A">
            <wp:extent cx="6076055" cy="3077155"/>
            <wp:effectExtent l="0" t="0" r="1270" b="9525"/>
            <wp:docPr id="192" name="Picture 1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text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6409" cy="30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32C" w:rsidP="00E564FA" w:rsidRDefault="0050132C" w14:paraId="31A7997D" w14:textId="05B82EAD">
      <w:pPr>
        <w:rPr>
          <w:rFonts w:ascii="Verdana" w:hAnsi="Verdana"/>
        </w:rPr>
      </w:pPr>
    </w:p>
    <w:p w:rsidRPr="00B47BD6" w:rsidR="0050132C" w:rsidP="00E564FA" w:rsidRDefault="0050132C" w14:paraId="0E3D98FD" w14:textId="77777777">
      <w:pPr>
        <w:rPr>
          <w:rFonts w:ascii="Verdana" w:hAnsi="Verdana"/>
        </w:rPr>
      </w:pPr>
    </w:p>
    <w:p w:rsidR="00EE411D" w:rsidP="00E564FA" w:rsidRDefault="00EE411D" w14:paraId="6D107549" w14:textId="77777777">
      <w:pPr>
        <w:rPr>
          <w:rFonts w:ascii="Verdana" w:hAnsi="Verdana"/>
        </w:rPr>
      </w:pPr>
    </w:p>
    <w:p w:rsidR="00EE411D" w:rsidP="00E564FA" w:rsidRDefault="00EE411D" w14:paraId="100A6319" w14:textId="77777777">
      <w:pPr>
        <w:rPr>
          <w:rFonts w:ascii="Verdana" w:hAnsi="Verdana"/>
        </w:rPr>
      </w:pPr>
    </w:p>
    <w:p w:rsidR="00EE411D" w:rsidP="00E564FA" w:rsidRDefault="00EE411D" w14:paraId="01FB7C7A" w14:textId="6670630E">
      <w:pPr>
        <w:rPr>
          <w:rFonts w:ascii="Verdana" w:hAnsi="Verdana"/>
        </w:rPr>
      </w:pPr>
    </w:p>
    <w:p w:rsidR="00EE411D" w:rsidP="00E564FA" w:rsidRDefault="00EE411D" w14:paraId="009502A8" w14:textId="6F939017">
      <w:pPr>
        <w:rPr>
          <w:rFonts w:ascii="Verdana" w:hAnsi="Verdana"/>
        </w:rPr>
      </w:pPr>
    </w:p>
    <w:p w:rsidR="00EE411D" w:rsidP="00E564FA" w:rsidRDefault="00EE411D" w14:paraId="0B0BB0E1" w14:textId="5A8D63C1">
      <w:pPr>
        <w:rPr>
          <w:rFonts w:ascii="Verdana" w:hAnsi="Verdana"/>
        </w:rPr>
      </w:pPr>
    </w:p>
    <w:p w:rsidR="00EE411D" w:rsidP="00EE411D" w:rsidRDefault="00EE411D" w14:paraId="078CED99" w14:textId="77777777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ii) Nimsoft Agent installation and configuration</w:t>
      </w:r>
    </w:p>
    <w:p w:rsidRPr="00A42615" w:rsidR="00EE411D" w:rsidP="00A42615" w:rsidRDefault="00A42615" w14:paraId="7D38CFE8" w14:textId="73FBF4B1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A42615">
        <w:rPr>
          <w:rFonts w:ascii="Verdana" w:hAnsi="Verdana"/>
          <w:sz w:val="16"/>
          <w:szCs w:val="16"/>
        </w:rPr>
        <w:t xml:space="preserve">Nimsoft agent contains two files one is setup file and another one is Configuration file </w:t>
      </w:r>
    </w:p>
    <w:p w:rsidR="00A42615" w:rsidP="00E564FA" w:rsidRDefault="00A42615" w14:paraId="7C93BA48" w14:textId="77777777">
      <w:pPr>
        <w:rPr>
          <w:rFonts w:ascii="Verdana" w:hAnsi="Verdana"/>
        </w:rPr>
      </w:pPr>
    </w:p>
    <w:p w:rsidR="00EC7709" w:rsidP="00E564FA" w:rsidRDefault="00EC7709" w14:paraId="6F206CD4" w14:textId="6E29A525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3CABC8BE" wp14:editId="2540F1DF">
            <wp:extent cx="4114800" cy="115252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0E04" w:rsidR="00B40E04" w:rsidP="00B40E04" w:rsidRDefault="00B40E04" w14:paraId="4EB1754A" w14:textId="5B872F7D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B40E04">
        <w:rPr>
          <w:rFonts w:ascii="Verdana" w:hAnsi="Verdana"/>
          <w:sz w:val="16"/>
          <w:szCs w:val="16"/>
        </w:rPr>
        <w:t xml:space="preserve">For </w:t>
      </w:r>
      <w:proofErr w:type="spellStart"/>
      <w:r w:rsidRPr="00B40E04">
        <w:rPr>
          <w:rFonts w:ascii="Verdana" w:hAnsi="Verdana"/>
          <w:sz w:val="16"/>
          <w:szCs w:val="16"/>
        </w:rPr>
        <w:t>Gothenburga</w:t>
      </w:r>
      <w:proofErr w:type="spellEnd"/>
      <w:r w:rsidRPr="00B40E04">
        <w:rPr>
          <w:rFonts w:ascii="Verdana" w:hAnsi="Verdana"/>
          <w:sz w:val="16"/>
          <w:szCs w:val="16"/>
        </w:rPr>
        <w:t xml:space="preserve"> and Japan have different configuration files</w:t>
      </w:r>
    </w:p>
    <w:p w:rsidRPr="00B40E04" w:rsidR="00B40E04" w:rsidP="00B40E04" w:rsidRDefault="00B40E04" w14:paraId="6C35B223" w14:textId="77777777">
      <w:pPr>
        <w:pStyle w:val="ListParagraph"/>
        <w:rPr>
          <w:rFonts w:ascii="Verdana" w:hAnsi="Verdana"/>
        </w:rPr>
      </w:pPr>
    </w:p>
    <w:p w:rsidR="00EC7709" w:rsidP="00E564FA" w:rsidRDefault="00EC7709" w14:paraId="49335D29" w14:textId="5DBFCB30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44A23228" wp14:editId="75A550C8">
            <wp:extent cx="4069368" cy="1200647"/>
            <wp:effectExtent l="0" t="0" r="762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71053" cy="120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0E04" w:rsidR="00B40E04" w:rsidP="00B40E04" w:rsidRDefault="00B40E04" w14:paraId="21E2E601" w14:textId="1D317A2F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B40E04">
        <w:rPr>
          <w:rFonts w:ascii="Verdana" w:hAnsi="Verdana"/>
          <w:sz w:val="16"/>
          <w:szCs w:val="16"/>
        </w:rPr>
        <w:t>For Gothenburg, have two config files based on the DC.</w:t>
      </w:r>
    </w:p>
    <w:p w:rsidRPr="00B40E04" w:rsidR="00B40E04" w:rsidP="00B40E04" w:rsidRDefault="00B40E04" w14:paraId="0E291C78" w14:textId="77777777">
      <w:pPr>
        <w:pStyle w:val="ListParagraph"/>
        <w:rPr>
          <w:rFonts w:ascii="Verdana" w:hAnsi="Verdana"/>
        </w:rPr>
      </w:pPr>
    </w:p>
    <w:p w:rsidR="00EC7709" w:rsidP="00E564FA" w:rsidRDefault="00EC7709" w14:paraId="62ED944A" w14:textId="6EA9FA4A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7CAD8982" wp14:editId="1C645751">
            <wp:extent cx="3919993" cy="1053132"/>
            <wp:effectExtent l="0" t="0" r="4445" b="0"/>
            <wp:docPr id="195" name="Picture 1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23109" cy="105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0E04" w:rsidR="00B40E04" w:rsidP="00B40E04" w:rsidRDefault="00B40E04" w14:paraId="09F3E797" w14:textId="3746BB51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B40E04">
        <w:rPr>
          <w:rFonts w:ascii="Verdana" w:hAnsi="Verdana"/>
          <w:sz w:val="16"/>
          <w:szCs w:val="16"/>
        </w:rPr>
        <w:t>If server is placing in DB DC copy the robot -</w:t>
      </w:r>
      <w:proofErr w:type="spellStart"/>
      <w:r w:rsidRPr="00B40E04">
        <w:rPr>
          <w:rFonts w:ascii="Verdana" w:hAnsi="Verdana"/>
          <w:sz w:val="16"/>
          <w:szCs w:val="16"/>
        </w:rPr>
        <w:t>vars.cfg</w:t>
      </w:r>
      <w:proofErr w:type="spellEnd"/>
      <w:r w:rsidRPr="00B40E04">
        <w:rPr>
          <w:rFonts w:ascii="Verdana" w:hAnsi="Verdana"/>
          <w:sz w:val="16"/>
          <w:szCs w:val="16"/>
        </w:rPr>
        <w:t xml:space="preserve"> file from configuration folder and copy it to the setup file</w:t>
      </w:r>
      <w:r>
        <w:rPr>
          <w:rFonts w:ascii="Verdana" w:hAnsi="Verdana"/>
          <w:sz w:val="16"/>
          <w:szCs w:val="16"/>
        </w:rPr>
        <w:t xml:space="preserve"> and same goes for Japan and ARDH</w:t>
      </w:r>
    </w:p>
    <w:p w:rsidRPr="00B40E04" w:rsidR="00B40E04" w:rsidP="00B40E04" w:rsidRDefault="00B40E04" w14:paraId="2C55E0CF" w14:textId="77777777">
      <w:pPr>
        <w:pStyle w:val="ListParagraph"/>
        <w:rPr>
          <w:rFonts w:ascii="Verdana" w:hAnsi="Verdana"/>
        </w:rPr>
      </w:pPr>
    </w:p>
    <w:p w:rsidR="00EC7709" w:rsidP="00E564FA" w:rsidRDefault="00EC7709" w14:paraId="6A385888" w14:textId="6218F96C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435E55EE" wp14:editId="19BAD1CF">
            <wp:extent cx="3538330" cy="972622"/>
            <wp:effectExtent l="0" t="0" r="508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40225" cy="97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63EF8" w:rsidR="00B40E04" w:rsidP="00B40E04" w:rsidRDefault="00B40E04" w14:paraId="73259AB1" w14:textId="597B74B4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A63EF8">
        <w:rPr>
          <w:rFonts w:ascii="Verdana" w:hAnsi="Verdana"/>
          <w:sz w:val="16"/>
          <w:szCs w:val="16"/>
        </w:rPr>
        <w:t xml:space="preserve">Once the file is </w:t>
      </w:r>
      <w:proofErr w:type="spellStart"/>
      <w:proofErr w:type="gramStart"/>
      <w:r w:rsidRPr="00A63EF8">
        <w:rPr>
          <w:rFonts w:ascii="Verdana" w:hAnsi="Verdana"/>
          <w:sz w:val="16"/>
          <w:szCs w:val="16"/>
        </w:rPr>
        <w:t>copied,run</w:t>
      </w:r>
      <w:proofErr w:type="spellEnd"/>
      <w:proofErr w:type="gramEnd"/>
      <w:r w:rsidRPr="00A63EF8">
        <w:rPr>
          <w:rFonts w:ascii="Verdana" w:hAnsi="Verdana"/>
          <w:sz w:val="16"/>
          <w:szCs w:val="16"/>
        </w:rPr>
        <w:t xml:space="preserve"> the exe.</w:t>
      </w:r>
      <w:r w:rsidR="00A63EF8">
        <w:rPr>
          <w:rFonts w:ascii="Verdana" w:hAnsi="Verdana"/>
          <w:sz w:val="16"/>
          <w:szCs w:val="16"/>
        </w:rPr>
        <w:t xml:space="preserve"> And click next</w:t>
      </w:r>
    </w:p>
    <w:p w:rsidRPr="00B40E04" w:rsidR="00B40E04" w:rsidP="00B40E04" w:rsidRDefault="00B40E04" w14:paraId="2D2C1D47" w14:textId="77777777">
      <w:pPr>
        <w:pStyle w:val="ListParagraph"/>
        <w:rPr>
          <w:rFonts w:ascii="Verdana" w:hAnsi="Verdana"/>
        </w:rPr>
      </w:pPr>
    </w:p>
    <w:p w:rsidR="00EC7709" w:rsidP="00E564FA" w:rsidRDefault="00EC7709" w14:paraId="29B70BEA" w14:textId="70390F5B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40C702F1" wp14:editId="6CC9D806">
            <wp:extent cx="2321781" cy="1808401"/>
            <wp:effectExtent l="0" t="0" r="2540" b="1905"/>
            <wp:docPr id="197" name="Picture 19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application, Word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30709" cy="18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F8" w:rsidP="00E564FA" w:rsidRDefault="00A63EF8" w14:paraId="580EFA76" w14:textId="51AB69FE">
      <w:pPr>
        <w:rPr>
          <w:rFonts w:ascii="Verdana" w:hAnsi="Verdana"/>
        </w:rPr>
      </w:pPr>
    </w:p>
    <w:p w:rsidR="00A63EF8" w:rsidP="00A63EF8" w:rsidRDefault="00A63EF8" w14:paraId="380E090B" w14:textId="05865923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A63EF8">
        <w:rPr>
          <w:rFonts w:ascii="Verdana" w:hAnsi="Verdana"/>
          <w:sz w:val="16"/>
          <w:szCs w:val="16"/>
        </w:rPr>
        <w:t>Select the default path for installation and click next</w:t>
      </w:r>
    </w:p>
    <w:p w:rsidRPr="00A63EF8" w:rsidR="00A63EF8" w:rsidP="00A63EF8" w:rsidRDefault="00A63EF8" w14:paraId="0E163D4E" w14:textId="77777777">
      <w:pPr>
        <w:pStyle w:val="ListParagraph"/>
        <w:rPr>
          <w:rFonts w:ascii="Verdana" w:hAnsi="Verdana"/>
          <w:sz w:val="16"/>
          <w:szCs w:val="16"/>
        </w:rPr>
      </w:pPr>
    </w:p>
    <w:p w:rsidR="00EC7709" w:rsidP="00E564FA" w:rsidRDefault="00EC7709" w14:paraId="4B52FC68" w14:textId="5C19B4D7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37B469D6" wp14:editId="29B33C36">
            <wp:extent cx="3307743" cy="2569760"/>
            <wp:effectExtent l="0" t="0" r="6985" b="2540"/>
            <wp:docPr id="198" name="Picture 1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, email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14335" cy="2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F8" w:rsidP="00E564FA" w:rsidRDefault="00A63EF8" w14:paraId="613B720C" w14:textId="40931D50">
      <w:pPr>
        <w:rPr>
          <w:rFonts w:ascii="Verdana" w:hAnsi="Verdana"/>
        </w:rPr>
      </w:pPr>
    </w:p>
    <w:p w:rsidRPr="00A63EF8" w:rsidR="00A63EF8" w:rsidP="00A63EF8" w:rsidRDefault="00A63EF8" w14:paraId="66D84F91" w14:textId="631D5C66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A63EF8">
        <w:rPr>
          <w:rFonts w:ascii="Verdana" w:hAnsi="Verdana"/>
          <w:sz w:val="16"/>
          <w:szCs w:val="16"/>
        </w:rPr>
        <w:t>Click yes to proceed further</w:t>
      </w:r>
    </w:p>
    <w:p w:rsidRPr="00A63EF8" w:rsidR="00A63EF8" w:rsidP="00A63EF8" w:rsidRDefault="00A63EF8" w14:paraId="786E9EED" w14:textId="77777777">
      <w:pPr>
        <w:pStyle w:val="ListParagraph"/>
        <w:rPr>
          <w:rFonts w:ascii="Verdana" w:hAnsi="Verdana"/>
        </w:rPr>
      </w:pPr>
    </w:p>
    <w:p w:rsidR="00EC7709" w:rsidP="00E564FA" w:rsidRDefault="00EC7709" w14:paraId="69BA3B40" w14:textId="1E841A78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1C1AA362" wp14:editId="44FA9EDF">
            <wp:extent cx="3638550" cy="1733550"/>
            <wp:effectExtent l="0" t="0" r="0" b="0"/>
            <wp:docPr id="199" name="Picture 1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F8" w:rsidP="00E564FA" w:rsidRDefault="00A63EF8" w14:paraId="4CF82484" w14:textId="669DBB43">
      <w:pPr>
        <w:rPr>
          <w:rFonts w:ascii="Verdana" w:hAnsi="Verdana"/>
        </w:rPr>
      </w:pPr>
    </w:p>
    <w:p w:rsidRPr="00A63EF8" w:rsidR="00A63EF8" w:rsidP="00A63EF8" w:rsidRDefault="00A63EF8" w14:paraId="4C25D4FA" w14:textId="6E9B6676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A63EF8">
        <w:rPr>
          <w:rFonts w:ascii="Verdana" w:hAnsi="Verdana"/>
          <w:sz w:val="16"/>
          <w:szCs w:val="16"/>
        </w:rPr>
        <w:t xml:space="preserve">Click install </w:t>
      </w:r>
    </w:p>
    <w:p w:rsidRPr="00A63EF8" w:rsidR="00A63EF8" w:rsidP="00A63EF8" w:rsidRDefault="00A63EF8" w14:paraId="5AB6BEDE" w14:textId="77777777">
      <w:pPr>
        <w:pStyle w:val="ListParagraph"/>
        <w:rPr>
          <w:rFonts w:ascii="Verdana" w:hAnsi="Verdana"/>
        </w:rPr>
      </w:pPr>
    </w:p>
    <w:p w:rsidR="00EC7709" w:rsidP="00E564FA" w:rsidRDefault="00EC7709" w14:paraId="0D421051" w14:textId="6DB47EB1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42F7B1F5" wp14:editId="7127E0DA">
            <wp:extent cx="3371353" cy="2613972"/>
            <wp:effectExtent l="0" t="0" r="635" b="0"/>
            <wp:docPr id="200" name="Picture 2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73845" cy="26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F8" w:rsidP="00E564FA" w:rsidRDefault="00A63EF8" w14:paraId="406D2EFB" w14:textId="37B03591">
      <w:pPr>
        <w:rPr>
          <w:rFonts w:ascii="Verdana" w:hAnsi="Verdana"/>
        </w:rPr>
      </w:pPr>
    </w:p>
    <w:p w:rsidRPr="00A63EF8" w:rsidR="00A63EF8" w:rsidP="00A63EF8" w:rsidRDefault="00A63EF8" w14:paraId="7E03C21B" w14:textId="6D606CF5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A63EF8">
        <w:rPr>
          <w:rFonts w:ascii="Verdana" w:hAnsi="Verdana"/>
          <w:sz w:val="16"/>
          <w:szCs w:val="16"/>
        </w:rPr>
        <w:t xml:space="preserve">During installation it will prompt for many windows and click ok </w:t>
      </w:r>
    </w:p>
    <w:p w:rsidRPr="00A63EF8" w:rsidR="00A63EF8" w:rsidP="00A63EF8" w:rsidRDefault="00A63EF8" w14:paraId="2740E559" w14:textId="77777777">
      <w:pPr>
        <w:pStyle w:val="ListParagraph"/>
        <w:rPr>
          <w:rFonts w:ascii="Verdana" w:hAnsi="Verdana"/>
        </w:rPr>
      </w:pPr>
    </w:p>
    <w:p w:rsidR="00EC7709" w:rsidP="00E564FA" w:rsidRDefault="00EC7709" w14:paraId="27283493" w14:textId="4D73A17F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6E5823A5" wp14:editId="465C54D2">
            <wp:extent cx="4743450" cy="3695700"/>
            <wp:effectExtent l="0" t="0" r="0" b="0"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F8" w:rsidP="00E564FA" w:rsidRDefault="00A63EF8" w14:paraId="68075455" w14:textId="7C3B40DA">
      <w:pPr>
        <w:rPr>
          <w:rFonts w:ascii="Verdana" w:hAnsi="Verdana"/>
        </w:rPr>
      </w:pPr>
    </w:p>
    <w:p w:rsidRPr="00A63EF8" w:rsidR="00A63EF8" w:rsidP="00A63EF8" w:rsidRDefault="00A63EF8" w14:paraId="0833F4B1" w14:textId="0A5ADD14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A63EF8">
        <w:rPr>
          <w:rFonts w:ascii="Verdana" w:hAnsi="Verdana"/>
          <w:sz w:val="16"/>
          <w:szCs w:val="16"/>
        </w:rPr>
        <w:t>Click finish to exit the console</w:t>
      </w:r>
    </w:p>
    <w:p w:rsidRPr="00A63EF8" w:rsidR="00A63EF8" w:rsidP="00A63EF8" w:rsidRDefault="00A63EF8" w14:paraId="5ADFF572" w14:textId="77777777">
      <w:pPr>
        <w:pStyle w:val="ListParagraph"/>
        <w:rPr>
          <w:rFonts w:ascii="Verdana" w:hAnsi="Verdana"/>
        </w:rPr>
      </w:pPr>
    </w:p>
    <w:p w:rsidR="00EC7709" w:rsidP="00E564FA" w:rsidRDefault="00EC7709" w14:paraId="1265DC78" w14:textId="03F011C6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446BEE37" wp14:editId="7B9E7FBB">
            <wp:extent cx="4762500" cy="3714750"/>
            <wp:effectExtent l="0" t="0" r="0" b="0"/>
            <wp:docPr id="202" name="Picture 2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F8" w:rsidP="00E564FA" w:rsidRDefault="00A63EF8" w14:paraId="2BE69CE4" w14:textId="491DA700">
      <w:pPr>
        <w:rPr>
          <w:rFonts w:ascii="Verdana" w:hAnsi="Verdana"/>
        </w:rPr>
      </w:pPr>
    </w:p>
    <w:p w:rsidRPr="00A63EF8" w:rsidR="00A63EF8" w:rsidP="00A63EF8" w:rsidRDefault="00A63EF8" w14:paraId="119C927B" w14:textId="644B6AF7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A63EF8">
        <w:rPr>
          <w:rFonts w:ascii="Verdana" w:hAnsi="Verdana"/>
          <w:sz w:val="16"/>
          <w:szCs w:val="16"/>
        </w:rPr>
        <w:t>Once installation done, make sure Nimsoft Robot Watcher service should be in Automatic and running condition</w:t>
      </w:r>
    </w:p>
    <w:p w:rsidR="00EC7709" w:rsidP="00E564FA" w:rsidRDefault="00EC7709" w14:paraId="02FBF803" w14:textId="17664D67">
      <w:pPr>
        <w:rPr>
          <w:rFonts w:ascii="Verdana" w:hAnsi="Verdana"/>
        </w:rPr>
      </w:pPr>
    </w:p>
    <w:p w:rsidR="00EC7709" w:rsidP="00E564FA" w:rsidRDefault="00EC7709" w14:paraId="4AB438BE" w14:textId="2177C9C8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5441C29D" wp14:editId="2FD85CF5">
            <wp:extent cx="4810539" cy="387798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16103" cy="38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EC" w:rsidP="00E564FA" w:rsidRDefault="009575EC" w14:paraId="5409202A" w14:textId="7D23DBCC">
      <w:pPr>
        <w:rPr>
          <w:rFonts w:ascii="Verdana" w:hAnsi="Verdana"/>
        </w:rPr>
      </w:pPr>
    </w:p>
    <w:p w:rsidRPr="009575EC" w:rsidR="009575EC" w:rsidP="009575EC" w:rsidRDefault="009575EC" w14:paraId="63B41A91" w14:textId="7762BEE6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9575EC">
        <w:rPr>
          <w:rFonts w:ascii="Verdana" w:hAnsi="Verdana"/>
          <w:sz w:val="16"/>
          <w:szCs w:val="16"/>
        </w:rPr>
        <w:t>Open the Nimsoft Service Controller and it will show where the server is reporting</w:t>
      </w:r>
    </w:p>
    <w:p w:rsidRPr="009575EC" w:rsidR="009575EC" w:rsidP="009575EC" w:rsidRDefault="009575EC" w14:paraId="224281BB" w14:textId="77777777">
      <w:pPr>
        <w:pStyle w:val="ListParagraph"/>
        <w:rPr>
          <w:rFonts w:ascii="Verdana" w:hAnsi="Verdana"/>
        </w:rPr>
      </w:pPr>
    </w:p>
    <w:p w:rsidR="00EC4072" w:rsidP="00E564FA" w:rsidRDefault="00EC4072" w14:paraId="4176DFC3" w14:textId="1B0D072F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6DE6ABD5" wp14:editId="71A4A8DC">
            <wp:extent cx="2393343" cy="1501705"/>
            <wp:effectExtent l="0" t="0" r="698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98169" cy="15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72" w:rsidP="00E564FA" w:rsidRDefault="00EC4072" w14:paraId="5DD96978" w14:textId="78B000CC">
      <w:pPr>
        <w:rPr>
          <w:rFonts w:ascii="Verdana" w:hAnsi="Verdana"/>
        </w:rPr>
      </w:pPr>
    </w:p>
    <w:p w:rsidRPr="009575EC" w:rsidR="00EC4072" w:rsidP="009575EC" w:rsidRDefault="009575EC" w14:paraId="131B9B02" w14:textId="1F3272D1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proofErr w:type="gramStart"/>
      <w:r>
        <w:rPr>
          <w:rFonts w:ascii="Verdana" w:hAnsi="Verdana"/>
          <w:sz w:val="16"/>
          <w:szCs w:val="16"/>
        </w:rPr>
        <w:t xml:space="preserve">Login </w:t>
      </w:r>
      <w:r w:rsidRPr="009575EC" w:rsidR="00EC4072">
        <w:rPr>
          <w:rFonts w:ascii="Verdana" w:hAnsi="Verdana"/>
          <w:sz w:val="16"/>
          <w:szCs w:val="16"/>
        </w:rPr>
        <w:t xml:space="preserve"> to</w:t>
      </w:r>
      <w:proofErr w:type="gramEnd"/>
      <w:r w:rsidRPr="009575EC" w:rsidR="00EC4072">
        <w:rPr>
          <w:rFonts w:ascii="Verdana" w:hAnsi="Verdana"/>
          <w:sz w:val="16"/>
          <w:szCs w:val="16"/>
        </w:rPr>
        <w:t xml:space="preserve"> server 10.180.32.103</w:t>
      </w:r>
      <w:r>
        <w:rPr>
          <w:rFonts w:ascii="Verdana" w:hAnsi="Verdana"/>
          <w:sz w:val="16"/>
          <w:szCs w:val="16"/>
        </w:rPr>
        <w:t xml:space="preserve"> and from the start menu Open Infrastructure Manager from Nimsoft Monitoring</w:t>
      </w:r>
    </w:p>
    <w:p w:rsidR="00EE411D" w:rsidP="00E564FA" w:rsidRDefault="00EE411D" w14:paraId="4CF6A00A" w14:textId="398BF913">
      <w:pPr>
        <w:rPr>
          <w:rFonts w:ascii="Verdana" w:hAnsi="Verdana"/>
        </w:rPr>
      </w:pPr>
    </w:p>
    <w:p w:rsidR="00EC4072" w:rsidP="00E564FA" w:rsidRDefault="00EC4072" w14:paraId="49DF1E73" w14:textId="5EE9243F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32E08180" wp14:editId="7B47349D">
            <wp:extent cx="2395027" cy="2536466"/>
            <wp:effectExtent l="0" t="0" r="571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97679" cy="253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575EC" w:rsidR="00EC4072" w:rsidP="00E564FA" w:rsidRDefault="00EC4072" w14:paraId="3120671E" w14:textId="75BA5DD3">
      <w:pPr>
        <w:rPr>
          <w:rFonts w:ascii="Verdana" w:hAnsi="Verdana"/>
          <w:sz w:val="16"/>
          <w:szCs w:val="16"/>
        </w:rPr>
      </w:pPr>
    </w:p>
    <w:p w:rsidRPr="009575EC" w:rsidR="009575EC" w:rsidP="009575EC" w:rsidRDefault="009575EC" w14:paraId="09AE4BFC" w14:textId="2572FC2A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9575EC">
        <w:rPr>
          <w:rFonts w:ascii="Verdana" w:hAnsi="Verdana"/>
          <w:sz w:val="16"/>
          <w:szCs w:val="16"/>
        </w:rPr>
        <w:t>Provide the credentials, to login to Nimsoft console</w:t>
      </w:r>
    </w:p>
    <w:p w:rsidRPr="009575EC" w:rsidR="009575EC" w:rsidP="009575EC" w:rsidRDefault="009575EC" w14:paraId="47409287" w14:textId="77777777">
      <w:pPr>
        <w:pStyle w:val="ListParagraph"/>
        <w:rPr>
          <w:rFonts w:ascii="Verdana" w:hAnsi="Verdana"/>
        </w:rPr>
      </w:pPr>
    </w:p>
    <w:p w:rsidR="00EC4072" w:rsidP="00E564FA" w:rsidRDefault="00EC4072" w14:paraId="5BC292AA" w14:textId="6A5CAE0C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148845C5" wp14:editId="4AE95CEC">
            <wp:extent cx="3714750" cy="1685925"/>
            <wp:effectExtent l="0" t="0" r="0" b="9525"/>
            <wp:docPr id="206" name="Picture 2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, application, email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100" w:rsidP="00E564FA" w:rsidRDefault="00C77100" w14:paraId="008DE259" w14:textId="5E311798">
      <w:pPr>
        <w:rPr>
          <w:rFonts w:ascii="Verdana" w:hAnsi="Verdana"/>
        </w:rPr>
      </w:pPr>
    </w:p>
    <w:p w:rsidR="00C77100" w:rsidP="00C77100" w:rsidRDefault="00C77100" w14:paraId="1C6302F4" w14:textId="6DEA4F01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C77100">
        <w:rPr>
          <w:rFonts w:ascii="Verdana" w:hAnsi="Verdana"/>
          <w:sz w:val="16"/>
          <w:szCs w:val="16"/>
        </w:rPr>
        <w:t xml:space="preserve">Once successfully logged </w:t>
      </w:r>
      <w:proofErr w:type="gramStart"/>
      <w:r w:rsidRPr="00C77100">
        <w:rPr>
          <w:rFonts w:ascii="Verdana" w:hAnsi="Verdana"/>
          <w:sz w:val="16"/>
          <w:szCs w:val="16"/>
        </w:rPr>
        <w:t>in ,Nimsoft</w:t>
      </w:r>
      <w:proofErr w:type="gramEnd"/>
      <w:r w:rsidRPr="00C77100">
        <w:rPr>
          <w:rFonts w:ascii="Verdana" w:hAnsi="Verdana"/>
          <w:sz w:val="16"/>
          <w:szCs w:val="16"/>
        </w:rPr>
        <w:t xml:space="preserve"> monitoring console looks like below</w:t>
      </w:r>
      <w:r>
        <w:rPr>
          <w:rFonts w:ascii="Verdana" w:hAnsi="Verdana"/>
          <w:sz w:val="16"/>
          <w:szCs w:val="16"/>
        </w:rPr>
        <w:t>.</w:t>
      </w:r>
    </w:p>
    <w:p w:rsidR="00C77100" w:rsidP="00C77100" w:rsidRDefault="00C77100" w14:paraId="50E5C1D0" w14:textId="5E785BEA">
      <w:pPr>
        <w:pStyle w:val="ListParagrap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First </w:t>
      </w:r>
      <w:r w:rsidR="00C75990">
        <w:rPr>
          <w:rFonts w:ascii="Verdana" w:hAnsi="Verdana"/>
          <w:sz w:val="16"/>
          <w:szCs w:val="16"/>
        </w:rPr>
        <w:t>Two servers for Japan site</w:t>
      </w:r>
    </w:p>
    <w:p w:rsidR="00C75990" w:rsidP="00C77100" w:rsidRDefault="00C75990" w14:paraId="3C70FD74" w14:textId="0845263E">
      <w:pPr>
        <w:pStyle w:val="ListParagrap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AZUDGOSWDCHU01 is the Primary server for DB </w:t>
      </w:r>
      <w:proofErr w:type="gramStart"/>
      <w:r>
        <w:rPr>
          <w:rFonts w:ascii="Verdana" w:hAnsi="Verdana"/>
          <w:sz w:val="16"/>
          <w:szCs w:val="16"/>
        </w:rPr>
        <w:t>DC  and</w:t>
      </w:r>
      <w:proofErr w:type="gramEnd"/>
      <w:r>
        <w:rPr>
          <w:rFonts w:ascii="Verdana" w:hAnsi="Verdana"/>
          <w:sz w:val="16"/>
          <w:szCs w:val="16"/>
        </w:rPr>
        <w:t xml:space="preserve">  AZUDGOSWDCHU03 is the secondary server for DB DC</w:t>
      </w:r>
    </w:p>
    <w:p w:rsidRPr="00C77100" w:rsidR="00C75990" w:rsidP="00C77100" w:rsidRDefault="00C75990" w14:paraId="6C99F3A5" w14:textId="03B89E0C">
      <w:pPr>
        <w:pStyle w:val="ListParagrap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AZUDGOSWDCHU04 is the Primary server for ARDDH DC and AZUDGOSWDCHU02 is the Secondary server for ARDH DC</w:t>
      </w:r>
    </w:p>
    <w:p w:rsidR="00A42615" w:rsidP="00E564FA" w:rsidRDefault="00A42615" w14:paraId="32E86C9A" w14:textId="199B2285">
      <w:pPr>
        <w:rPr>
          <w:rFonts w:ascii="Verdana" w:hAnsi="Verdana"/>
        </w:rPr>
      </w:pPr>
    </w:p>
    <w:p w:rsidR="00A42615" w:rsidP="00E564FA" w:rsidRDefault="00A42615" w14:paraId="6F88023C" w14:textId="72D91693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381DC972" wp14:editId="1CBBF868">
            <wp:extent cx="2338481" cy="2178657"/>
            <wp:effectExtent l="0" t="0" r="5080" b="0"/>
            <wp:docPr id="207" name="Picture 2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ext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42537" cy="218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615" w:rsidP="00E564FA" w:rsidRDefault="00A42615" w14:paraId="0D43FBDE" w14:textId="5C93F1D2">
      <w:pPr>
        <w:rPr>
          <w:rFonts w:ascii="Verdana" w:hAnsi="Verdana"/>
        </w:rPr>
      </w:pPr>
    </w:p>
    <w:p w:rsidRPr="00C75990" w:rsidR="00C75990" w:rsidP="00C75990" w:rsidRDefault="00C75990" w14:paraId="32B0FFB9" w14:textId="4EF56B6C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C75990">
        <w:rPr>
          <w:rFonts w:ascii="Verdana" w:hAnsi="Verdana"/>
          <w:sz w:val="16"/>
          <w:szCs w:val="16"/>
        </w:rPr>
        <w:t>Since the server is placed in ARDH Dc and it should report to ARDH primary server as shown below.</w:t>
      </w:r>
    </w:p>
    <w:p w:rsidRPr="00C75990" w:rsidR="00C75990" w:rsidP="00C75990" w:rsidRDefault="00C75990" w14:paraId="3826EBE5" w14:textId="77777777">
      <w:pPr>
        <w:rPr>
          <w:rFonts w:ascii="Verdana" w:hAnsi="Verdana"/>
        </w:rPr>
      </w:pPr>
    </w:p>
    <w:p w:rsidR="00A42615" w:rsidP="00E564FA" w:rsidRDefault="00A42615" w14:paraId="2E467CA9" w14:textId="22C352AE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29CF165D" wp14:editId="7535FC2C">
            <wp:extent cx="4732511" cy="1908313"/>
            <wp:effectExtent l="0" t="0" r="0" b="0"/>
            <wp:docPr id="208" name="Picture 208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, chat or text message, email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38220" cy="19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615" w:rsidP="00E564FA" w:rsidRDefault="00A42615" w14:paraId="3A47A059" w14:textId="4A6B0589">
      <w:pPr>
        <w:rPr>
          <w:rFonts w:ascii="Verdana" w:hAnsi="Verdana"/>
        </w:rPr>
      </w:pPr>
    </w:p>
    <w:p w:rsidR="00C75990" w:rsidP="00C75990" w:rsidRDefault="00C75990" w14:paraId="06C03755" w14:textId="2D54C79B">
      <w:pPr>
        <w:pStyle w:val="ListParagraph"/>
        <w:numPr>
          <w:ilvl w:val="0"/>
          <w:numId w:val="37"/>
        </w:numPr>
        <w:rPr>
          <w:rFonts w:ascii="Verdana" w:hAnsi="Verdana"/>
          <w:sz w:val="16"/>
          <w:szCs w:val="16"/>
        </w:rPr>
      </w:pPr>
      <w:r w:rsidRPr="00C75990">
        <w:rPr>
          <w:rFonts w:ascii="Verdana" w:hAnsi="Verdana"/>
          <w:sz w:val="16"/>
          <w:szCs w:val="16"/>
        </w:rPr>
        <w:t>Robot.cfg file looks like below and if server needs to report to DB DC, Stop the Nimsoft service and make the necessary changes in the file based on DC</w:t>
      </w:r>
    </w:p>
    <w:p w:rsidRPr="00C75990" w:rsidR="00C75990" w:rsidP="00C75990" w:rsidRDefault="00C75990" w14:paraId="287A6166" w14:textId="77777777">
      <w:pPr>
        <w:pStyle w:val="ListParagraph"/>
        <w:rPr>
          <w:rFonts w:ascii="Verdana" w:hAnsi="Verdana"/>
          <w:sz w:val="16"/>
          <w:szCs w:val="16"/>
        </w:rPr>
      </w:pPr>
    </w:p>
    <w:p w:rsidR="00A42615" w:rsidP="00E564FA" w:rsidRDefault="00A42615" w14:paraId="58A38A35" w14:textId="42525E17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6CF05F29" wp14:editId="325B1F54">
            <wp:extent cx="3442915" cy="2165981"/>
            <wp:effectExtent l="0" t="0" r="5715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47726" cy="216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1D" w:rsidP="00E564FA" w:rsidRDefault="00EE411D" w14:paraId="7445F1FE" w14:textId="77777777">
      <w:pPr>
        <w:rPr>
          <w:rFonts w:ascii="Verdana" w:hAnsi="Verdana"/>
        </w:rPr>
      </w:pPr>
    </w:p>
    <w:p w:rsidR="00FF3A71" w:rsidP="00FF3A71" w:rsidRDefault="00FF3A71" w14:paraId="15131066" w14:textId="77777777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iii) Qualys Agent installation</w:t>
      </w:r>
    </w:p>
    <w:p w:rsidR="00FF3A71" w:rsidP="00FF3A71" w:rsidRDefault="00FF3A71" w14:paraId="306358AA" w14:textId="00FD33CB">
      <w:pPr>
        <w:pStyle w:val="ListParagraph"/>
        <w:numPr>
          <w:ilvl w:val="0"/>
          <w:numId w:val="38"/>
        </w:numPr>
        <w:rPr>
          <w:rFonts w:ascii="Verdana" w:hAnsi="Verdana"/>
          <w:sz w:val="16"/>
          <w:szCs w:val="16"/>
        </w:rPr>
      </w:pPr>
      <w:r w:rsidRPr="00FF3A71">
        <w:rPr>
          <w:rFonts w:ascii="Verdana" w:hAnsi="Verdana"/>
          <w:sz w:val="16"/>
          <w:szCs w:val="16"/>
        </w:rPr>
        <w:t>Run CMD with Admin privileges</w:t>
      </w:r>
    </w:p>
    <w:p w:rsidR="00FF3A71" w:rsidP="00FF3A71" w:rsidRDefault="00FF3A71" w14:paraId="0CB8AFF7" w14:textId="60C1EE1B">
      <w:pPr>
        <w:pStyle w:val="ListParagraph"/>
        <w:rPr>
          <w:rFonts w:ascii="Verdana" w:hAnsi="Verdana"/>
          <w:sz w:val="16"/>
          <w:szCs w:val="16"/>
        </w:rPr>
      </w:pPr>
    </w:p>
    <w:p w:rsidR="00521716" w:rsidP="00521716" w:rsidRDefault="00521716" w14:paraId="0AD85B80" w14:textId="625EF532">
      <w:pPr>
        <w:pStyle w:val="ListParagraph"/>
        <w:numPr>
          <w:ilvl w:val="0"/>
          <w:numId w:val="38"/>
        </w:num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Go the path mentioned below and run the </w:t>
      </w:r>
      <w:proofErr w:type="gramStart"/>
      <w:r>
        <w:rPr>
          <w:rFonts w:ascii="Verdana" w:hAnsi="Verdana"/>
          <w:sz w:val="16"/>
          <w:szCs w:val="16"/>
        </w:rPr>
        <w:t>command .</w:t>
      </w:r>
      <w:proofErr w:type="gramEnd"/>
    </w:p>
    <w:p w:rsidRPr="00521716" w:rsidR="00521716" w:rsidP="00521716" w:rsidRDefault="00521716" w14:paraId="6E646FF0" w14:textId="77777777">
      <w:pPr>
        <w:pStyle w:val="ListParagraph"/>
        <w:rPr>
          <w:rFonts w:ascii="Verdana" w:hAnsi="Verdana"/>
          <w:sz w:val="16"/>
          <w:szCs w:val="16"/>
        </w:rPr>
      </w:pPr>
    </w:p>
    <w:p w:rsidR="00521716" w:rsidP="00521716" w:rsidRDefault="00521716" w14:paraId="2577577F" w14:textId="625BB7EE">
      <w:pPr>
        <w:pStyle w:val="ListParagraph"/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73AC1F5E" wp14:editId="351AD03B">
            <wp:extent cx="4245825" cy="1844702"/>
            <wp:effectExtent l="0" t="0" r="2540" b="3175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0964" cy="18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A71" w:rsidP="00FF3A71" w:rsidRDefault="00FF3A71" w14:paraId="57FDB8F5" w14:textId="447405B5">
      <w:pPr>
        <w:rPr>
          <w:rFonts w:ascii="Verdana" w:hAnsi="Verdana"/>
          <w:sz w:val="16"/>
          <w:szCs w:val="16"/>
        </w:rPr>
      </w:pPr>
    </w:p>
    <w:p w:rsidR="00521716" w:rsidP="00FF3A71" w:rsidRDefault="00521716" w14:paraId="10AA37F8" w14:textId="6D31ED52">
      <w:pPr>
        <w:rPr>
          <w:rFonts w:ascii="Verdana" w:hAnsi="Verdana"/>
          <w:sz w:val="16"/>
          <w:szCs w:val="16"/>
        </w:rPr>
      </w:pPr>
    </w:p>
    <w:p w:rsidR="00521716" w:rsidP="00FF3A71" w:rsidRDefault="00521716" w14:paraId="2F6A66E4" w14:textId="53442E7D">
      <w:pPr>
        <w:rPr>
          <w:rFonts w:ascii="Verdana" w:hAnsi="Verdana"/>
          <w:sz w:val="16"/>
          <w:szCs w:val="16"/>
        </w:rPr>
      </w:pPr>
      <w:r>
        <w:rPr>
          <w:rFonts w:ascii="Calibri" w:hAnsi="Calibri" w:cs="Calibri"/>
          <w:sz w:val="22"/>
          <w:szCs w:val="22"/>
          <w:lang w:val="en"/>
        </w:rPr>
        <w:t xml:space="preserve">QualysCloudAgent.exe </w:t>
      </w:r>
      <w:proofErr w:type="spellStart"/>
      <w:r>
        <w:rPr>
          <w:rFonts w:ascii="Calibri" w:hAnsi="Calibri" w:cs="Calibri"/>
          <w:sz w:val="22"/>
          <w:szCs w:val="22"/>
          <w:lang w:val="en"/>
        </w:rPr>
        <w:t>CustomerId</w:t>
      </w:r>
      <w:proofErr w:type="spellEnd"/>
      <w:r>
        <w:rPr>
          <w:rFonts w:ascii="Calibri" w:hAnsi="Calibri" w:cs="Calibri"/>
          <w:sz w:val="22"/>
          <w:szCs w:val="22"/>
          <w:lang w:val="en"/>
        </w:rPr>
        <w:t xml:space="preserve">={908d1e97-364b-6b0f-82b6-a6efd8ec6d4f} </w:t>
      </w:r>
      <w:proofErr w:type="spellStart"/>
      <w:r>
        <w:rPr>
          <w:rFonts w:ascii="Calibri" w:hAnsi="Calibri" w:cs="Calibri"/>
          <w:sz w:val="22"/>
          <w:szCs w:val="22"/>
          <w:lang w:val="en"/>
        </w:rPr>
        <w:t>ActivationId</w:t>
      </w:r>
      <w:proofErr w:type="spellEnd"/>
      <w:r>
        <w:rPr>
          <w:rFonts w:ascii="Calibri" w:hAnsi="Calibri" w:cs="Calibri"/>
          <w:sz w:val="22"/>
          <w:szCs w:val="22"/>
          <w:lang w:val="en"/>
        </w:rPr>
        <w:t xml:space="preserve">={e6078c89-bfd0-47ee-a9dc-f3b450098b71} </w:t>
      </w:r>
      <w:proofErr w:type="spellStart"/>
      <w:r>
        <w:rPr>
          <w:rFonts w:ascii="Calibri" w:hAnsi="Calibri" w:cs="Calibri"/>
          <w:sz w:val="22"/>
          <w:szCs w:val="22"/>
          <w:lang w:val="en"/>
        </w:rPr>
        <w:t>WebServiceUri</w:t>
      </w:r>
      <w:proofErr w:type="spellEnd"/>
      <w:r>
        <w:rPr>
          <w:rFonts w:ascii="Calibri" w:hAnsi="Calibri" w:cs="Calibri"/>
          <w:sz w:val="22"/>
          <w:szCs w:val="22"/>
          <w:lang w:val="en"/>
        </w:rPr>
        <w:t>=https://qagpublic.qg2.apps.qualys.eu/CloudAgent/</w:t>
      </w:r>
    </w:p>
    <w:p w:rsidR="00FF3A71" w:rsidP="00FF3A71" w:rsidRDefault="00FF3A71" w14:paraId="3867CBAB" w14:textId="6FF16391">
      <w:pPr>
        <w:rPr>
          <w:rFonts w:ascii="Verdana" w:hAnsi="Verdana"/>
          <w:sz w:val="16"/>
          <w:szCs w:val="16"/>
        </w:rPr>
      </w:pPr>
    </w:p>
    <w:p w:rsidR="00521716" w:rsidP="00521716" w:rsidRDefault="00521716" w14:paraId="1A859ACE" w14:textId="4EA24146">
      <w:pPr>
        <w:pStyle w:val="ListParagraph"/>
        <w:numPr>
          <w:ilvl w:val="0"/>
          <w:numId w:val="38"/>
        </w:num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Once the agent is installed, sent mail to </w:t>
      </w:r>
      <w:proofErr w:type="spellStart"/>
      <w:r>
        <w:rPr>
          <w:rFonts w:ascii="Verdana" w:hAnsi="Verdana"/>
          <w:sz w:val="16"/>
          <w:szCs w:val="16"/>
        </w:rPr>
        <w:t>Udsecurity</w:t>
      </w:r>
      <w:proofErr w:type="spellEnd"/>
      <w:r>
        <w:rPr>
          <w:rFonts w:ascii="Verdana" w:hAnsi="Verdana"/>
          <w:sz w:val="16"/>
          <w:szCs w:val="16"/>
        </w:rPr>
        <w:t xml:space="preserve"> team whether server is reporting to </w:t>
      </w:r>
      <w:proofErr w:type="spellStart"/>
      <w:r>
        <w:rPr>
          <w:rFonts w:ascii="Verdana" w:hAnsi="Verdana"/>
          <w:sz w:val="16"/>
          <w:szCs w:val="16"/>
        </w:rPr>
        <w:t>Qulays</w:t>
      </w:r>
      <w:proofErr w:type="spellEnd"/>
      <w:r>
        <w:rPr>
          <w:rFonts w:ascii="Verdana" w:hAnsi="Verdana"/>
          <w:sz w:val="16"/>
          <w:szCs w:val="16"/>
        </w:rPr>
        <w:t xml:space="preserve"> Console or not</w:t>
      </w:r>
    </w:p>
    <w:p w:rsidR="00800F5E" w:rsidP="00800F5E" w:rsidRDefault="00800F5E" w14:paraId="41AEEF8C" w14:textId="316CD5AB">
      <w:pPr>
        <w:rPr>
          <w:rFonts w:ascii="Verdana" w:hAnsi="Verdana"/>
          <w:sz w:val="16"/>
          <w:szCs w:val="16"/>
        </w:rPr>
      </w:pPr>
    </w:p>
    <w:p w:rsidR="00800F5E" w:rsidP="00800F5E" w:rsidRDefault="00800F5E" w14:paraId="374DD8CA" w14:textId="408284CA">
      <w:pPr>
        <w:rPr>
          <w:rFonts w:ascii="Verdana" w:hAnsi="Verdana"/>
          <w:sz w:val="16"/>
          <w:szCs w:val="16"/>
        </w:rPr>
      </w:pPr>
    </w:p>
    <w:p w:rsidR="00800F5E" w:rsidP="00800F5E" w:rsidRDefault="00800F5E" w14:paraId="5EDF9C86" w14:textId="77777777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iv) Qradar Agent </w:t>
      </w:r>
      <w:proofErr w:type="spellStart"/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installtion</w:t>
      </w:r>
      <w:proofErr w:type="spellEnd"/>
    </w:p>
    <w:p w:rsidR="00800F5E" w:rsidP="00800F5E" w:rsidRDefault="00800F5E" w14:paraId="6A2D1731" w14:textId="7ED1CE81">
      <w:pPr>
        <w:pStyle w:val="ListParagraph"/>
        <w:numPr>
          <w:ilvl w:val="0"/>
          <w:numId w:val="40"/>
        </w:num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Go to Run and open CMD with Admin privileges</w:t>
      </w:r>
    </w:p>
    <w:p w:rsidR="00800F5E" w:rsidP="00800F5E" w:rsidRDefault="00800F5E" w14:paraId="51EC2EF6" w14:textId="781342E7">
      <w:pPr>
        <w:pStyle w:val="ListParagraph"/>
        <w:ind w:left="1080"/>
        <w:rPr>
          <w:rFonts w:ascii="Verdana" w:hAnsi="Verdana"/>
          <w:sz w:val="16"/>
          <w:szCs w:val="16"/>
        </w:rPr>
      </w:pPr>
    </w:p>
    <w:p w:rsidR="00800F5E" w:rsidP="00800F5E" w:rsidRDefault="00800F5E" w14:paraId="15FA8458" w14:textId="62BA6304">
      <w:pPr>
        <w:pStyle w:val="ListParagraph"/>
        <w:numPr>
          <w:ilvl w:val="0"/>
          <w:numId w:val="40"/>
        </w:num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Go the path mentioned </w:t>
      </w:r>
      <w:proofErr w:type="gramStart"/>
      <w:r>
        <w:rPr>
          <w:rFonts w:ascii="Verdana" w:hAnsi="Verdana"/>
          <w:sz w:val="16"/>
          <w:szCs w:val="16"/>
        </w:rPr>
        <w:t xml:space="preserve">below </w:t>
      </w:r>
      <w:r w:rsidR="00057E62">
        <w:rPr>
          <w:rFonts w:ascii="Verdana" w:hAnsi="Verdana"/>
          <w:sz w:val="16"/>
          <w:szCs w:val="16"/>
        </w:rPr>
        <w:t xml:space="preserve"> and</w:t>
      </w:r>
      <w:proofErr w:type="gramEnd"/>
      <w:r w:rsidR="00057E62">
        <w:rPr>
          <w:rFonts w:ascii="Verdana" w:hAnsi="Verdana"/>
          <w:sz w:val="16"/>
          <w:szCs w:val="16"/>
        </w:rPr>
        <w:t xml:space="preserve"> run commands based on Site</w:t>
      </w:r>
    </w:p>
    <w:p w:rsidRPr="00057E62" w:rsidR="00057E62" w:rsidP="00057E62" w:rsidRDefault="00057E62" w14:paraId="6EA8E0CE" w14:textId="77777777">
      <w:pPr>
        <w:pStyle w:val="ListParagraph"/>
        <w:rPr>
          <w:rFonts w:ascii="Verdana" w:hAnsi="Verdana"/>
          <w:sz w:val="16"/>
          <w:szCs w:val="16"/>
        </w:rPr>
      </w:pPr>
    </w:p>
    <w:p w:rsidRPr="00057E62" w:rsidR="00057E62" w:rsidP="00057E62" w:rsidRDefault="00057E62" w14:paraId="2375862B" w14:textId="4919E43D">
      <w:pPr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0155D4C7" wp14:editId="7192EBD1">
            <wp:extent cx="3896139" cy="947383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10418" cy="95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00F5E" w:rsidR="00800F5E" w:rsidP="00800F5E" w:rsidRDefault="00800F5E" w14:paraId="3A8F7D3C" w14:textId="77777777">
      <w:pPr>
        <w:pStyle w:val="ListParagraph"/>
        <w:rPr>
          <w:rFonts w:ascii="Verdana" w:hAnsi="Verdana"/>
          <w:sz w:val="16"/>
          <w:szCs w:val="16"/>
        </w:rPr>
      </w:pPr>
    </w:p>
    <w:p w:rsidR="00800F5E" w:rsidP="00800F5E" w:rsidRDefault="00800F5E" w14:paraId="033F9DA5" w14:textId="26F1B01F">
      <w:pPr>
        <w:rPr>
          <w:rFonts w:ascii="Verdana" w:hAnsi="Verdana"/>
          <w:sz w:val="16"/>
          <w:szCs w:val="16"/>
        </w:rPr>
      </w:pPr>
    </w:p>
    <w:p w:rsidRPr="00800F5E" w:rsidR="00800F5E" w:rsidP="00800F5E" w:rsidRDefault="00800F5E" w14:paraId="20FE54CE" w14:textId="5F9A3887">
      <w:pPr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3A7780BD" wp14:editId="53FE3BCF">
            <wp:extent cx="4452730" cy="1773792"/>
            <wp:effectExtent l="0" t="0" r="508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57822" cy="177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5E" w:rsidP="00800F5E" w:rsidRDefault="00800F5E" w14:paraId="7E91A2A5" w14:textId="5B4966C3">
      <w:pPr>
        <w:rPr>
          <w:rFonts w:ascii="Verdana" w:hAnsi="Verdana"/>
          <w:sz w:val="16"/>
          <w:szCs w:val="16"/>
        </w:rPr>
      </w:pPr>
    </w:p>
    <w:p w:rsidR="00057E62" w:rsidP="00800F5E" w:rsidRDefault="00057E62" w14:paraId="29F83CA1" w14:textId="537D9C5E">
      <w:p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C) Send mail to </w:t>
      </w:r>
      <w:proofErr w:type="spellStart"/>
      <w:r>
        <w:rPr>
          <w:rFonts w:ascii="Verdana" w:hAnsi="Verdana"/>
          <w:sz w:val="16"/>
          <w:szCs w:val="16"/>
        </w:rPr>
        <w:t>UDsecurity</w:t>
      </w:r>
      <w:proofErr w:type="spellEnd"/>
      <w:r>
        <w:rPr>
          <w:rFonts w:ascii="Verdana" w:hAnsi="Verdana"/>
          <w:sz w:val="16"/>
          <w:szCs w:val="16"/>
        </w:rPr>
        <w:t xml:space="preserve"> team to check whether server reporting to Qradar console</w:t>
      </w:r>
    </w:p>
    <w:p w:rsidR="00057E62" w:rsidP="00800F5E" w:rsidRDefault="00057E62" w14:paraId="14E497DF" w14:textId="4F6F460D">
      <w:pPr>
        <w:rPr>
          <w:rFonts w:ascii="Verdana" w:hAnsi="Verdana"/>
          <w:sz w:val="16"/>
          <w:szCs w:val="16"/>
        </w:rPr>
      </w:pPr>
      <w:r w:rsidRPr="00057E62">
        <w:rPr>
          <w:rFonts w:ascii="Verdana" w:hAnsi="Verdana"/>
          <w:sz w:val="16"/>
          <w:szCs w:val="16"/>
        </w:rPr>
        <w:t xml:space="preserve">UDTrucksNetworkSecurity </w:t>
      </w:r>
      <w:hyperlink w:history="1" r:id="rId142">
        <w:r w:rsidRPr="00B85D6B">
          <w:rPr>
            <w:rStyle w:val="Hyperlink"/>
            <w:rFonts w:ascii="Verdana" w:hAnsi="Verdana"/>
            <w:sz w:val="16"/>
            <w:szCs w:val="16"/>
          </w:rPr>
          <w:t>UDTNetworkSecurity@hcl.com</w:t>
        </w:r>
      </w:hyperlink>
    </w:p>
    <w:p w:rsidR="00057E62" w:rsidP="00800F5E" w:rsidRDefault="00057E62" w14:paraId="4C8BCA5F" w14:textId="77777777">
      <w:pPr>
        <w:rPr>
          <w:rFonts w:ascii="Verdana" w:hAnsi="Verdana"/>
          <w:sz w:val="16"/>
          <w:szCs w:val="16"/>
        </w:rPr>
      </w:pPr>
    </w:p>
    <w:p w:rsidR="00800F5E" w:rsidP="00800F5E" w:rsidRDefault="00800F5E" w14:paraId="545DC0E0" w14:textId="2BBD2C57">
      <w:pPr>
        <w:rPr>
          <w:rFonts w:ascii="Verdana" w:hAnsi="Verdana"/>
          <w:sz w:val="16"/>
          <w:szCs w:val="16"/>
        </w:rPr>
      </w:pPr>
    </w:p>
    <w:p w:rsidR="00732189" w:rsidP="00732189" w:rsidRDefault="00732189" w14:paraId="6D86C1DF" w14:textId="77777777">
      <w:pPr>
        <w:pStyle w:val="Heading"/>
        <w:ind w:left="1080"/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v) TSM Agent installation</w:t>
      </w:r>
    </w:p>
    <w:p w:rsidR="00800F5E" w:rsidP="00800F5E" w:rsidRDefault="00732189" w14:paraId="135ACCB7" w14:textId="319FBA61">
      <w:p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a) Run the IBM Spectrum Protect Client and click next</w:t>
      </w:r>
    </w:p>
    <w:p w:rsidR="00732189" w:rsidP="00800F5E" w:rsidRDefault="00732189" w14:paraId="3395D1E0" w14:textId="15A141BD">
      <w:pPr>
        <w:rPr>
          <w:rFonts w:ascii="Verdana" w:hAnsi="Verdana"/>
          <w:sz w:val="16"/>
          <w:szCs w:val="16"/>
        </w:rPr>
      </w:pPr>
    </w:p>
    <w:p w:rsidR="00732189" w:rsidP="00800F5E" w:rsidRDefault="00732189" w14:paraId="6663AE73" w14:textId="069FFDE1">
      <w:pPr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72363B89" wp14:editId="324B9E7F">
            <wp:extent cx="3198601" cy="2162755"/>
            <wp:effectExtent l="0" t="0" r="1905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04702" cy="21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89" w:rsidP="00800F5E" w:rsidRDefault="00732189" w14:paraId="42DB61DA" w14:textId="7545BC1D">
      <w:pPr>
        <w:rPr>
          <w:rFonts w:ascii="Verdana" w:hAnsi="Verdana"/>
          <w:sz w:val="16"/>
          <w:szCs w:val="16"/>
        </w:rPr>
      </w:pPr>
    </w:p>
    <w:p w:rsidRPr="00732189" w:rsidR="00732189" w:rsidP="00632D4A" w:rsidRDefault="00632D4A" w14:paraId="0F4E8F29" w14:textId="690831C8">
      <w:pPr>
        <w:pStyle w:val="ListParagraph"/>
        <w:ind w:left="1080"/>
        <w:rPr>
          <w:rFonts w:ascii="Verdana" w:hAnsi="Verdana"/>
          <w:sz w:val="16"/>
          <w:szCs w:val="16"/>
        </w:rPr>
      </w:pPr>
      <w:proofErr w:type="gramStart"/>
      <w:r>
        <w:rPr>
          <w:rFonts w:ascii="Verdana" w:hAnsi="Verdana"/>
          <w:sz w:val="16"/>
          <w:szCs w:val="16"/>
        </w:rPr>
        <w:t>b )</w:t>
      </w:r>
      <w:proofErr w:type="gramEnd"/>
      <w:r>
        <w:rPr>
          <w:rFonts w:ascii="Verdana" w:hAnsi="Verdana"/>
          <w:sz w:val="16"/>
          <w:szCs w:val="16"/>
        </w:rPr>
        <w:t xml:space="preserve"> Let the path be default and click next</w:t>
      </w:r>
    </w:p>
    <w:p w:rsidR="00800F5E" w:rsidP="00800F5E" w:rsidRDefault="00800F5E" w14:paraId="5E6FBEB7" w14:textId="3E78330E">
      <w:pPr>
        <w:rPr>
          <w:rFonts w:ascii="Verdana" w:hAnsi="Verdana"/>
          <w:sz w:val="16"/>
          <w:szCs w:val="16"/>
        </w:rPr>
      </w:pPr>
    </w:p>
    <w:p w:rsidR="00732189" w:rsidP="00800F5E" w:rsidRDefault="00732189" w14:paraId="244B8398" w14:textId="72BF00CC">
      <w:pPr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743132E4" wp14:editId="16303DBC">
            <wp:extent cx="3223467" cy="2202511"/>
            <wp:effectExtent l="0" t="0" r="0" b="7620"/>
            <wp:docPr id="216" name="Picture 2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30063" cy="22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89" w:rsidP="00800F5E" w:rsidRDefault="00732189" w14:paraId="248E953C" w14:textId="276CED20">
      <w:pPr>
        <w:rPr>
          <w:rFonts w:ascii="Verdana" w:hAnsi="Verdana"/>
          <w:sz w:val="16"/>
          <w:szCs w:val="16"/>
        </w:rPr>
      </w:pPr>
    </w:p>
    <w:p w:rsidR="00632D4A" w:rsidP="00800F5E" w:rsidRDefault="00632D4A" w14:paraId="18D1AF08" w14:textId="4E6956B1">
      <w:pPr>
        <w:rPr>
          <w:rFonts w:ascii="Verdana" w:hAnsi="Verdana"/>
          <w:sz w:val="16"/>
          <w:szCs w:val="16"/>
        </w:rPr>
      </w:pPr>
      <w:proofErr w:type="gramStart"/>
      <w:r>
        <w:rPr>
          <w:rFonts w:ascii="Verdana" w:hAnsi="Verdana"/>
          <w:sz w:val="16"/>
          <w:szCs w:val="16"/>
        </w:rPr>
        <w:t>C )</w:t>
      </w:r>
      <w:proofErr w:type="gramEnd"/>
      <w:r>
        <w:rPr>
          <w:rFonts w:ascii="Verdana" w:hAnsi="Verdana"/>
          <w:sz w:val="16"/>
          <w:szCs w:val="16"/>
        </w:rPr>
        <w:t xml:space="preserve"> Select typical and click next</w:t>
      </w:r>
    </w:p>
    <w:p w:rsidR="00632D4A" w:rsidP="00800F5E" w:rsidRDefault="00632D4A" w14:paraId="1914426D" w14:textId="77777777">
      <w:pPr>
        <w:rPr>
          <w:rFonts w:ascii="Verdana" w:hAnsi="Verdana"/>
          <w:sz w:val="16"/>
          <w:szCs w:val="16"/>
        </w:rPr>
      </w:pPr>
    </w:p>
    <w:p w:rsidR="00732189" w:rsidP="00800F5E" w:rsidRDefault="00732189" w14:paraId="523A5F2A" w14:textId="21E36BC3">
      <w:pPr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000965D8" wp14:editId="4D5BB5F9">
            <wp:extent cx="3474720" cy="2357625"/>
            <wp:effectExtent l="0" t="0" r="0" b="5080"/>
            <wp:docPr id="218" name="Picture 2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text, application, email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79912" cy="236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D1" w:rsidP="00800F5E" w:rsidRDefault="007F4DD1" w14:paraId="2CA9EBD6" w14:textId="0DC93BF9">
      <w:pPr>
        <w:rPr>
          <w:rFonts w:ascii="Verdana" w:hAnsi="Verdana"/>
          <w:sz w:val="16"/>
          <w:szCs w:val="16"/>
        </w:rPr>
      </w:pPr>
    </w:p>
    <w:p w:rsidR="007F4DD1" w:rsidP="00800F5E" w:rsidRDefault="007F4DD1" w14:paraId="7C0E8104" w14:textId="5378742F">
      <w:pPr>
        <w:rPr>
          <w:rFonts w:ascii="Verdana" w:hAnsi="Verdana"/>
          <w:sz w:val="16"/>
          <w:szCs w:val="16"/>
        </w:rPr>
      </w:pPr>
    </w:p>
    <w:p w:rsidR="007F4DD1" w:rsidP="007F4DD1" w:rsidRDefault="007F4DD1" w14:paraId="4F0E011F" w14:textId="38241C74">
      <w:pPr>
        <w:rPr>
          <w:rFonts w:ascii="Verdana" w:hAnsi="Verdana"/>
          <w:sz w:val="16"/>
          <w:szCs w:val="16"/>
        </w:rPr>
      </w:pPr>
      <w:proofErr w:type="gramStart"/>
      <w:r>
        <w:rPr>
          <w:rFonts w:ascii="Verdana" w:hAnsi="Verdana"/>
          <w:sz w:val="16"/>
          <w:szCs w:val="16"/>
        </w:rPr>
        <w:t>d )</w:t>
      </w:r>
      <w:proofErr w:type="gramEnd"/>
      <w:r>
        <w:rPr>
          <w:rFonts w:ascii="Verdana" w:hAnsi="Verdana"/>
          <w:sz w:val="16"/>
          <w:szCs w:val="16"/>
        </w:rPr>
        <w:t xml:space="preserve"> Click install </w:t>
      </w:r>
    </w:p>
    <w:p w:rsidRPr="007F4DD1" w:rsidR="007F4DD1" w:rsidP="007F4DD1" w:rsidRDefault="007F4DD1" w14:paraId="5C645A91" w14:textId="77777777">
      <w:pPr>
        <w:rPr>
          <w:rFonts w:ascii="Verdana" w:hAnsi="Verdana"/>
          <w:sz w:val="16"/>
          <w:szCs w:val="16"/>
        </w:rPr>
      </w:pPr>
    </w:p>
    <w:p w:rsidR="00732189" w:rsidP="00800F5E" w:rsidRDefault="00732189" w14:paraId="179DBFB5" w14:textId="6B027506">
      <w:pPr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58504FB4" wp14:editId="0D9DD94B">
            <wp:extent cx="3203239" cy="2186608"/>
            <wp:effectExtent l="0" t="0" r="0" b="4445"/>
            <wp:docPr id="219" name="Picture 2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08086" cy="21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5E" w:rsidP="00800F5E" w:rsidRDefault="00800F5E" w14:paraId="5B994685" w14:textId="7BA5C7BE">
      <w:pPr>
        <w:rPr>
          <w:rFonts w:ascii="Verdana" w:hAnsi="Verdana"/>
          <w:sz w:val="16"/>
          <w:szCs w:val="16"/>
        </w:rPr>
      </w:pPr>
    </w:p>
    <w:p w:rsidR="007F4DD1" w:rsidP="00800F5E" w:rsidRDefault="007F4DD1" w14:paraId="21ECB864" w14:textId="69CD841E">
      <w:pPr>
        <w:rPr>
          <w:rFonts w:ascii="Verdana" w:hAnsi="Verdana"/>
          <w:sz w:val="16"/>
          <w:szCs w:val="16"/>
        </w:rPr>
      </w:pPr>
      <w:proofErr w:type="gramStart"/>
      <w:r>
        <w:rPr>
          <w:rFonts w:ascii="Verdana" w:hAnsi="Verdana"/>
          <w:sz w:val="16"/>
          <w:szCs w:val="16"/>
        </w:rPr>
        <w:t>e )</w:t>
      </w:r>
      <w:proofErr w:type="gramEnd"/>
      <w:r>
        <w:rPr>
          <w:rFonts w:ascii="Verdana" w:hAnsi="Verdana"/>
          <w:sz w:val="16"/>
          <w:szCs w:val="16"/>
        </w:rPr>
        <w:t xml:space="preserve"> Click finish to exit the console</w:t>
      </w:r>
    </w:p>
    <w:p w:rsidR="007F4DD1" w:rsidP="00800F5E" w:rsidRDefault="007F4DD1" w14:paraId="0C52555C" w14:textId="77777777">
      <w:pPr>
        <w:rPr>
          <w:rFonts w:ascii="Verdana" w:hAnsi="Verdana"/>
          <w:sz w:val="16"/>
          <w:szCs w:val="16"/>
        </w:rPr>
      </w:pPr>
    </w:p>
    <w:p w:rsidR="00632D4A" w:rsidP="00800F5E" w:rsidRDefault="00632D4A" w14:paraId="506BB65A" w14:textId="7B8DC874">
      <w:pPr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62518890" wp14:editId="25FDE624">
            <wp:extent cx="3650541" cy="2496709"/>
            <wp:effectExtent l="0" t="0" r="762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59914" cy="250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4A" w:rsidP="00800F5E" w:rsidRDefault="00632D4A" w14:paraId="0950155C" w14:textId="605030C7">
      <w:pPr>
        <w:rPr>
          <w:rFonts w:ascii="Verdana" w:hAnsi="Verdana"/>
          <w:sz w:val="16"/>
          <w:szCs w:val="16"/>
        </w:rPr>
      </w:pPr>
    </w:p>
    <w:p w:rsidR="00632D4A" w:rsidP="00800F5E" w:rsidRDefault="00632D4A" w14:paraId="7F6C31A2" w14:textId="2663419B">
      <w:pPr>
        <w:rPr>
          <w:rFonts w:ascii="Verdana" w:hAnsi="Verdana"/>
          <w:sz w:val="16"/>
          <w:szCs w:val="16"/>
        </w:rPr>
      </w:pPr>
      <w:r>
        <w:rPr>
          <w:noProof/>
        </w:rPr>
        <w:drawing>
          <wp:inline distT="0" distB="0" distL="0" distR="0" wp14:anchorId="48D8A037" wp14:editId="70FDF74B">
            <wp:extent cx="3153463" cy="2409246"/>
            <wp:effectExtent l="0" t="0" r="8890" b="0"/>
            <wp:docPr id="221" name="Picture 2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text, application, email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55523" cy="24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5E" w:rsidP="00800F5E" w:rsidRDefault="00800F5E" w14:paraId="2138B3A3" w14:textId="17503AE0">
      <w:pPr>
        <w:rPr>
          <w:rFonts w:ascii="Verdana" w:hAnsi="Verdana"/>
          <w:sz w:val="16"/>
          <w:szCs w:val="16"/>
        </w:rPr>
      </w:pPr>
    </w:p>
    <w:p w:rsidR="00800F5E" w:rsidP="00800F5E" w:rsidRDefault="00800F5E" w14:paraId="7BEF61DD" w14:textId="298A47DC">
      <w:pPr>
        <w:rPr>
          <w:rFonts w:ascii="Verdana" w:hAnsi="Verdana"/>
          <w:sz w:val="16"/>
          <w:szCs w:val="16"/>
        </w:rPr>
      </w:pPr>
    </w:p>
    <w:p w:rsidR="00800F5E" w:rsidP="00800F5E" w:rsidRDefault="00800F5E" w14:paraId="38F37E0B" w14:textId="70372B88">
      <w:pPr>
        <w:rPr>
          <w:rFonts w:ascii="Verdana" w:hAnsi="Verdana"/>
          <w:sz w:val="16"/>
          <w:szCs w:val="16"/>
        </w:rPr>
      </w:pPr>
    </w:p>
    <w:p w:rsidR="00800F5E" w:rsidP="00800F5E" w:rsidRDefault="00800F5E" w14:paraId="0F8E01D0" w14:textId="55E83059">
      <w:pPr>
        <w:rPr>
          <w:rFonts w:ascii="Verdana" w:hAnsi="Verdana"/>
          <w:sz w:val="16"/>
          <w:szCs w:val="16"/>
        </w:rPr>
      </w:pPr>
    </w:p>
    <w:p w:rsidR="00800F5E" w:rsidP="00800F5E" w:rsidRDefault="00800F5E" w14:paraId="4793B17B" w14:textId="080C8BC9">
      <w:pPr>
        <w:rPr>
          <w:rFonts w:ascii="Verdana" w:hAnsi="Verdana"/>
          <w:sz w:val="16"/>
          <w:szCs w:val="16"/>
        </w:rPr>
      </w:pPr>
    </w:p>
    <w:p w:rsidR="00916E48" w:rsidP="00916E48" w:rsidRDefault="00916E48" w14:paraId="4B460BDE" w14:textId="3594A01F">
      <w:pPr>
        <w:pStyle w:val="Heading"/>
        <w:numPr>
          <w:ilvl w:val="0"/>
          <w:numId w:val="42"/>
        </w:numPr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bookmarkStart w:name="_Hlk119422625" w:id="13"/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. Backup configuration</w:t>
      </w:r>
      <w:r w:rsidR="00EF0F2A"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 For Nodes</w:t>
      </w:r>
    </w:p>
    <w:bookmarkEnd w:id="13"/>
    <w:p w:rsidR="00800F5E" w:rsidP="00800F5E" w:rsidRDefault="00800F5E" w14:paraId="645B5829" w14:textId="1F521B4D">
      <w:pPr>
        <w:rPr>
          <w:rFonts w:ascii="Verdana" w:hAnsi="Verdana"/>
          <w:sz w:val="16"/>
          <w:szCs w:val="16"/>
        </w:rPr>
      </w:pPr>
    </w:p>
    <w:p w:rsidRPr="00916E48" w:rsidR="00E564FA" w:rsidP="00E564FA" w:rsidRDefault="00916E48" w14:paraId="2C065E00" w14:textId="5EF819E2">
      <w:pPr>
        <w:rPr>
          <w:rFonts w:ascii="Verdana" w:hAnsi="Verdana"/>
          <w:sz w:val="16"/>
          <w:szCs w:val="16"/>
        </w:rPr>
      </w:pPr>
      <w:proofErr w:type="gramStart"/>
      <w:r w:rsidRPr="00916E48">
        <w:rPr>
          <w:rFonts w:ascii="Verdana" w:hAnsi="Verdana"/>
          <w:sz w:val="16"/>
          <w:szCs w:val="16"/>
        </w:rPr>
        <w:t>a )</w:t>
      </w:r>
      <w:proofErr w:type="gramEnd"/>
      <w:r w:rsidRPr="00916E48">
        <w:rPr>
          <w:rFonts w:ascii="Verdana" w:hAnsi="Verdana"/>
          <w:sz w:val="16"/>
          <w:szCs w:val="16"/>
        </w:rPr>
        <w:t xml:space="preserve"> </w:t>
      </w:r>
      <w:r w:rsidRPr="00916E48" w:rsidR="00E564FA">
        <w:rPr>
          <w:rFonts w:ascii="Verdana" w:hAnsi="Verdana"/>
          <w:sz w:val="16"/>
          <w:szCs w:val="16"/>
        </w:rPr>
        <w:t>Once agent is installed, browse to the below path and open DSM</w:t>
      </w:r>
    </w:p>
    <w:p w:rsidRPr="00916E48" w:rsidR="00E564FA" w:rsidP="00E564FA" w:rsidRDefault="00E564FA" w14:paraId="0B50E94A" w14:textId="77777777">
      <w:pPr>
        <w:rPr>
          <w:rFonts w:ascii="Verdana" w:hAnsi="Verdana"/>
          <w:sz w:val="16"/>
          <w:szCs w:val="16"/>
        </w:rPr>
      </w:pPr>
      <w:r w:rsidRPr="00916E48">
        <w:rPr>
          <w:rFonts w:ascii="Verdana" w:hAnsi="Verdana"/>
          <w:sz w:val="16"/>
          <w:szCs w:val="16"/>
        </w:rPr>
        <w:t>C:\Program Files\</w:t>
      </w:r>
      <w:proofErr w:type="spellStart"/>
      <w:r w:rsidRPr="00916E48">
        <w:rPr>
          <w:rFonts w:ascii="Verdana" w:hAnsi="Verdana"/>
          <w:sz w:val="16"/>
          <w:szCs w:val="16"/>
        </w:rPr>
        <w:t>tivoli</w:t>
      </w:r>
      <w:proofErr w:type="spellEnd"/>
      <w:r w:rsidRPr="00916E48">
        <w:rPr>
          <w:rFonts w:ascii="Verdana" w:hAnsi="Verdana"/>
          <w:sz w:val="16"/>
          <w:szCs w:val="16"/>
        </w:rPr>
        <w:t>\TSM\</w:t>
      </w:r>
      <w:proofErr w:type="spellStart"/>
      <w:r w:rsidRPr="00916E48">
        <w:rPr>
          <w:rFonts w:ascii="Verdana" w:hAnsi="Verdana"/>
          <w:sz w:val="16"/>
          <w:szCs w:val="16"/>
        </w:rPr>
        <w:t>baclient</w:t>
      </w:r>
      <w:proofErr w:type="spellEnd"/>
    </w:p>
    <w:p w:rsidRPr="00B47BD6" w:rsidR="00E564FA" w:rsidP="00E564FA" w:rsidRDefault="00E564FA" w14:paraId="3A1273B5" w14:textId="77777777">
      <w:pPr>
        <w:rPr>
          <w:rFonts w:ascii="Verdana" w:hAnsi="Verdana"/>
        </w:rPr>
      </w:pPr>
    </w:p>
    <w:p w:rsidRPr="00B47BD6" w:rsidR="00E564FA" w:rsidP="00E564FA" w:rsidRDefault="00E564FA" w14:paraId="70EDA697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4758CDB4" wp14:editId="605D1785">
            <wp:extent cx="3053504" cy="185265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70022" cy="186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681CE5C4" w14:textId="0B95EBBB">
      <w:pPr>
        <w:rPr>
          <w:rFonts w:ascii="Verdana" w:hAnsi="Verdana"/>
        </w:rPr>
      </w:pPr>
    </w:p>
    <w:p w:rsidR="00916E48" w:rsidP="00E564FA" w:rsidRDefault="00916E48" w14:paraId="11812959" w14:textId="2830C52F">
      <w:pPr>
        <w:rPr>
          <w:rFonts w:ascii="Verdana" w:hAnsi="Verdana"/>
          <w:sz w:val="16"/>
          <w:szCs w:val="16"/>
        </w:rPr>
      </w:pPr>
      <w:proofErr w:type="gramStart"/>
      <w:r w:rsidRPr="00916E48">
        <w:rPr>
          <w:rFonts w:ascii="Verdana" w:hAnsi="Verdana"/>
          <w:sz w:val="16"/>
          <w:szCs w:val="16"/>
        </w:rPr>
        <w:t>b )</w:t>
      </w:r>
      <w:proofErr w:type="gramEnd"/>
      <w:r w:rsidRPr="00916E48">
        <w:rPr>
          <w:rFonts w:ascii="Verdana" w:hAnsi="Verdana"/>
          <w:sz w:val="16"/>
          <w:szCs w:val="16"/>
        </w:rPr>
        <w:t xml:space="preserve"> Click next</w:t>
      </w:r>
      <w:r>
        <w:rPr>
          <w:rFonts w:ascii="Verdana" w:hAnsi="Verdana"/>
          <w:sz w:val="16"/>
          <w:szCs w:val="16"/>
        </w:rPr>
        <w:t xml:space="preserve"> to create options file</w:t>
      </w:r>
    </w:p>
    <w:p w:rsidRPr="00916E48" w:rsidR="00916E48" w:rsidP="00E564FA" w:rsidRDefault="00916E48" w14:paraId="1ECD8675" w14:textId="77777777">
      <w:pPr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37A7743C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6B9D6653" wp14:editId="632C57C2">
            <wp:extent cx="3333744" cy="2401294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47949" cy="241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2E22E815" w14:textId="6E5C3D9A">
      <w:pPr>
        <w:rPr>
          <w:rFonts w:ascii="Verdana" w:hAnsi="Verdana"/>
        </w:rPr>
      </w:pPr>
    </w:p>
    <w:p w:rsidRPr="00916E48" w:rsidR="00916E48" w:rsidP="00E564FA" w:rsidRDefault="00916E48" w14:paraId="63B4398D" w14:textId="367C2EEC">
      <w:pPr>
        <w:rPr>
          <w:rFonts w:ascii="Verdana" w:hAnsi="Verdana"/>
          <w:sz w:val="16"/>
          <w:szCs w:val="16"/>
        </w:rPr>
      </w:pPr>
      <w:proofErr w:type="gramStart"/>
      <w:r w:rsidRPr="00916E48">
        <w:rPr>
          <w:rFonts w:ascii="Verdana" w:hAnsi="Verdana"/>
          <w:sz w:val="16"/>
          <w:szCs w:val="16"/>
        </w:rPr>
        <w:t>C )</w:t>
      </w:r>
      <w:proofErr w:type="gramEnd"/>
      <w:r w:rsidRPr="00916E48">
        <w:rPr>
          <w:rFonts w:ascii="Verdana" w:hAnsi="Verdana"/>
          <w:sz w:val="16"/>
          <w:szCs w:val="16"/>
        </w:rPr>
        <w:t xml:space="preserve"> Provide the server name and click next</w:t>
      </w:r>
    </w:p>
    <w:p w:rsidRPr="00B47BD6" w:rsidR="00916E48" w:rsidP="00E564FA" w:rsidRDefault="00916E48" w14:paraId="5520D6B8" w14:textId="77777777">
      <w:pPr>
        <w:rPr>
          <w:rFonts w:ascii="Verdana" w:hAnsi="Verdana"/>
        </w:rPr>
      </w:pPr>
    </w:p>
    <w:p w:rsidR="00E564FA" w:rsidP="00E564FA" w:rsidRDefault="00E564FA" w14:paraId="0C2E2FA5" w14:textId="372F9541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03886117" wp14:editId="29E60282">
            <wp:extent cx="3306923" cy="2138901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14486" cy="21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48" w:rsidP="00E564FA" w:rsidRDefault="00916E48" w14:paraId="377DA80B" w14:textId="6AA48822">
      <w:pPr>
        <w:rPr>
          <w:rFonts w:ascii="Verdana" w:hAnsi="Verdana"/>
        </w:rPr>
      </w:pPr>
    </w:p>
    <w:p w:rsidRPr="00916E48" w:rsidR="00916E48" w:rsidP="00E564FA" w:rsidRDefault="00916E48" w14:paraId="45076DE6" w14:textId="31F84AC8">
      <w:pPr>
        <w:rPr>
          <w:rFonts w:ascii="Verdana" w:hAnsi="Verdana"/>
          <w:sz w:val="16"/>
          <w:szCs w:val="16"/>
        </w:rPr>
      </w:pPr>
      <w:proofErr w:type="gramStart"/>
      <w:r w:rsidRPr="00916E48">
        <w:rPr>
          <w:rFonts w:ascii="Verdana" w:hAnsi="Verdana"/>
          <w:sz w:val="16"/>
          <w:szCs w:val="16"/>
        </w:rPr>
        <w:t>d )</w:t>
      </w:r>
      <w:proofErr w:type="gramEnd"/>
      <w:r w:rsidRPr="00916E48">
        <w:rPr>
          <w:rFonts w:ascii="Verdana" w:hAnsi="Verdana"/>
          <w:sz w:val="16"/>
          <w:szCs w:val="16"/>
        </w:rPr>
        <w:t xml:space="preserve"> Select TCP/IP and click next</w:t>
      </w:r>
    </w:p>
    <w:p w:rsidRPr="00B47BD6" w:rsidR="00916E48" w:rsidP="00E564FA" w:rsidRDefault="00916E48" w14:paraId="52A2F2FA" w14:textId="77777777">
      <w:pPr>
        <w:rPr>
          <w:rFonts w:ascii="Verdana" w:hAnsi="Verdana"/>
        </w:rPr>
      </w:pPr>
    </w:p>
    <w:p w:rsidR="00E564FA" w:rsidP="00E564FA" w:rsidRDefault="00E564FA" w14:paraId="62E68164" w14:textId="1DFE3481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A087940" wp14:editId="3F52978C">
            <wp:extent cx="3013544" cy="1939809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29000" cy="194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1E4" w:rsidP="00E564FA" w:rsidRDefault="009211E4" w14:paraId="3C30F2DC" w14:textId="3CE1AC07">
      <w:pPr>
        <w:rPr>
          <w:rFonts w:ascii="Verdana" w:hAnsi="Verdana"/>
        </w:rPr>
      </w:pPr>
    </w:p>
    <w:p w:rsidRPr="009211E4" w:rsidR="009211E4" w:rsidP="00E564FA" w:rsidRDefault="009211E4" w14:paraId="389154AC" w14:textId="32DE995E">
      <w:pPr>
        <w:rPr>
          <w:rFonts w:ascii="Verdana" w:hAnsi="Verdana"/>
          <w:sz w:val="16"/>
          <w:szCs w:val="16"/>
        </w:rPr>
      </w:pPr>
      <w:proofErr w:type="gramStart"/>
      <w:r w:rsidRPr="009211E4">
        <w:rPr>
          <w:rFonts w:ascii="Verdana" w:hAnsi="Verdana"/>
          <w:sz w:val="16"/>
          <w:szCs w:val="16"/>
        </w:rPr>
        <w:t>e )</w:t>
      </w:r>
      <w:proofErr w:type="gramEnd"/>
      <w:r w:rsidRPr="009211E4">
        <w:rPr>
          <w:rFonts w:ascii="Verdana" w:hAnsi="Verdana"/>
          <w:sz w:val="16"/>
          <w:szCs w:val="16"/>
        </w:rPr>
        <w:t xml:space="preserve"> Click select all and proceed further</w:t>
      </w:r>
    </w:p>
    <w:p w:rsidRPr="00B47BD6" w:rsidR="00E564FA" w:rsidP="00E564FA" w:rsidRDefault="00E564FA" w14:paraId="3FFEB8DD" w14:textId="1E95612C">
      <w:pPr>
        <w:rPr>
          <w:rFonts w:ascii="Verdana" w:hAnsi="Verdana"/>
        </w:rPr>
      </w:pPr>
    </w:p>
    <w:p w:rsidR="00E564FA" w:rsidP="00E564FA" w:rsidRDefault="00E564FA" w14:paraId="2A06C077" w14:textId="33888E2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0346EC9" wp14:editId="5A5658DC">
            <wp:extent cx="3930032" cy="2536466"/>
            <wp:effectExtent l="0" t="0" r="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46042" cy="254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27" w:rsidP="00E564FA" w:rsidRDefault="00694827" w14:paraId="18C22F49" w14:textId="4B80D0CD">
      <w:pPr>
        <w:rPr>
          <w:rFonts w:ascii="Verdana" w:hAnsi="Verdana"/>
        </w:rPr>
      </w:pPr>
    </w:p>
    <w:p w:rsidR="00694827" w:rsidP="00E564FA" w:rsidRDefault="00694827" w14:paraId="27D7266F" w14:textId="1F8C4A5E">
      <w:pPr>
        <w:rPr>
          <w:rFonts w:ascii="Verdana" w:hAnsi="Verdana"/>
          <w:sz w:val="16"/>
          <w:szCs w:val="16"/>
        </w:rPr>
      </w:pPr>
      <w:proofErr w:type="gramStart"/>
      <w:r w:rsidRPr="00694827">
        <w:rPr>
          <w:rFonts w:ascii="Verdana" w:hAnsi="Verdana"/>
          <w:sz w:val="16"/>
          <w:szCs w:val="16"/>
        </w:rPr>
        <w:t>f )</w:t>
      </w:r>
      <w:proofErr w:type="gramEnd"/>
      <w:r w:rsidRPr="00694827">
        <w:rPr>
          <w:rFonts w:ascii="Verdana" w:hAnsi="Verdana"/>
          <w:sz w:val="16"/>
          <w:szCs w:val="16"/>
        </w:rPr>
        <w:t xml:space="preserve"> click next</w:t>
      </w:r>
    </w:p>
    <w:p w:rsidRPr="00694827" w:rsidR="00694827" w:rsidP="00E564FA" w:rsidRDefault="00694827" w14:paraId="640DBA29" w14:textId="77777777">
      <w:pPr>
        <w:rPr>
          <w:rFonts w:ascii="Verdana" w:hAnsi="Verdana"/>
          <w:sz w:val="16"/>
          <w:szCs w:val="16"/>
        </w:rPr>
      </w:pPr>
    </w:p>
    <w:p w:rsidR="00E564FA" w:rsidP="00E564FA" w:rsidRDefault="00E564FA" w14:paraId="60126853" w14:textId="0EFC2B73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1D028830" wp14:editId="2B8B61FA">
            <wp:extent cx="3594174" cy="2305878"/>
            <wp:effectExtent l="0" t="0" r="635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7441" cy="23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B0" w:rsidP="00E564FA" w:rsidRDefault="00AD3BB0" w14:paraId="7B1B8B1A" w14:textId="6AB46AB7">
      <w:pPr>
        <w:rPr>
          <w:rFonts w:ascii="Verdana" w:hAnsi="Verdana"/>
        </w:rPr>
      </w:pPr>
    </w:p>
    <w:p w:rsidR="00AD3BB0" w:rsidP="00E564FA" w:rsidRDefault="00AD3BB0" w14:paraId="266EDB81" w14:textId="05E7A25B">
      <w:pPr>
        <w:rPr>
          <w:rFonts w:ascii="Verdana" w:hAnsi="Verdana"/>
        </w:rPr>
      </w:pPr>
    </w:p>
    <w:p w:rsidRPr="00AD3BB0" w:rsidR="00AD3BB0" w:rsidP="00E564FA" w:rsidRDefault="00AD3BB0" w14:paraId="224C4345" w14:textId="199E7544">
      <w:pPr>
        <w:rPr>
          <w:rFonts w:ascii="Verdana" w:hAnsi="Verdana"/>
          <w:sz w:val="16"/>
          <w:szCs w:val="16"/>
        </w:rPr>
      </w:pPr>
      <w:proofErr w:type="gramStart"/>
      <w:r w:rsidRPr="00AD3BB0">
        <w:rPr>
          <w:rFonts w:ascii="Verdana" w:hAnsi="Verdana"/>
          <w:sz w:val="16"/>
          <w:szCs w:val="16"/>
        </w:rPr>
        <w:t>g )</w:t>
      </w:r>
      <w:proofErr w:type="gramEnd"/>
      <w:r w:rsidRPr="00AD3BB0">
        <w:rPr>
          <w:rFonts w:ascii="Verdana" w:hAnsi="Verdana"/>
          <w:sz w:val="16"/>
          <w:szCs w:val="16"/>
        </w:rPr>
        <w:t xml:space="preserve"> Select the drives which needs to be part of backup and click next</w:t>
      </w:r>
    </w:p>
    <w:p w:rsidRPr="00B47BD6" w:rsidR="00AD3BB0" w:rsidP="00E564FA" w:rsidRDefault="00AD3BB0" w14:paraId="1D2257E8" w14:textId="77777777">
      <w:pPr>
        <w:rPr>
          <w:rFonts w:ascii="Verdana" w:hAnsi="Verdana"/>
        </w:rPr>
      </w:pPr>
    </w:p>
    <w:p w:rsidR="00E564FA" w:rsidP="00E564FA" w:rsidRDefault="00E564FA" w14:paraId="3D3922DA" w14:textId="77611829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05C87A9A" wp14:editId="6150E4A9">
            <wp:extent cx="2842978" cy="1828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9067" cy="183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B0" w:rsidP="00E564FA" w:rsidRDefault="00AD3BB0" w14:paraId="62E8C4E5" w14:textId="16D66387">
      <w:pPr>
        <w:rPr>
          <w:rFonts w:ascii="Verdana" w:hAnsi="Verdana"/>
        </w:rPr>
      </w:pPr>
    </w:p>
    <w:p w:rsidRPr="00AD3BB0" w:rsidR="00AD3BB0" w:rsidP="00E564FA" w:rsidRDefault="00AD3BB0" w14:paraId="39B4FFD2" w14:textId="65B21990">
      <w:pPr>
        <w:rPr>
          <w:rFonts w:ascii="Verdana" w:hAnsi="Verdana"/>
          <w:sz w:val="16"/>
          <w:szCs w:val="16"/>
        </w:rPr>
      </w:pPr>
      <w:proofErr w:type="gramStart"/>
      <w:r w:rsidRPr="00AD3BB0">
        <w:rPr>
          <w:rFonts w:ascii="Verdana" w:hAnsi="Verdana"/>
          <w:sz w:val="16"/>
          <w:szCs w:val="16"/>
        </w:rPr>
        <w:t>h )click</w:t>
      </w:r>
      <w:proofErr w:type="gramEnd"/>
      <w:r w:rsidRPr="00AD3BB0">
        <w:rPr>
          <w:rFonts w:ascii="Verdana" w:hAnsi="Verdana"/>
          <w:sz w:val="16"/>
          <w:szCs w:val="16"/>
        </w:rPr>
        <w:t xml:space="preserve"> apply </w:t>
      </w:r>
    </w:p>
    <w:p w:rsidRPr="00B47BD6" w:rsidR="00AD3BB0" w:rsidP="00E564FA" w:rsidRDefault="00AD3BB0" w14:paraId="3EE1C986" w14:textId="77777777">
      <w:pPr>
        <w:rPr>
          <w:rFonts w:ascii="Verdana" w:hAnsi="Verdana"/>
        </w:rPr>
      </w:pPr>
    </w:p>
    <w:p w:rsidRPr="00B47BD6" w:rsidR="00E564FA" w:rsidP="00E564FA" w:rsidRDefault="00E564FA" w14:paraId="53FAD1D9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939F4BE" wp14:editId="16EB1C4D">
            <wp:extent cx="3059539" cy="1979875"/>
            <wp:effectExtent l="0" t="0" r="7620" b="1905"/>
            <wp:docPr id="92" name="Picture 9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, Word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71104" cy="198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585144B4" w14:textId="4D3C99BE">
      <w:pPr>
        <w:rPr>
          <w:rFonts w:ascii="Verdana" w:hAnsi="Verdana"/>
        </w:rPr>
      </w:pPr>
    </w:p>
    <w:p w:rsidRPr="00AD3BB0" w:rsidR="00AD3BB0" w:rsidP="00E564FA" w:rsidRDefault="00AD3BB0" w14:paraId="28E2FC78" w14:textId="4093E381">
      <w:pPr>
        <w:rPr>
          <w:rFonts w:ascii="Verdana" w:hAnsi="Verdana"/>
          <w:sz w:val="16"/>
          <w:szCs w:val="16"/>
        </w:rPr>
      </w:pPr>
      <w:proofErr w:type="gramStart"/>
      <w:r w:rsidRPr="00AD3BB0">
        <w:rPr>
          <w:rFonts w:ascii="Verdana" w:hAnsi="Verdana"/>
          <w:sz w:val="16"/>
          <w:szCs w:val="16"/>
        </w:rPr>
        <w:t>i )</w:t>
      </w:r>
      <w:proofErr w:type="gramEnd"/>
      <w:r w:rsidRPr="00AD3BB0">
        <w:rPr>
          <w:rFonts w:ascii="Verdana" w:hAnsi="Verdana"/>
          <w:sz w:val="16"/>
          <w:szCs w:val="16"/>
        </w:rPr>
        <w:t xml:space="preserve"> click finish to exit the console</w:t>
      </w:r>
    </w:p>
    <w:p w:rsidRPr="00B47BD6" w:rsidR="00E564FA" w:rsidP="00E564FA" w:rsidRDefault="00E564FA" w14:paraId="40C5832F" w14:textId="77777777">
      <w:pPr>
        <w:rPr>
          <w:rFonts w:ascii="Verdana" w:hAnsi="Verdana"/>
        </w:rPr>
      </w:pPr>
    </w:p>
    <w:p w:rsidR="00E564FA" w:rsidP="00E564FA" w:rsidRDefault="00E564FA" w14:paraId="74467B16" w14:textId="62BA9870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1FEF786D" wp14:editId="04D7B800">
            <wp:extent cx="3840480" cy="2496723"/>
            <wp:effectExtent l="0" t="0" r="7620" b="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47679" cy="250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B0" w:rsidP="00E564FA" w:rsidRDefault="00AD3BB0" w14:paraId="2B76E29F" w14:textId="0AE0B0C0">
      <w:pPr>
        <w:rPr>
          <w:rFonts w:ascii="Verdana" w:hAnsi="Verdana"/>
        </w:rPr>
      </w:pPr>
    </w:p>
    <w:p w:rsidR="00AD3BB0" w:rsidP="00E564FA" w:rsidRDefault="00AD3BB0" w14:paraId="68E9780F" w14:textId="5FAFCE22">
      <w:pPr>
        <w:rPr>
          <w:rFonts w:ascii="Verdana" w:hAnsi="Verdana"/>
        </w:rPr>
      </w:pPr>
    </w:p>
    <w:p w:rsidR="00AD3BB0" w:rsidP="00E564FA" w:rsidRDefault="00AD3BB0" w14:paraId="7683E3C3" w14:textId="3CC5A1E2">
      <w:pPr>
        <w:rPr>
          <w:rFonts w:ascii="Verdana" w:hAnsi="Verdana"/>
        </w:rPr>
      </w:pPr>
    </w:p>
    <w:p w:rsidR="00AD3BB0" w:rsidP="00E564FA" w:rsidRDefault="00AD3BB0" w14:paraId="04E02044" w14:textId="254276EB">
      <w:pPr>
        <w:rPr>
          <w:rFonts w:ascii="Verdana" w:hAnsi="Verdana"/>
        </w:rPr>
      </w:pPr>
    </w:p>
    <w:p w:rsidR="00AD3BB0" w:rsidP="00E564FA" w:rsidRDefault="00AD3BB0" w14:paraId="01D8E147" w14:textId="65D80AE6">
      <w:pPr>
        <w:rPr>
          <w:rFonts w:ascii="Verdana" w:hAnsi="Verdana"/>
          <w:sz w:val="16"/>
          <w:szCs w:val="16"/>
        </w:rPr>
      </w:pPr>
      <w:proofErr w:type="gramStart"/>
      <w:r w:rsidRPr="00AD3BB0">
        <w:rPr>
          <w:rFonts w:ascii="Verdana" w:hAnsi="Verdana"/>
          <w:sz w:val="16"/>
          <w:szCs w:val="16"/>
        </w:rPr>
        <w:t>j )</w:t>
      </w:r>
      <w:proofErr w:type="gramEnd"/>
      <w:r w:rsidRPr="00AD3BB0">
        <w:rPr>
          <w:rFonts w:ascii="Verdana" w:hAnsi="Verdana"/>
          <w:sz w:val="16"/>
          <w:szCs w:val="16"/>
        </w:rPr>
        <w:t xml:space="preserve"> open the </w:t>
      </w:r>
      <w:proofErr w:type="spellStart"/>
      <w:r w:rsidRPr="00AD3BB0">
        <w:rPr>
          <w:rFonts w:ascii="Verdana" w:hAnsi="Verdana"/>
          <w:sz w:val="16"/>
          <w:szCs w:val="16"/>
        </w:rPr>
        <w:t>dsm.opt</w:t>
      </w:r>
      <w:proofErr w:type="spellEnd"/>
      <w:r w:rsidRPr="00AD3BB0">
        <w:rPr>
          <w:rFonts w:ascii="Verdana" w:hAnsi="Verdana"/>
          <w:sz w:val="16"/>
          <w:szCs w:val="16"/>
        </w:rPr>
        <w:t xml:space="preserve"> file and append the below entries</w:t>
      </w:r>
    </w:p>
    <w:p w:rsidRPr="00AD3BB0" w:rsidR="00AD3BB0" w:rsidP="00E564FA" w:rsidRDefault="00AD3BB0" w14:paraId="2C270FDE" w14:textId="77777777">
      <w:pPr>
        <w:rPr>
          <w:rFonts w:ascii="Verdana" w:hAnsi="Verdana"/>
          <w:sz w:val="16"/>
          <w:szCs w:val="16"/>
        </w:rPr>
      </w:pPr>
    </w:p>
    <w:p w:rsidR="00E564FA" w:rsidP="00E564FA" w:rsidRDefault="00E564FA" w14:paraId="4EECF31A" w14:textId="72B8271A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EA8585F" wp14:editId="241C1ED8">
            <wp:extent cx="4054951" cy="1932167"/>
            <wp:effectExtent l="0" t="0" r="317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56399" cy="193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B0" w:rsidP="00E564FA" w:rsidRDefault="00AD3BB0" w14:paraId="1DC0FEAB" w14:textId="17817812">
      <w:pPr>
        <w:rPr>
          <w:rFonts w:ascii="Verdana" w:hAnsi="Verdana"/>
        </w:rPr>
      </w:pPr>
    </w:p>
    <w:p w:rsidRPr="00AD3BB0" w:rsidR="00AD3BB0" w:rsidP="00E564FA" w:rsidRDefault="00AD3BB0" w14:paraId="5CE817DD" w14:textId="2F5B1006">
      <w:pPr>
        <w:rPr>
          <w:rFonts w:ascii="Verdana" w:hAnsi="Verdana"/>
          <w:sz w:val="16"/>
          <w:szCs w:val="16"/>
        </w:rPr>
      </w:pPr>
      <w:proofErr w:type="gramStart"/>
      <w:r w:rsidRPr="00AD3BB0">
        <w:rPr>
          <w:rFonts w:ascii="Verdana" w:hAnsi="Verdana"/>
          <w:sz w:val="16"/>
          <w:szCs w:val="16"/>
        </w:rPr>
        <w:t>k )Open</w:t>
      </w:r>
      <w:proofErr w:type="gramEnd"/>
      <w:r w:rsidRPr="00AD3BB0">
        <w:rPr>
          <w:rFonts w:ascii="Verdana" w:hAnsi="Verdana"/>
          <w:sz w:val="16"/>
          <w:szCs w:val="16"/>
        </w:rPr>
        <w:t xml:space="preserve"> the mentioned path below and type </w:t>
      </w:r>
      <w:proofErr w:type="spellStart"/>
      <w:r w:rsidRPr="00AD3BB0">
        <w:rPr>
          <w:rFonts w:ascii="Verdana" w:hAnsi="Verdana"/>
          <w:sz w:val="16"/>
          <w:szCs w:val="16"/>
        </w:rPr>
        <w:t>dsmc</w:t>
      </w:r>
      <w:proofErr w:type="spellEnd"/>
      <w:r w:rsidRPr="00AD3BB0">
        <w:rPr>
          <w:rFonts w:ascii="Verdana" w:hAnsi="Verdana"/>
          <w:sz w:val="16"/>
          <w:szCs w:val="16"/>
        </w:rPr>
        <w:t>, so that it will prompt for password. Password will be provided by Backup team</w:t>
      </w:r>
    </w:p>
    <w:p w:rsidRPr="00B47BD6" w:rsidR="00AD3BB0" w:rsidP="00E564FA" w:rsidRDefault="00AD3BB0" w14:paraId="4464A64B" w14:textId="21322B25">
      <w:pPr>
        <w:rPr>
          <w:rFonts w:ascii="Verdana" w:hAnsi="Verdana"/>
        </w:rPr>
      </w:pPr>
    </w:p>
    <w:p w:rsidR="00E564FA" w:rsidP="00E564FA" w:rsidRDefault="00E564FA" w14:paraId="73370CE0" w14:textId="531F78D4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0B1592FC" wp14:editId="45A292BA">
            <wp:extent cx="3744692" cy="2409245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53881" cy="24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B0" w:rsidP="00E564FA" w:rsidRDefault="00AD3BB0" w14:paraId="796B3EA5" w14:textId="224F33C8">
      <w:pPr>
        <w:rPr>
          <w:rFonts w:ascii="Verdana" w:hAnsi="Verdana"/>
        </w:rPr>
      </w:pPr>
    </w:p>
    <w:p w:rsidR="00AD3BB0" w:rsidP="00E564FA" w:rsidRDefault="00AD3BB0" w14:paraId="5382529A" w14:textId="684EE35C">
      <w:pPr>
        <w:rPr>
          <w:rFonts w:ascii="Verdana" w:hAnsi="Verdana"/>
          <w:sz w:val="16"/>
          <w:szCs w:val="16"/>
        </w:rPr>
      </w:pPr>
      <w:proofErr w:type="gramStart"/>
      <w:r w:rsidRPr="00AD3BB0">
        <w:rPr>
          <w:rFonts w:ascii="Verdana" w:hAnsi="Verdana"/>
          <w:sz w:val="16"/>
          <w:szCs w:val="16"/>
        </w:rPr>
        <w:t>l )</w:t>
      </w:r>
      <w:proofErr w:type="gramEnd"/>
      <w:r w:rsidRPr="00AD3BB0">
        <w:rPr>
          <w:rFonts w:ascii="Verdana" w:hAnsi="Verdana"/>
          <w:sz w:val="16"/>
          <w:szCs w:val="16"/>
        </w:rPr>
        <w:t xml:space="preserve"> Open IBM spectrum Protect and select setup from utilities</w:t>
      </w:r>
    </w:p>
    <w:p w:rsidRPr="00AD3BB0" w:rsidR="00AD3BB0" w:rsidP="00E564FA" w:rsidRDefault="00AD3BB0" w14:paraId="35752CEB" w14:textId="77777777">
      <w:pPr>
        <w:rPr>
          <w:rFonts w:ascii="Verdana" w:hAnsi="Verdana"/>
          <w:sz w:val="16"/>
          <w:szCs w:val="16"/>
        </w:rPr>
      </w:pPr>
    </w:p>
    <w:p w:rsidR="00E564FA" w:rsidP="00E564FA" w:rsidRDefault="00E564FA" w14:paraId="21F5E4D0" w14:textId="6B490DCF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09816C73" wp14:editId="425507F7">
            <wp:extent cx="3599138" cy="2496710"/>
            <wp:effectExtent l="0" t="0" r="1905" b="0"/>
            <wp:docPr id="95" name="Picture 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02326" cy="249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B0" w:rsidP="00E564FA" w:rsidRDefault="00AD3BB0" w14:paraId="6CA3A141" w14:textId="5C6E198C">
      <w:pPr>
        <w:rPr>
          <w:rFonts w:ascii="Verdana" w:hAnsi="Verdana"/>
        </w:rPr>
      </w:pPr>
    </w:p>
    <w:p w:rsidRPr="00B47BD6" w:rsidR="00AD3BB0" w:rsidP="00E564FA" w:rsidRDefault="00AD3BB0" w14:paraId="06D6EF19" w14:textId="521FE023">
      <w:pPr>
        <w:rPr>
          <w:rFonts w:ascii="Verdana" w:hAnsi="Verdana"/>
        </w:rPr>
      </w:pPr>
    </w:p>
    <w:p w:rsidR="00E564FA" w:rsidP="00E564FA" w:rsidRDefault="00E564FA" w14:paraId="7157C7B7" w14:textId="02519710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DD2CDE5" wp14:editId="07527B51">
            <wp:extent cx="3404207" cy="2369488"/>
            <wp:effectExtent l="0" t="0" r="6350" b="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15204" cy="23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B43FB" w:rsidR="00AD3BB0" w:rsidP="00E564FA" w:rsidRDefault="00AD3BB0" w14:paraId="0F1D02FA" w14:textId="6707F335">
      <w:pPr>
        <w:rPr>
          <w:rFonts w:ascii="Verdana" w:hAnsi="Verdana"/>
          <w:sz w:val="16"/>
          <w:szCs w:val="16"/>
        </w:rPr>
      </w:pPr>
    </w:p>
    <w:p w:rsidR="00AD3BB0" w:rsidP="00E564FA" w:rsidRDefault="00AD3BB0" w14:paraId="370A268D" w14:textId="3BB901A0">
      <w:pPr>
        <w:rPr>
          <w:rFonts w:ascii="Verdana" w:hAnsi="Verdana"/>
          <w:sz w:val="16"/>
          <w:szCs w:val="16"/>
        </w:rPr>
      </w:pPr>
      <w:proofErr w:type="gramStart"/>
      <w:r w:rsidRPr="007B43FB">
        <w:rPr>
          <w:rFonts w:ascii="Verdana" w:hAnsi="Verdana"/>
          <w:sz w:val="16"/>
          <w:szCs w:val="16"/>
        </w:rPr>
        <w:t>m )</w:t>
      </w:r>
      <w:proofErr w:type="gramEnd"/>
      <w:r w:rsidRPr="007B43FB">
        <w:rPr>
          <w:rFonts w:ascii="Verdana" w:hAnsi="Verdana"/>
          <w:sz w:val="16"/>
          <w:szCs w:val="16"/>
        </w:rPr>
        <w:t xml:space="preserve"> Select Help me configure the client scheduler and click next</w:t>
      </w:r>
    </w:p>
    <w:p w:rsidRPr="007B43FB" w:rsidR="007B43FB" w:rsidP="00E564FA" w:rsidRDefault="007B43FB" w14:paraId="43803BC1" w14:textId="77777777">
      <w:pPr>
        <w:rPr>
          <w:rFonts w:ascii="Verdana" w:hAnsi="Verdana"/>
          <w:sz w:val="16"/>
          <w:szCs w:val="16"/>
        </w:rPr>
      </w:pPr>
    </w:p>
    <w:p w:rsidR="00E564FA" w:rsidP="00E564FA" w:rsidRDefault="00E564FA" w14:paraId="4F95B49C" w14:textId="6ABC31F1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E42CC7A" wp14:editId="4BE9FDD8">
            <wp:extent cx="3676332" cy="2377440"/>
            <wp:effectExtent l="0" t="0" r="635" b="381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82148" cy="238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FB" w:rsidP="00E564FA" w:rsidRDefault="007B43FB" w14:paraId="50D4C8A9" w14:textId="0E22DAA2">
      <w:pPr>
        <w:rPr>
          <w:rFonts w:ascii="Verdana" w:hAnsi="Verdana"/>
        </w:rPr>
      </w:pPr>
    </w:p>
    <w:p w:rsidR="007B43FB" w:rsidP="00E564FA" w:rsidRDefault="007B43FB" w14:paraId="6A2A2728" w14:textId="1520C326">
      <w:pPr>
        <w:rPr>
          <w:rFonts w:ascii="Verdana" w:hAnsi="Verdana"/>
          <w:sz w:val="16"/>
          <w:szCs w:val="16"/>
        </w:rPr>
      </w:pPr>
      <w:proofErr w:type="gramStart"/>
      <w:r w:rsidRPr="007B43FB">
        <w:rPr>
          <w:rFonts w:ascii="Verdana" w:hAnsi="Verdana"/>
          <w:sz w:val="16"/>
          <w:szCs w:val="16"/>
        </w:rPr>
        <w:t>n )</w:t>
      </w:r>
      <w:proofErr w:type="gramEnd"/>
      <w:r w:rsidRPr="007B43FB">
        <w:rPr>
          <w:rFonts w:ascii="Verdana" w:hAnsi="Verdana"/>
          <w:sz w:val="16"/>
          <w:szCs w:val="16"/>
        </w:rPr>
        <w:t xml:space="preserve"> Click next</w:t>
      </w:r>
    </w:p>
    <w:p w:rsidRPr="007B43FB" w:rsidR="007B43FB" w:rsidP="00E564FA" w:rsidRDefault="007B43FB" w14:paraId="24EB4DF7" w14:textId="77777777">
      <w:pPr>
        <w:rPr>
          <w:rFonts w:ascii="Verdana" w:hAnsi="Verdana"/>
          <w:sz w:val="16"/>
          <w:szCs w:val="16"/>
        </w:rPr>
      </w:pPr>
    </w:p>
    <w:p w:rsidR="00E564FA" w:rsidP="00E564FA" w:rsidRDefault="00E564FA" w14:paraId="3D3EABB3" w14:textId="46DBF6B0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1D8A84E7" wp14:editId="03CF682B">
            <wp:extent cx="3522428" cy="2280922"/>
            <wp:effectExtent l="0" t="0" r="1905" b="5080"/>
            <wp:docPr id="98" name="Picture 9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, PowerPoin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34876" cy="228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FB" w:rsidP="00E564FA" w:rsidRDefault="007B43FB" w14:paraId="7F939932" w14:textId="5C691C82">
      <w:pPr>
        <w:rPr>
          <w:rFonts w:ascii="Verdana" w:hAnsi="Verdana"/>
        </w:rPr>
      </w:pPr>
    </w:p>
    <w:p w:rsidR="007B43FB" w:rsidP="00E564FA" w:rsidRDefault="007B43FB" w14:paraId="47777F1E" w14:textId="4E547E36">
      <w:pPr>
        <w:rPr>
          <w:rFonts w:ascii="Verdana" w:hAnsi="Verdana"/>
        </w:rPr>
      </w:pPr>
    </w:p>
    <w:p w:rsidRPr="007B43FB" w:rsidR="007B43FB" w:rsidP="00E564FA" w:rsidRDefault="007B43FB" w14:paraId="1A7AAF11" w14:textId="10235C74">
      <w:pPr>
        <w:rPr>
          <w:rFonts w:ascii="Verdana" w:hAnsi="Verdana"/>
          <w:sz w:val="16"/>
          <w:szCs w:val="16"/>
        </w:rPr>
      </w:pPr>
      <w:proofErr w:type="gramStart"/>
      <w:r w:rsidRPr="007B43FB">
        <w:rPr>
          <w:rFonts w:ascii="Verdana" w:hAnsi="Verdana"/>
          <w:sz w:val="16"/>
          <w:szCs w:val="16"/>
        </w:rPr>
        <w:t>o )</w:t>
      </w:r>
      <w:proofErr w:type="gramEnd"/>
      <w:r w:rsidRPr="007B43FB">
        <w:rPr>
          <w:rFonts w:ascii="Verdana" w:hAnsi="Verdana"/>
          <w:sz w:val="16"/>
          <w:szCs w:val="16"/>
        </w:rPr>
        <w:t xml:space="preserve"> Select the option as shown in the screenshot</w:t>
      </w:r>
    </w:p>
    <w:p w:rsidRPr="00B47BD6" w:rsidR="007B43FB" w:rsidP="00E564FA" w:rsidRDefault="007B43FB" w14:paraId="68250886" w14:textId="146CCCA6">
      <w:pPr>
        <w:rPr>
          <w:rFonts w:ascii="Verdana" w:hAnsi="Verdana"/>
        </w:rPr>
      </w:pPr>
    </w:p>
    <w:p w:rsidR="00E564FA" w:rsidP="00E564FA" w:rsidRDefault="00E564FA" w14:paraId="284DC281" w14:textId="4948F818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746DCF81" wp14:editId="788CB6AD">
            <wp:extent cx="3271801" cy="2107096"/>
            <wp:effectExtent l="0" t="0" r="5080" b="762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76399" cy="211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FB" w:rsidP="00E564FA" w:rsidRDefault="007B43FB" w14:paraId="0F628444" w14:textId="5178EC7C">
      <w:pPr>
        <w:rPr>
          <w:rFonts w:ascii="Verdana" w:hAnsi="Verdana"/>
        </w:rPr>
      </w:pPr>
    </w:p>
    <w:p w:rsidR="007B43FB" w:rsidP="00E564FA" w:rsidRDefault="007B43FB" w14:paraId="27152B56" w14:textId="6A75221B">
      <w:pPr>
        <w:rPr>
          <w:rFonts w:ascii="Verdana" w:hAnsi="Verdana"/>
          <w:sz w:val="16"/>
          <w:szCs w:val="16"/>
        </w:rPr>
      </w:pPr>
      <w:proofErr w:type="gramStart"/>
      <w:r w:rsidRPr="007B43FB">
        <w:rPr>
          <w:rFonts w:ascii="Verdana" w:hAnsi="Verdana"/>
          <w:sz w:val="16"/>
          <w:szCs w:val="16"/>
        </w:rPr>
        <w:t>p )</w:t>
      </w:r>
      <w:proofErr w:type="gramEnd"/>
      <w:r w:rsidRPr="007B43FB">
        <w:rPr>
          <w:rFonts w:ascii="Verdana" w:hAnsi="Verdana"/>
          <w:sz w:val="16"/>
          <w:szCs w:val="16"/>
        </w:rPr>
        <w:t xml:space="preserve"> Provide name as TSM Client Scheduler</w:t>
      </w:r>
    </w:p>
    <w:p w:rsidRPr="007B43FB" w:rsidR="007B43FB" w:rsidP="00E564FA" w:rsidRDefault="007B43FB" w14:paraId="2AAA47F7" w14:textId="77777777">
      <w:pPr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4A2B857C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2E8270FE" wp14:editId="44BBAF96">
            <wp:extent cx="3875620" cy="2504661"/>
            <wp:effectExtent l="0" t="0" r="0" b="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83330" cy="250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FA" w:rsidP="00E564FA" w:rsidRDefault="00E564FA" w14:paraId="02ACCFDA" w14:textId="6F4BD532">
      <w:pPr>
        <w:rPr>
          <w:rFonts w:ascii="Verdana" w:hAnsi="Verdana"/>
        </w:rPr>
      </w:pPr>
    </w:p>
    <w:p w:rsidR="007B43FB" w:rsidP="00E564FA" w:rsidRDefault="007B43FB" w14:paraId="4B3ED8D9" w14:textId="46767523">
      <w:pPr>
        <w:rPr>
          <w:rFonts w:ascii="Verdana" w:hAnsi="Verdana"/>
          <w:sz w:val="16"/>
          <w:szCs w:val="16"/>
        </w:rPr>
      </w:pPr>
      <w:proofErr w:type="gramStart"/>
      <w:r w:rsidRPr="007B43FB">
        <w:rPr>
          <w:rFonts w:ascii="Verdana" w:hAnsi="Verdana"/>
          <w:sz w:val="16"/>
          <w:szCs w:val="16"/>
        </w:rPr>
        <w:t>q )</w:t>
      </w:r>
      <w:proofErr w:type="gramEnd"/>
      <w:r w:rsidRPr="007B43FB">
        <w:rPr>
          <w:rFonts w:ascii="Verdana" w:hAnsi="Verdana"/>
          <w:sz w:val="16"/>
          <w:szCs w:val="16"/>
        </w:rPr>
        <w:t xml:space="preserve"> Select the option as shown below and click next</w:t>
      </w:r>
    </w:p>
    <w:p w:rsidRPr="007B43FB" w:rsidR="007B43FB" w:rsidP="00E564FA" w:rsidRDefault="007B43FB" w14:paraId="49789B34" w14:textId="77777777">
      <w:pPr>
        <w:rPr>
          <w:rFonts w:ascii="Verdana" w:hAnsi="Verdana"/>
          <w:sz w:val="16"/>
          <w:szCs w:val="16"/>
        </w:rPr>
      </w:pPr>
    </w:p>
    <w:p w:rsidR="00E564FA" w:rsidP="00E564FA" w:rsidRDefault="00E564FA" w14:paraId="3AAE7D97" w14:textId="128E71BE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696C5E7A" wp14:editId="0D3DAFD0">
            <wp:extent cx="3379304" cy="2431222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96573" cy="244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FB" w:rsidP="00E564FA" w:rsidRDefault="007B43FB" w14:paraId="7DAE3BD2" w14:textId="2039D12A">
      <w:pPr>
        <w:rPr>
          <w:rFonts w:ascii="Verdana" w:hAnsi="Verdana"/>
        </w:rPr>
      </w:pPr>
    </w:p>
    <w:p w:rsidR="007B43FB" w:rsidP="00E564FA" w:rsidRDefault="007B43FB" w14:paraId="651A050F" w14:textId="656235B3">
      <w:pPr>
        <w:rPr>
          <w:rFonts w:ascii="Verdana" w:hAnsi="Verdana"/>
          <w:sz w:val="16"/>
          <w:szCs w:val="16"/>
        </w:rPr>
      </w:pPr>
      <w:proofErr w:type="gramStart"/>
      <w:r w:rsidRPr="007B43FB">
        <w:rPr>
          <w:rFonts w:ascii="Verdana" w:hAnsi="Verdana"/>
          <w:sz w:val="16"/>
          <w:szCs w:val="16"/>
        </w:rPr>
        <w:t>r )</w:t>
      </w:r>
      <w:proofErr w:type="gramEnd"/>
      <w:r w:rsidRPr="007B43FB">
        <w:rPr>
          <w:rFonts w:ascii="Verdana" w:hAnsi="Verdana"/>
          <w:sz w:val="16"/>
          <w:szCs w:val="16"/>
        </w:rPr>
        <w:t xml:space="preserve"> Provide the password shared by Backup team and click next</w:t>
      </w:r>
    </w:p>
    <w:p w:rsidRPr="007B43FB" w:rsidR="007B43FB" w:rsidP="00E564FA" w:rsidRDefault="007B43FB" w14:paraId="03B304E0" w14:textId="77777777">
      <w:pPr>
        <w:rPr>
          <w:rFonts w:ascii="Verdana" w:hAnsi="Verdana"/>
          <w:sz w:val="16"/>
          <w:szCs w:val="16"/>
        </w:rPr>
      </w:pPr>
    </w:p>
    <w:p w:rsidR="00E564FA" w:rsidP="00E564FA" w:rsidRDefault="00E564FA" w14:paraId="5314E7D1" w14:textId="177ABBAC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0087E070" wp14:editId="475B5FE5">
            <wp:extent cx="3568535" cy="231382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77668" cy="23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FB" w:rsidP="00E564FA" w:rsidRDefault="007B43FB" w14:paraId="5A7E630A" w14:textId="3DAA6142">
      <w:pPr>
        <w:rPr>
          <w:rFonts w:ascii="Verdana" w:hAnsi="Verdana"/>
        </w:rPr>
      </w:pPr>
    </w:p>
    <w:p w:rsidR="007B43FB" w:rsidP="00E564FA" w:rsidRDefault="007B43FB" w14:paraId="4C61E6A9" w14:textId="356BE271">
      <w:pPr>
        <w:rPr>
          <w:rFonts w:ascii="Verdana" w:hAnsi="Verdana"/>
          <w:sz w:val="16"/>
          <w:szCs w:val="16"/>
        </w:rPr>
      </w:pPr>
      <w:proofErr w:type="gramStart"/>
      <w:r w:rsidRPr="007B43FB">
        <w:rPr>
          <w:rFonts w:ascii="Verdana" w:hAnsi="Verdana"/>
          <w:sz w:val="16"/>
          <w:szCs w:val="16"/>
        </w:rPr>
        <w:t>s )</w:t>
      </w:r>
      <w:proofErr w:type="gramEnd"/>
      <w:r w:rsidRPr="007B43FB">
        <w:rPr>
          <w:rFonts w:ascii="Verdana" w:hAnsi="Verdana"/>
          <w:sz w:val="16"/>
          <w:szCs w:val="16"/>
        </w:rPr>
        <w:t xml:space="preserve"> Select the default option and click next</w:t>
      </w:r>
    </w:p>
    <w:p w:rsidRPr="007B43FB" w:rsidR="007B43FB" w:rsidP="00E564FA" w:rsidRDefault="007B43FB" w14:paraId="06DAD1F6" w14:textId="77777777">
      <w:pPr>
        <w:rPr>
          <w:rFonts w:ascii="Verdana" w:hAnsi="Verdana"/>
          <w:sz w:val="16"/>
          <w:szCs w:val="16"/>
        </w:rPr>
      </w:pPr>
    </w:p>
    <w:p w:rsidR="00E564FA" w:rsidP="00E564FA" w:rsidRDefault="00E564FA" w14:paraId="640E2539" w14:textId="025CE3E1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30068B85" wp14:editId="478632EF">
            <wp:extent cx="3555728" cy="2297927"/>
            <wp:effectExtent l="0" t="0" r="6985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63962" cy="23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FB" w:rsidP="00E564FA" w:rsidRDefault="007B43FB" w14:paraId="409ED52D" w14:textId="28650029">
      <w:pPr>
        <w:rPr>
          <w:rFonts w:ascii="Verdana" w:hAnsi="Verdana"/>
        </w:rPr>
      </w:pPr>
    </w:p>
    <w:p w:rsidR="007B43FB" w:rsidP="00E564FA" w:rsidRDefault="007B43FB" w14:paraId="45C3E316" w14:textId="5DC94B01">
      <w:pPr>
        <w:rPr>
          <w:rFonts w:ascii="Verdana" w:hAnsi="Verdana"/>
          <w:sz w:val="16"/>
          <w:szCs w:val="16"/>
        </w:rPr>
      </w:pPr>
      <w:proofErr w:type="gramStart"/>
      <w:r w:rsidRPr="007B43FB">
        <w:rPr>
          <w:rFonts w:ascii="Verdana" w:hAnsi="Verdana"/>
          <w:sz w:val="16"/>
          <w:szCs w:val="16"/>
        </w:rPr>
        <w:t>t )</w:t>
      </w:r>
      <w:proofErr w:type="gramEnd"/>
      <w:r w:rsidRPr="007B43FB">
        <w:rPr>
          <w:rFonts w:ascii="Verdana" w:hAnsi="Verdana"/>
          <w:sz w:val="16"/>
          <w:szCs w:val="16"/>
        </w:rPr>
        <w:t xml:space="preserve"> Provide the path for Error and schedule log and click next</w:t>
      </w:r>
    </w:p>
    <w:p w:rsidRPr="007B43FB" w:rsidR="007B43FB" w:rsidP="00E564FA" w:rsidRDefault="007B43FB" w14:paraId="0E4F4580" w14:textId="77777777">
      <w:pPr>
        <w:rPr>
          <w:rFonts w:ascii="Verdana" w:hAnsi="Verdana"/>
          <w:sz w:val="16"/>
          <w:szCs w:val="16"/>
        </w:rPr>
      </w:pPr>
    </w:p>
    <w:p w:rsidR="00E564FA" w:rsidP="00E564FA" w:rsidRDefault="00E564FA" w14:paraId="0DB6F5EB" w14:textId="1229F4B4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0F31C074" wp14:editId="47BD70C9">
            <wp:extent cx="3563839" cy="23138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70912" cy="231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FB" w:rsidP="00E564FA" w:rsidRDefault="007B43FB" w14:paraId="6E9D4F84" w14:textId="240068A6">
      <w:pPr>
        <w:rPr>
          <w:rFonts w:ascii="Verdana" w:hAnsi="Verdana"/>
        </w:rPr>
      </w:pPr>
    </w:p>
    <w:p w:rsidR="007B43FB" w:rsidP="00E564FA" w:rsidRDefault="007B43FB" w14:paraId="3EBB7F26" w14:textId="3A099C49">
      <w:pPr>
        <w:rPr>
          <w:rFonts w:ascii="Verdana" w:hAnsi="Verdana"/>
        </w:rPr>
      </w:pPr>
    </w:p>
    <w:p w:rsidRPr="007B43FB" w:rsidR="007B43FB" w:rsidP="00E564FA" w:rsidRDefault="007B43FB" w14:paraId="1DBD814D" w14:textId="64E2ADEE">
      <w:pPr>
        <w:rPr>
          <w:rFonts w:ascii="Verdana" w:hAnsi="Verdana"/>
          <w:sz w:val="16"/>
          <w:szCs w:val="16"/>
        </w:rPr>
      </w:pPr>
      <w:proofErr w:type="gramStart"/>
      <w:r w:rsidRPr="007B43FB">
        <w:rPr>
          <w:rFonts w:ascii="Verdana" w:hAnsi="Verdana"/>
          <w:sz w:val="16"/>
          <w:szCs w:val="16"/>
        </w:rPr>
        <w:t>u )</w:t>
      </w:r>
      <w:proofErr w:type="gramEnd"/>
      <w:r w:rsidRPr="007B43FB">
        <w:rPr>
          <w:rFonts w:ascii="Verdana" w:hAnsi="Verdana"/>
          <w:sz w:val="16"/>
          <w:szCs w:val="16"/>
        </w:rPr>
        <w:t xml:space="preserve"> Select yes and click next</w:t>
      </w:r>
    </w:p>
    <w:p w:rsidRPr="00B47BD6" w:rsidR="007B43FB" w:rsidP="00E564FA" w:rsidRDefault="007B43FB" w14:paraId="6737628B" w14:textId="77777777">
      <w:pPr>
        <w:rPr>
          <w:rFonts w:ascii="Verdana" w:hAnsi="Verdana"/>
        </w:rPr>
      </w:pPr>
    </w:p>
    <w:p w:rsidR="00E564FA" w:rsidP="00E564FA" w:rsidRDefault="00E564FA" w14:paraId="3F04F5AA" w14:textId="3B4C2F15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5492A4FC" wp14:editId="35D4AF0C">
            <wp:extent cx="3149517" cy="20434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57976" cy="20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FB" w:rsidP="00E564FA" w:rsidRDefault="007B43FB" w14:paraId="74B71CA8" w14:textId="2FD345AE">
      <w:pPr>
        <w:rPr>
          <w:rFonts w:ascii="Verdana" w:hAnsi="Verdana"/>
        </w:rPr>
      </w:pPr>
    </w:p>
    <w:p w:rsidR="007B43FB" w:rsidP="00E564FA" w:rsidRDefault="007B43FB" w14:paraId="5724E65F" w14:textId="2245EE97">
      <w:pPr>
        <w:rPr>
          <w:rFonts w:ascii="Verdana" w:hAnsi="Verdana"/>
          <w:sz w:val="16"/>
          <w:szCs w:val="16"/>
        </w:rPr>
      </w:pPr>
      <w:proofErr w:type="gramStart"/>
      <w:r w:rsidRPr="007B43FB">
        <w:rPr>
          <w:rFonts w:ascii="Verdana" w:hAnsi="Verdana"/>
          <w:sz w:val="16"/>
          <w:szCs w:val="16"/>
        </w:rPr>
        <w:t>v )</w:t>
      </w:r>
      <w:proofErr w:type="gramEnd"/>
      <w:r w:rsidRPr="007B43FB">
        <w:rPr>
          <w:rFonts w:ascii="Verdana" w:hAnsi="Verdana"/>
          <w:sz w:val="16"/>
          <w:szCs w:val="16"/>
        </w:rPr>
        <w:t xml:space="preserve"> Click apply</w:t>
      </w:r>
    </w:p>
    <w:p w:rsidRPr="007B43FB" w:rsidR="007B43FB" w:rsidP="00E564FA" w:rsidRDefault="007B43FB" w14:paraId="6FDEDFD5" w14:textId="77777777">
      <w:pPr>
        <w:rPr>
          <w:rFonts w:ascii="Verdana" w:hAnsi="Verdana"/>
          <w:sz w:val="16"/>
          <w:szCs w:val="16"/>
        </w:rPr>
      </w:pPr>
    </w:p>
    <w:p w:rsidRPr="00B47BD6" w:rsidR="00E564FA" w:rsidP="00E564FA" w:rsidRDefault="00E564FA" w14:paraId="3C514490" w14:textId="77777777">
      <w:pPr>
        <w:rPr>
          <w:rFonts w:ascii="Verdana" w:hAnsi="Verdana"/>
        </w:rPr>
      </w:pPr>
      <w:r w:rsidRPr="00B47BD6">
        <w:rPr>
          <w:rFonts w:ascii="Verdana" w:hAnsi="Verdana"/>
          <w:noProof/>
        </w:rPr>
        <w:drawing>
          <wp:inline distT="0" distB="0" distL="0" distR="0" wp14:anchorId="066B06FD" wp14:editId="27EF6C3E">
            <wp:extent cx="3098042" cy="1994199"/>
            <wp:effectExtent l="0" t="0" r="762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06891" cy="19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30" w:rsidP="00E564FA" w:rsidRDefault="00A25430" w14:paraId="123034EA" w14:textId="60778D12">
      <w:pPr>
        <w:rPr>
          <w:rFonts w:ascii="Verdana" w:hAnsi="Verdana"/>
        </w:rPr>
      </w:pPr>
    </w:p>
    <w:p w:rsidR="00EF0F2A" w:rsidP="00EF0F2A" w:rsidRDefault="00EF0F2A" w14:paraId="45990FB4" w14:textId="58072418">
      <w:pPr>
        <w:pStyle w:val="Heading"/>
        <w:numPr>
          <w:ilvl w:val="0"/>
          <w:numId w:val="42"/>
        </w:numPr>
        <w:jc w:val="left"/>
        <w:rPr>
          <w:rFonts w:ascii="Verdana" w:hAnsi="Verdana" w:eastAsia="Times New Roman"/>
          <w:bCs/>
          <w:color w:val="005DA8"/>
          <w:kern w:val="32"/>
          <w:sz w:val="24"/>
          <w:szCs w:val="24"/>
        </w:rPr>
      </w:pP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 </w:t>
      </w:r>
      <w:proofErr w:type="gramStart"/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.</w:t>
      </w:r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>Cluster</w:t>
      </w:r>
      <w:proofErr w:type="gramEnd"/>
      <w:r>
        <w:rPr>
          <w:rFonts w:ascii="Verdana" w:hAnsi="Verdana" w:eastAsia="Times New Roman"/>
          <w:bCs/>
          <w:color w:val="005DA8"/>
          <w:kern w:val="32"/>
          <w:sz w:val="24"/>
          <w:szCs w:val="24"/>
        </w:rPr>
        <w:t xml:space="preserve"> Resource Backup Configuration</w:t>
      </w:r>
    </w:p>
    <w:p w:rsidR="00EF0F2A" w:rsidP="00E564FA" w:rsidRDefault="00EF0F2A" w14:paraId="20364322" w14:textId="5CBA2F30">
      <w:pPr>
        <w:rPr>
          <w:rFonts w:ascii="Verdana" w:hAnsi="Verdana"/>
        </w:rPr>
      </w:pPr>
    </w:p>
    <w:p w:rsidRPr="00EF0F2A" w:rsidR="00EF0F2A" w:rsidP="00B21B4E" w:rsidRDefault="00EF0F2A" w14:paraId="55F13B59" w14:textId="23E297FB">
      <w:pPr>
        <w:pStyle w:val="ListParagraph"/>
        <w:numPr>
          <w:ilvl w:val="0"/>
          <w:numId w:val="45"/>
        </w:numPr>
        <w:rPr>
          <w:rFonts w:ascii="Verdana" w:hAnsi="Verdana"/>
          <w:sz w:val="16"/>
          <w:szCs w:val="16"/>
        </w:rPr>
      </w:pPr>
      <w:r w:rsidRPr="00EF0F2A">
        <w:rPr>
          <w:rFonts w:ascii="Verdana" w:hAnsi="Verdana"/>
          <w:sz w:val="16"/>
          <w:szCs w:val="16"/>
        </w:rPr>
        <w:t>From the setup Select Help me protect my cluster</w:t>
      </w:r>
    </w:p>
    <w:p w:rsidR="00EF0F2A" w:rsidP="00E564FA" w:rsidRDefault="00EF0F2A" w14:paraId="6DCFD69D" w14:textId="77777777">
      <w:pPr>
        <w:rPr>
          <w:rFonts w:ascii="Verdana" w:hAnsi="Verdana"/>
        </w:rPr>
      </w:pPr>
    </w:p>
    <w:p w:rsidR="00A25430" w:rsidP="00E564FA" w:rsidRDefault="00A25430" w14:paraId="3DEDE1C9" w14:textId="243958A2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1E170924" wp14:editId="1AA3267A">
            <wp:extent cx="3242637" cy="202669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52865" cy="203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2A" w:rsidP="00E564FA" w:rsidRDefault="00EF0F2A" w14:paraId="470A00A3" w14:textId="65C7597C">
      <w:pPr>
        <w:rPr>
          <w:rFonts w:ascii="Verdana" w:hAnsi="Verdana"/>
        </w:rPr>
      </w:pPr>
    </w:p>
    <w:p w:rsidR="00EF0F2A" w:rsidP="00E564FA" w:rsidRDefault="00EF0F2A" w14:paraId="2BC0D5F2" w14:textId="1FDC6DF9">
      <w:pPr>
        <w:rPr>
          <w:rFonts w:ascii="Verdana" w:hAnsi="Verdana"/>
        </w:rPr>
      </w:pPr>
    </w:p>
    <w:p w:rsidR="00EF0F2A" w:rsidP="00E564FA" w:rsidRDefault="00EF0F2A" w14:paraId="6673A0C1" w14:textId="7CEAE7E6">
      <w:pPr>
        <w:rPr>
          <w:rFonts w:ascii="Verdana" w:hAnsi="Verdana"/>
        </w:rPr>
      </w:pPr>
    </w:p>
    <w:p w:rsidR="00EF0F2A" w:rsidP="00EF0F2A" w:rsidRDefault="00EF0F2A" w14:paraId="5ACF4FF3" w14:textId="157D3BD3">
      <w:pPr>
        <w:pStyle w:val="ListParagraph"/>
        <w:numPr>
          <w:ilvl w:val="0"/>
          <w:numId w:val="45"/>
        </w:numPr>
        <w:rPr>
          <w:rFonts w:ascii="Verdana" w:hAnsi="Verdana"/>
          <w:sz w:val="16"/>
          <w:szCs w:val="16"/>
        </w:rPr>
      </w:pPr>
      <w:r w:rsidRPr="00EF0F2A">
        <w:rPr>
          <w:rFonts w:ascii="Verdana" w:hAnsi="Verdana"/>
          <w:sz w:val="16"/>
          <w:szCs w:val="16"/>
        </w:rPr>
        <w:t>Click next to proceed further.</w:t>
      </w:r>
    </w:p>
    <w:p w:rsidRPr="00EF0F2A" w:rsidR="00EF0F2A" w:rsidP="00EF0F2A" w:rsidRDefault="00EF0F2A" w14:paraId="006CC661" w14:textId="77777777">
      <w:pPr>
        <w:pStyle w:val="ListParagraph"/>
        <w:rPr>
          <w:rFonts w:ascii="Verdana" w:hAnsi="Verdana"/>
          <w:sz w:val="16"/>
          <w:szCs w:val="16"/>
        </w:rPr>
      </w:pPr>
    </w:p>
    <w:p w:rsidR="00A25430" w:rsidP="00E564FA" w:rsidRDefault="00A25430" w14:paraId="547A73B3" w14:textId="400412CF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727BDBDD" wp14:editId="7482F4F3">
            <wp:extent cx="3152633" cy="2031907"/>
            <wp:effectExtent l="0" t="0" r="0" b="6985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69284" cy="204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2A" w:rsidP="00E564FA" w:rsidRDefault="00EF0F2A" w14:paraId="77526AE9" w14:textId="2FDC5313">
      <w:pPr>
        <w:rPr>
          <w:rFonts w:ascii="Verdana" w:hAnsi="Verdana"/>
        </w:rPr>
      </w:pPr>
    </w:p>
    <w:p w:rsidR="00EF0F2A" w:rsidP="00EF0F2A" w:rsidRDefault="00EF0F2A" w14:paraId="326BBF11" w14:textId="0108660A">
      <w:pPr>
        <w:pStyle w:val="ListParagraph"/>
        <w:numPr>
          <w:ilvl w:val="0"/>
          <w:numId w:val="45"/>
        </w:numPr>
        <w:rPr>
          <w:rFonts w:ascii="Verdana" w:hAnsi="Verdana"/>
          <w:sz w:val="16"/>
          <w:szCs w:val="16"/>
        </w:rPr>
      </w:pPr>
      <w:r w:rsidRPr="0033034F">
        <w:rPr>
          <w:rFonts w:ascii="Verdana" w:hAnsi="Verdana"/>
          <w:sz w:val="16"/>
          <w:szCs w:val="16"/>
        </w:rPr>
        <w:t xml:space="preserve">Select </w:t>
      </w:r>
      <w:r w:rsidRPr="0033034F" w:rsidR="0033034F">
        <w:rPr>
          <w:rFonts w:ascii="Verdana" w:hAnsi="Verdana"/>
          <w:sz w:val="16"/>
          <w:szCs w:val="16"/>
        </w:rPr>
        <w:t>the option and click next</w:t>
      </w:r>
    </w:p>
    <w:p w:rsidRPr="0033034F" w:rsidR="0033034F" w:rsidP="0033034F" w:rsidRDefault="0033034F" w14:paraId="3A3F2F6D" w14:textId="77777777">
      <w:pPr>
        <w:pStyle w:val="ListParagraph"/>
        <w:rPr>
          <w:rFonts w:ascii="Verdana" w:hAnsi="Verdana"/>
          <w:sz w:val="16"/>
          <w:szCs w:val="16"/>
        </w:rPr>
      </w:pPr>
    </w:p>
    <w:p w:rsidR="00A25430" w:rsidP="00E564FA" w:rsidRDefault="00A25430" w14:paraId="2F9ADACF" w14:textId="2899B337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35062406" wp14:editId="01CCCB23">
            <wp:extent cx="3599336" cy="2333767"/>
            <wp:effectExtent l="0" t="0" r="1270" b="9525"/>
            <wp:docPr id="210" name="Picture 2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application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7315" cy="233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4F" w:rsidP="00E564FA" w:rsidRDefault="0033034F" w14:paraId="2B7D12FC" w14:textId="784E1B65">
      <w:pPr>
        <w:rPr>
          <w:rFonts w:ascii="Verdana" w:hAnsi="Verdana"/>
        </w:rPr>
      </w:pPr>
    </w:p>
    <w:p w:rsidRPr="0033034F" w:rsidR="0033034F" w:rsidP="0033034F" w:rsidRDefault="0033034F" w14:paraId="677DE754" w14:textId="08174A4B">
      <w:pPr>
        <w:pStyle w:val="ListParagraph"/>
        <w:numPr>
          <w:ilvl w:val="0"/>
          <w:numId w:val="45"/>
        </w:numPr>
        <w:rPr>
          <w:rFonts w:ascii="Verdana" w:hAnsi="Verdana"/>
          <w:sz w:val="16"/>
          <w:szCs w:val="16"/>
        </w:rPr>
      </w:pPr>
      <w:r w:rsidRPr="0033034F">
        <w:rPr>
          <w:rFonts w:ascii="Verdana" w:hAnsi="Verdana"/>
          <w:sz w:val="16"/>
          <w:szCs w:val="16"/>
        </w:rPr>
        <w:t>Select the cluster resource group and click next.</w:t>
      </w:r>
    </w:p>
    <w:p w:rsidRPr="0033034F" w:rsidR="0033034F" w:rsidP="0033034F" w:rsidRDefault="0033034F" w14:paraId="0089D174" w14:textId="77777777">
      <w:pPr>
        <w:pStyle w:val="ListParagraph"/>
        <w:rPr>
          <w:rFonts w:ascii="Verdana" w:hAnsi="Verdana"/>
        </w:rPr>
      </w:pPr>
    </w:p>
    <w:p w:rsidR="00A25430" w:rsidP="00E564FA" w:rsidRDefault="00A25430" w14:paraId="624456D5" w14:textId="5EFC0530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7B710BD3" wp14:editId="30B5ACB9">
            <wp:extent cx="3638456" cy="2340591"/>
            <wp:effectExtent l="0" t="0" r="635" b="3175"/>
            <wp:docPr id="211" name="Picture 2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47392" cy="23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4F" w:rsidP="00E564FA" w:rsidRDefault="0033034F" w14:paraId="055FE678" w14:textId="4B194FE0">
      <w:pPr>
        <w:rPr>
          <w:rFonts w:ascii="Verdana" w:hAnsi="Verdana"/>
        </w:rPr>
      </w:pPr>
    </w:p>
    <w:p w:rsidR="0033034F" w:rsidP="00E564FA" w:rsidRDefault="0033034F" w14:paraId="251A2CC1" w14:textId="72749215">
      <w:pPr>
        <w:rPr>
          <w:rFonts w:ascii="Verdana" w:hAnsi="Verdana"/>
        </w:rPr>
      </w:pPr>
    </w:p>
    <w:p w:rsidRPr="0033034F" w:rsidR="0033034F" w:rsidP="0033034F" w:rsidRDefault="0033034F" w14:paraId="7D153021" w14:textId="7F57A3E9">
      <w:pPr>
        <w:pStyle w:val="ListParagraph"/>
        <w:numPr>
          <w:ilvl w:val="0"/>
          <w:numId w:val="45"/>
        </w:numPr>
        <w:rPr>
          <w:rFonts w:ascii="Verdana" w:hAnsi="Verdana"/>
          <w:sz w:val="16"/>
          <w:szCs w:val="16"/>
        </w:rPr>
      </w:pPr>
      <w:r w:rsidRPr="0033034F">
        <w:rPr>
          <w:rFonts w:ascii="Verdana" w:hAnsi="Verdana"/>
          <w:sz w:val="16"/>
          <w:szCs w:val="16"/>
        </w:rPr>
        <w:t>Select the drives and click next</w:t>
      </w:r>
    </w:p>
    <w:p w:rsidR="0033034F" w:rsidP="00E564FA" w:rsidRDefault="0033034F" w14:paraId="6F0A1FD8" w14:textId="77777777">
      <w:pPr>
        <w:rPr>
          <w:rFonts w:ascii="Verdana" w:hAnsi="Verdana"/>
        </w:rPr>
      </w:pPr>
    </w:p>
    <w:p w:rsidR="00A25430" w:rsidP="00E564FA" w:rsidRDefault="00A25430" w14:paraId="4BA86FF7" w14:textId="7CE5622A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70BB3E1D" wp14:editId="1B7F4777">
            <wp:extent cx="3571273" cy="2306472"/>
            <wp:effectExtent l="0" t="0" r="0" b="0"/>
            <wp:docPr id="222" name="Picture 2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82046" cy="231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4F" w:rsidP="00E564FA" w:rsidRDefault="0033034F" w14:paraId="06F3DF78" w14:textId="54D0BBF6">
      <w:pPr>
        <w:rPr>
          <w:rFonts w:ascii="Verdana" w:hAnsi="Verdana"/>
        </w:rPr>
      </w:pPr>
    </w:p>
    <w:p w:rsidR="0033034F" w:rsidP="0033034F" w:rsidRDefault="0033034F" w14:paraId="66C79D23" w14:textId="10BA9C6A">
      <w:pPr>
        <w:pStyle w:val="ListParagraph"/>
        <w:numPr>
          <w:ilvl w:val="0"/>
          <w:numId w:val="45"/>
        </w:numPr>
        <w:rPr>
          <w:rFonts w:ascii="Verdana" w:hAnsi="Verdana"/>
          <w:sz w:val="16"/>
          <w:szCs w:val="16"/>
        </w:rPr>
      </w:pPr>
      <w:r w:rsidRPr="0033034F">
        <w:rPr>
          <w:rFonts w:ascii="Verdana" w:hAnsi="Verdana"/>
          <w:sz w:val="16"/>
          <w:szCs w:val="16"/>
        </w:rPr>
        <w:t xml:space="preserve">Provide the path for </w:t>
      </w:r>
      <w:proofErr w:type="spellStart"/>
      <w:r w:rsidRPr="0033034F">
        <w:rPr>
          <w:rFonts w:ascii="Verdana" w:hAnsi="Verdana"/>
          <w:sz w:val="16"/>
          <w:szCs w:val="16"/>
        </w:rPr>
        <w:t>Opt</w:t>
      </w:r>
      <w:proofErr w:type="spellEnd"/>
      <w:r w:rsidRPr="0033034F">
        <w:rPr>
          <w:rFonts w:ascii="Verdana" w:hAnsi="Verdana"/>
          <w:sz w:val="16"/>
          <w:szCs w:val="16"/>
        </w:rPr>
        <w:t xml:space="preserve"> file and click next</w:t>
      </w:r>
    </w:p>
    <w:p w:rsidRPr="0033034F" w:rsidR="0033034F" w:rsidP="0033034F" w:rsidRDefault="0033034F" w14:paraId="620F51F1" w14:textId="77777777">
      <w:pPr>
        <w:pStyle w:val="ListParagraph"/>
        <w:rPr>
          <w:rFonts w:ascii="Verdana" w:hAnsi="Verdana"/>
          <w:sz w:val="16"/>
          <w:szCs w:val="16"/>
        </w:rPr>
      </w:pPr>
    </w:p>
    <w:p w:rsidR="00A25430" w:rsidP="00E564FA" w:rsidRDefault="00A25430" w14:paraId="2F141357" w14:textId="76A2609C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4C6B9D70" wp14:editId="39E08D88">
            <wp:extent cx="3565600" cy="2299648"/>
            <wp:effectExtent l="0" t="0" r="0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75225" cy="23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4F" w:rsidP="00E564FA" w:rsidRDefault="0033034F" w14:paraId="4E614871" w14:textId="0524F5FD">
      <w:pPr>
        <w:rPr>
          <w:rFonts w:ascii="Verdana" w:hAnsi="Verdana"/>
        </w:rPr>
      </w:pPr>
    </w:p>
    <w:p w:rsidRPr="0033034F" w:rsidR="0033034F" w:rsidP="0033034F" w:rsidRDefault="0033034F" w14:paraId="75FDA3B4" w14:textId="3A0B79E9">
      <w:pPr>
        <w:pStyle w:val="ListParagraph"/>
        <w:numPr>
          <w:ilvl w:val="0"/>
          <w:numId w:val="45"/>
        </w:numPr>
        <w:rPr>
          <w:rFonts w:ascii="Verdana" w:hAnsi="Verdana"/>
          <w:sz w:val="16"/>
          <w:szCs w:val="16"/>
        </w:rPr>
      </w:pPr>
      <w:r w:rsidRPr="0033034F">
        <w:rPr>
          <w:rFonts w:ascii="Verdana" w:hAnsi="Verdana"/>
          <w:sz w:val="16"/>
          <w:szCs w:val="16"/>
        </w:rPr>
        <w:t>Provide the service name and click next</w:t>
      </w:r>
    </w:p>
    <w:p w:rsidRPr="0033034F" w:rsidR="0033034F" w:rsidP="0033034F" w:rsidRDefault="0033034F" w14:paraId="6550C52C" w14:textId="77777777">
      <w:pPr>
        <w:pStyle w:val="ListParagraph"/>
        <w:rPr>
          <w:rFonts w:ascii="Verdana" w:hAnsi="Verdana"/>
        </w:rPr>
      </w:pPr>
    </w:p>
    <w:p w:rsidR="00A25430" w:rsidP="00E564FA" w:rsidRDefault="00A25430" w14:paraId="1A56D051" w14:textId="37B05D4F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423E5C7E" wp14:editId="44BA3C84">
            <wp:extent cx="3443564" cy="2197289"/>
            <wp:effectExtent l="0" t="0" r="508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49263" cy="22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4F" w:rsidP="00E564FA" w:rsidRDefault="0033034F" w14:paraId="03F872E0" w14:textId="24B2AD97">
      <w:pPr>
        <w:rPr>
          <w:rFonts w:ascii="Verdana" w:hAnsi="Verdana"/>
        </w:rPr>
      </w:pPr>
    </w:p>
    <w:p w:rsidR="0033034F" w:rsidP="00E564FA" w:rsidRDefault="0033034F" w14:paraId="75BA4B3A" w14:textId="77777777">
      <w:pPr>
        <w:rPr>
          <w:rFonts w:ascii="Verdana" w:hAnsi="Verdana"/>
        </w:rPr>
      </w:pPr>
    </w:p>
    <w:p w:rsidRPr="0033034F" w:rsidR="0033034F" w:rsidP="0033034F" w:rsidRDefault="0033034F" w14:paraId="6F220BF4" w14:textId="6F4C135C">
      <w:pPr>
        <w:pStyle w:val="ListParagraph"/>
        <w:numPr>
          <w:ilvl w:val="0"/>
          <w:numId w:val="45"/>
        </w:numPr>
        <w:rPr>
          <w:rFonts w:ascii="Verdana" w:hAnsi="Verdana"/>
          <w:sz w:val="16"/>
          <w:szCs w:val="16"/>
        </w:rPr>
      </w:pPr>
      <w:r w:rsidRPr="0033034F">
        <w:rPr>
          <w:rFonts w:ascii="Verdana" w:hAnsi="Verdana"/>
          <w:sz w:val="16"/>
          <w:szCs w:val="16"/>
        </w:rPr>
        <w:t>Provide the password and click next</w:t>
      </w:r>
    </w:p>
    <w:p w:rsidR="0033034F" w:rsidP="00E564FA" w:rsidRDefault="0033034F" w14:paraId="6F6B2E98" w14:textId="77777777">
      <w:pPr>
        <w:rPr>
          <w:rFonts w:ascii="Verdana" w:hAnsi="Verdana"/>
        </w:rPr>
      </w:pPr>
    </w:p>
    <w:p w:rsidR="00A25430" w:rsidP="00E564FA" w:rsidRDefault="00A25430" w14:paraId="6295C213" w14:textId="344A7940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73DDB487" wp14:editId="37A79D4E">
            <wp:extent cx="4012288" cy="2593075"/>
            <wp:effectExtent l="0" t="0" r="7620" b="0"/>
            <wp:docPr id="225" name="Picture 2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text, application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23224" cy="260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4F" w:rsidP="00E564FA" w:rsidRDefault="0033034F" w14:paraId="281A63C5" w14:textId="1772360A">
      <w:pPr>
        <w:rPr>
          <w:rFonts w:ascii="Verdana" w:hAnsi="Verdana"/>
        </w:rPr>
      </w:pPr>
    </w:p>
    <w:p w:rsidR="0033034F" w:rsidP="00E564FA" w:rsidRDefault="0033034F" w14:paraId="138FDD53" w14:textId="16525BB8">
      <w:p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i)</w:t>
      </w:r>
      <w:r w:rsidRPr="0033034F">
        <w:rPr>
          <w:rFonts w:ascii="Verdana" w:hAnsi="Verdana"/>
          <w:sz w:val="16"/>
          <w:szCs w:val="16"/>
        </w:rPr>
        <w:t xml:space="preserve"> Select the default values and click next</w:t>
      </w:r>
    </w:p>
    <w:p w:rsidRPr="0033034F" w:rsidR="0033034F" w:rsidP="00E564FA" w:rsidRDefault="0033034F" w14:paraId="3F443E21" w14:textId="77777777">
      <w:pPr>
        <w:rPr>
          <w:rFonts w:ascii="Verdana" w:hAnsi="Verdana"/>
          <w:sz w:val="16"/>
          <w:szCs w:val="16"/>
        </w:rPr>
      </w:pPr>
    </w:p>
    <w:p w:rsidR="00A25430" w:rsidP="00E564FA" w:rsidRDefault="00A25430" w14:paraId="6582B334" w14:textId="27A52C6F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6588CE9E" wp14:editId="5EA98020">
            <wp:extent cx="3386787" cy="2176818"/>
            <wp:effectExtent l="0" t="0" r="4445" b="0"/>
            <wp:docPr id="226" name="Picture 2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applica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91257" cy="217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4F" w:rsidP="00E564FA" w:rsidRDefault="0033034F" w14:paraId="06A67758" w14:textId="3B3D165A">
      <w:pPr>
        <w:rPr>
          <w:rFonts w:ascii="Verdana" w:hAnsi="Verdana"/>
        </w:rPr>
      </w:pPr>
    </w:p>
    <w:p w:rsidRPr="0033034F" w:rsidR="0033034F" w:rsidP="0033034F" w:rsidRDefault="0033034F" w14:paraId="318F5B0E" w14:textId="50F544DC">
      <w:pPr>
        <w:pStyle w:val="ListParagraph"/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 xml:space="preserve">J </w:t>
      </w:r>
      <w:r w:rsidRPr="0033034F">
        <w:rPr>
          <w:rFonts w:ascii="Verdana" w:hAnsi="Verdana"/>
          <w:sz w:val="16"/>
          <w:szCs w:val="16"/>
        </w:rPr>
        <w:t>Provide path for Error and schedule logs then click next</w:t>
      </w:r>
    </w:p>
    <w:p w:rsidRPr="0033034F" w:rsidR="0033034F" w:rsidP="0033034F" w:rsidRDefault="0033034F" w14:paraId="61B77FDE" w14:textId="77777777">
      <w:pPr>
        <w:pStyle w:val="ListParagraph"/>
        <w:rPr>
          <w:rFonts w:ascii="Verdana" w:hAnsi="Verdana"/>
          <w:sz w:val="16"/>
          <w:szCs w:val="16"/>
        </w:rPr>
      </w:pPr>
    </w:p>
    <w:p w:rsidR="00A25430" w:rsidP="00E564FA" w:rsidRDefault="00A25430" w14:paraId="556346E5" w14:textId="6C5F944B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24593A4E" wp14:editId="3257D5C7">
            <wp:extent cx="3500651" cy="2262800"/>
            <wp:effectExtent l="0" t="0" r="5080" b="4445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10967" cy="226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4F" w:rsidP="00E564FA" w:rsidRDefault="0033034F" w14:paraId="29C9026D" w14:textId="1F6EC8C5">
      <w:pPr>
        <w:rPr>
          <w:rFonts w:ascii="Verdana" w:hAnsi="Verdana"/>
        </w:rPr>
      </w:pPr>
    </w:p>
    <w:p w:rsidR="0033034F" w:rsidP="00E564FA" w:rsidRDefault="0033034F" w14:paraId="7818F7BE" w14:textId="70E52D7B">
      <w:pPr>
        <w:rPr>
          <w:rFonts w:ascii="Verdana" w:hAnsi="Verdana"/>
        </w:rPr>
      </w:pPr>
    </w:p>
    <w:p w:rsidRPr="0033034F" w:rsidR="0033034F" w:rsidP="0033034F" w:rsidRDefault="0033034F" w14:paraId="230EB275" w14:textId="6A31FD8B">
      <w:pPr>
        <w:pStyle w:val="ListParagraph"/>
        <w:numPr>
          <w:ilvl w:val="0"/>
          <w:numId w:val="30"/>
        </w:numPr>
        <w:rPr>
          <w:rFonts w:ascii="Verdana" w:hAnsi="Verdana"/>
          <w:sz w:val="16"/>
          <w:szCs w:val="16"/>
        </w:rPr>
      </w:pPr>
      <w:r w:rsidRPr="0033034F">
        <w:rPr>
          <w:rFonts w:ascii="Verdana" w:hAnsi="Verdana"/>
          <w:sz w:val="16"/>
          <w:szCs w:val="16"/>
        </w:rPr>
        <w:t>Click apply</w:t>
      </w:r>
    </w:p>
    <w:p w:rsidRPr="0033034F" w:rsidR="0033034F" w:rsidP="0033034F" w:rsidRDefault="0033034F" w14:paraId="1AD8B6CF" w14:textId="77777777">
      <w:pPr>
        <w:pStyle w:val="ListParagraph"/>
        <w:rPr>
          <w:rFonts w:ascii="Verdana" w:hAnsi="Verdana"/>
        </w:rPr>
      </w:pPr>
    </w:p>
    <w:p w:rsidR="00A25430" w:rsidP="00E564FA" w:rsidRDefault="00A25430" w14:paraId="55B4ABD3" w14:textId="25E3B4E9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41D860E9" wp14:editId="5D767E9A">
            <wp:extent cx="4382591" cy="2831910"/>
            <wp:effectExtent l="0" t="0" r="0" b="6985"/>
            <wp:docPr id="228" name="Picture 2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Graphical user interface, application, Wor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87443" cy="28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3034F" w:rsidR="0033034F" w:rsidP="00E564FA" w:rsidRDefault="0033034F" w14:paraId="2BA015C1" w14:textId="376F4F0D">
      <w:pPr>
        <w:rPr>
          <w:rFonts w:ascii="Verdana" w:hAnsi="Verdana"/>
          <w:sz w:val="16"/>
          <w:szCs w:val="16"/>
        </w:rPr>
      </w:pPr>
    </w:p>
    <w:p w:rsidRPr="0033034F" w:rsidR="0033034F" w:rsidP="0033034F" w:rsidRDefault="0033034F" w14:paraId="44387991" w14:textId="729F1CA2">
      <w:pPr>
        <w:pStyle w:val="ListParagraph"/>
        <w:numPr>
          <w:ilvl w:val="0"/>
          <w:numId w:val="30"/>
        </w:numPr>
        <w:rPr>
          <w:rFonts w:ascii="Verdana" w:hAnsi="Verdana"/>
          <w:sz w:val="16"/>
          <w:szCs w:val="16"/>
        </w:rPr>
      </w:pPr>
      <w:r w:rsidRPr="0033034F">
        <w:rPr>
          <w:rFonts w:ascii="Verdana" w:hAnsi="Verdana"/>
          <w:sz w:val="16"/>
          <w:szCs w:val="16"/>
        </w:rPr>
        <w:t>Click finish to complete the wizard</w:t>
      </w:r>
    </w:p>
    <w:p w:rsidR="0033034F" w:rsidP="00E564FA" w:rsidRDefault="0033034F" w14:paraId="22CCEDAF" w14:textId="77777777">
      <w:pPr>
        <w:rPr>
          <w:rFonts w:ascii="Verdana" w:hAnsi="Verdana"/>
        </w:rPr>
      </w:pPr>
    </w:p>
    <w:p w:rsidRPr="00B47BD6" w:rsidR="00A25430" w:rsidP="00E564FA" w:rsidRDefault="00A25430" w14:paraId="25FB0880" w14:textId="296ABB5B">
      <w:pPr>
        <w:rPr>
          <w:rFonts w:ascii="Verdana" w:hAnsi="Verdana"/>
        </w:rPr>
      </w:pPr>
      <w:r>
        <w:rPr>
          <w:noProof/>
        </w:rPr>
        <w:drawing>
          <wp:inline distT="0" distB="0" distL="0" distR="0" wp14:anchorId="7EA2586A" wp14:editId="6E7DDFB0">
            <wp:extent cx="4655383" cy="3002508"/>
            <wp:effectExtent l="0" t="0" r="0" b="7620"/>
            <wp:docPr id="229" name="Picture 2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61720" cy="30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47BD6" w:rsidR="00E564FA" w:rsidP="00E564FA" w:rsidRDefault="00E564FA" w14:paraId="1F21A77F" w14:textId="77777777">
      <w:pPr>
        <w:pStyle w:val="HCL-NormalText"/>
        <w:rPr>
          <w:rFonts w:ascii="Verdana" w:hAnsi="Verdana"/>
        </w:rPr>
      </w:pPr>
    </w:p>
    <w:p w:rsidRPr="00B47BD6" w:rsidR="00733FCD" w:rsidP="001D3259" w:rsidRDefault="00733FCD" w14:paraId="53449B49" w14:textId="77777777">
      <w:pPr>
        <w:pStyle w:val="HCLTableText1"/>
        <w:rPr>
          <w:rFonts w:ascii="Verdana" w:hAnsi="Verdana"/>
        </w:rPr>
      </w:pPr>
    </w:p>
    <w:p w:rsidRPr="00B47BD6" w:rsidR="00E116C2" w:rsidP="00E116C2" w:rsidRDefault="00E116C2" w14:paraId="0F30B410" w14:textId="212C9D47">
      <w:pPr>
        <w:pStyle w:val="Indent51"/>
        <w:rPr>
          <w:rFonts w:ascii="Verdana" w:hAnsi="Verdana"/>
          <w:lang w:val="en-US"/>
        </w:rPr>
      </w:pPr>
      <w:bookmarkStart w:name="_OU_Placement_of" w:id="14"/>
      <w:bookmarkEnd w:id="14"/>
      <w:r w:rsidRPr="00B47BD6">
        <w:rPr>
          <w:rFonts w:ascii="Verdana" w:hAnsi="Verdana"/>
          <w:lang w:val="en-US"/>
        </w:rPr>
        <w:t>.</w:t>
      </w:r>
    </w:p>
    <w:p w:rsidR="00E116C2" w:rsidP="00E116C2" w:rsidRDefault="00E116C2" w14:paraId="0E848750" w14:textId="053CB051">
      <w:pPr>
        <w:rPr>
          <w:rFonts w:ascii="Verdana" w:hAnsi="Verdana"/>
        </w:rPr>
      </w:pPr>
      <w:bookmarkStart w:name="_Admin_access_SQL" w:id="15"/>
      <w:bookmarkEnd w:id="15"/>
      <w:r w:rsidRPr="00B47BD6">
        <w:rPr>
          <w:rFonts w:ascii="Verdana" w:hAnsi="Verdana"/>
        </w:rPr>
        <w:br w:type="page"/>
      </w:r>
      <w:bookmarkEnd w:id="12"/>
    </w:p>
    <w:p w:rsidR="007B43FB" w:rsidP="00E116C2" w:rsidRDefault="007B43FB" w14:paraId="0444CA47" w14:textId="5E10B7C5">
      <w:pPr>
        <w:rPr>
          <w:rFonts w:ascii="Verdana" w:hAnsi="Verdana"/>
        </w:rPr>
      </w:pPr>
    </w:p>
    <w:p w:rsidR="007B43FB" w:rsidP="00E116C2" w:rsidRDefault="007B43FB" w14:paraId="4266E053" w14:textId="7FB8AF3C">
      <w:pPr>
        <w:rPr>
          <w:rFonts w:ascii="Verdana" w:hAnsi="Verdana"/>
        </w:rPr>
      </w:pPr>
    </w:p>
    <w:p w:rsidR="007B43FB" w:rsidP="00E116C2" w:rsidRDefault="007B43FB" w14:paraId="6B277DE4" w14:textId="65157FA6">
      <w:pPr>
        <w:rPr>
          <w:rFonts w:ascii="Verdana" w:hAnsi="Verdana"/>
        </w:rPr>
      </w:pPr>
    </w:p>
    <w:p w:rsidR="007B43FB" w:rsidP="00E116C2" w:rsidRDefault="007B43FB" w14:paraId="04CEEBD5" w14:textId="113A0CC5">
      <w:pPr>
        <w:rPr>
          <w:rFonts w:ascii="Verdana" w:hAnsi="Verdana"/>
        </w:rPr>
      </w:pPr>
    </w:p>
    <w:p w:rsidR="007B43FB" w:rsidP="00E116C2" w:rsidRDefault="007B43FB" w14:paraId="7B08927E" w14:textId="12E8DD11">
      <w:pPr>
        <w:rPr>
          <w:rFonts w:ascii="Verdana" w:hAnsi="Verdana"/>
        </w:rPr>
      </w:pPr>
    </w:p>
    <w:p w:rsidR="007B43FB" w:rsidP="00E116C2" w:rsidRDefault="007B43FB" w14:paraId="0A75A13B" w14:textId="5DB715EB">
      <w:pPr>
        <w:rPr>
          <w:rFonts w:ascii="Verdana" w:hAnsi="Verdana"/>
        </w:rPr>
      </w:pPr>
    </w:p>
    <w:p w:rsidR="007B43FB" w:rsidP="00E116C2" w:rsidRDefault="007B43FB" w14:paraId="53D0CF22" w14:textId="0CA7215F">
      <w:pPr>
        <w:rPr>
          <w:rFonts w:ascii="Verdana" w:hAnsi="Verdana"/>
        </w:rPr>
      </w:pPr>
    </w:p>
    <w:p w:rsidR="007B43FB" w:rsidP="00E116C2" w:rsidRDefault="007B43FB" w14:paraId="02B80113" w14:textId="680DD4EC">
      <w:pPr>
        <w:rPr>
          <w:rFonts w:ascii="Verdana" w:hAnsi="Verdana"/>
        </w:rPr>
      </w:pPr>
    </w:p>
    <w:p w:rsidR="007B43FB" w:rsidP="00E116C2" w:rsidRDefault="007B43FB" w14:paraId="75AE4337" w14:textId="395591E3">
      <w:pPr>
        <w:rPr>
          <w:rFonts w:ascii="Verdana" w:hAnsi="Verdana"/>
        </w:rPr>
      </w:pPr>
    </w:p>
    <w:p w:rsidR="007B43FB" w:rsidP="00E116C2" w:rsidRDefault="007B43FB" w14:paraId="22CA8383" w14:textId="4E240E75">
      <w:pPr>
        <w:rPr>
          <w:rFonts w:ascii="Verdana" w:hAnsi="Verdana"/>
        </w:rPr>
      </w:pPr>
    </w:p>
    <w:p w:rsidR="007B43FB" w:rsidP="00E116C2" w:rsidRDefault="007B43FB" w14:paraId="584B7E7C" w14:textId="63404F09">
      <w:pPr>
        <w:rPr>
          <w:rFonts w:ascii="Verdana" w:hAnsi="Verdana"/>
        </w:rPr>
      </w:pPr>
    </w:p>
    <w:p w:rsidR="007B43FB" w:rsidP="00E116C2" w:rsidRDefault="007B43FB" w14:paraId="3524ED01" w14:textId="64A505F2">
      <w:pPr>
        <w:rPr>
          <w:rFonts w:ascii="Verdana" w:hAnsi="Verdana"/>
        </w:rPr>
      </w:pPr>
    </w:p>
    <w:p w:rsidR="007B43FB" w:rsidP="00E116C2" w:rsidRDefault="007B43FB" w14:paraId="29E1F2CD" w14:textId="5C2C6CCD">
      <w:pPr>
        <w:rPr>
          <w:rFonts w:ascii="Verdana" w:hAnsi="Verdana"/>
        </w:rPr>
      </w:pPr>
    </w:p>
    <w:p w:rsidR="007B43FB" w:rsidP="00E116C2" w:rsidRDefault="007B43FB" w14:paraId="2F56D582" w14:textId="31499852">
      <w:pPr>
        <w:rPr>
          <w:rFonts w:ascii="Verdana" w:hAnsi="Verdana"/>
        </w:rPr>
      </w:pPr>
    </w:p>
    <w:p w:rsidR="007B43FB" w:rsidP="00E116C2" w:rsidRDefault="007B43FB" w14:paraId="6F654F30" w14:textId="1C9BD6A1">
      <w:pPr>
        <w:rPr>
          <w:rFonts w:ascii="Verdana" w:hAnsi="Verdana"/>
        </w:rPr>
      </w:pPr>
    </w:p>
    <w:p w:rsidRPr="007B43FB" w:rsidR="007B43FB" w:rsidP="00E116C2" w:rsidRDefault="007B43FB" w14:paraId="2185B170" w14:textId="2D34C2FC">
      <w:pPr>
        <w:rPr>
          <w:rFonts w:ascii="Verdana" w:hAnsi="Verdana"/>
          <w:b/>
          <w:sz w:val="56"/>
          <w:szCs w:val="56"/>
        </w:rPr>
      </w:pPr>
      <w:r>
        <w:rPr>
          <w:rFonts w:ascii="Verdana" w:hAnsi="Verdana"/>
        </w:rPr>
        <w:t xml:space="preserve">                </w:t>
      </w:r>
      <w:r w:rsidRPr="007B43FB">
        <w:rPr>
          <w:rFonts w:ascii="Verdana" w:hAnsi="Verdana"/>
          <w:sz w:val="56"/>
          <w:szCs w:val="56"/>
        </w:rPr>
        <w:t>END OF DOCUMENT</w:t>
      </w:r>
      <w:bookmarkEnd w:id="1"/>
    </w:p>
    <w:sectPr w:rsidRPr="007B43FB" w:rsidR="007B43FB" w:rsidSect="00B33700">
      <w:headerReference w:type="even" r:id="rId184"/>
      <w:headerReference w:type="default" r:id="rId185"/>
      <w:headerReference w:type="first" r:id="rId186"/>
      <w:pgSz w:w="11907" w:h="16839" w:orient="portrait" w:code="9"/>
      <w:pgMar w:top="1440" w:right="1440" w:bottom="1440" w:left="1440" w:header="720" w:footer="720" w:gutter="0"/>
      <w:pgBorders w:offsetFrom="page">
        <w:top w:val="single" w:color="4B4B4B" w:sz="4" w:space="28"/>
        <w:left w:val="single" w:color="4B4B4B" w:sz="4" w:space="28"/>
        <w:bottom w:val="single" w:color="4B4B4B" w:sz="4" w:space="28"/>
        <w:right w:val="single" w:color="4B4B4B" w:sz="4" w:space="28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730AF" w:rsidRDefault="00D730AF" w14:paraId="7C2165DB" w14:textId="77777777">
      <w:r>
        <w:separator/>
      </w:r>
    </w:p>
  </w:endnote>
  <w:endnote w:type="continuationSeparator" w:id="0">
    <w:p w:rsidR="00D730AF" w:rsidRDefault="00D730AF" w14:paraId="4175DAF6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altName w:val="Times New Roman"/>
    <w:panose1 w:val="020208030705050203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Times New Roman"/>
    <w:panose1 w:val="020B0704020202020204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C03D5" w:rsidP="001505B6" w:rsidRDefault="003C03D5" w14:paraId="3A2A5573" w14:textId="77777777">
    <w:pPr>
      <w:framePr w:wrap="around" w:hAnchor="margin" w:vAnchor="text" w:xAlign="center" w:y="1"/>
    </w:pPr>
    <w:r>
      <w:fldChar w:fldCharType="begin"/>
    </w:r>
    <w:r>
      <w:instrText xml:space="preserve">PAGE  </w:instrText>
    </w:r>
    <w:r>
      <w:fldChar w:fldCharType="end"/>
    </w:r>
  </w:p>
  <w:p w:rsidR="003C03D5" w:rsidP="001505B6" w:rsidRDefault="003C03D5" w14:paraId="051CF7D2" w14:textId="77777777">
    <w:pPr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3C03D5" w:rsidP="001505B6" w:rsidRDefault="003C03D5" w14:paraId="35ED732E" w14:textId="77777777">
    <w:pPr>
      <w:ind w:firstLine="360"/>
    </w:pPr>
    <w:r>
      <w:rPr>
        <w:noProof/>
      </w:rPr>
      <w:drawing>
        <wp:anchor distT="0" distB="0" distL="114300" distR="114300" simplePos="0" relativeHeight="251629568" behindDoc="0" locked="0" layoutInCell="1" allowOverlap="1" wp14:anchorId="0717AF93" wp14:editId="32B74051">
          <wp:simplePos x="0" y="0"/>
          <wp:positionH relativeFrom="page">
            <wp:posOffset>5735320</wp:posOffset>
          </wp:positionH>
          <wp:positionV relativeFrom="page">
            <wp:posOffset>10005695</wp:posOffset>
          </wp:positionV>
          <wp:extent cx="1180800" cy="216000"/>
          <wp:effectExtent l="0" t="0" r="635" b="0"/>
          <wp:wrapSquare wrapText="bothSides"/>
          <wp:docPr id="96" name="Picture 96" descr="Fact fil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act file"/>
                  <pic:cNvPicPr preferRelativeResize="0">
                    <a:picLocks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0039" t="-11148" r="4518" b="33739"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2160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Pr="00A26135" w:rsidR="003C03D5" w:rsidP="006820BD" w:rsidRDefault="003C03D5" w14:paraId="6D6C6004" w14:textId="77777777">
    <w:pPr>
      <w:ind w:left="-1350"/>
    </w:pPr>
    <w:r>
      <w:rPr>
        <w:rFonts w:ascii="Arial" w:hAnsi="Arial"/>
        <w:noProof/>
        <w:sz w:val="16"/>
        <w:szCs w:val="16"/>
      </w:rPr>
      <w:drawing>
        <wp:anchor distT="0" distB="0" distL="114300" distR="114300" simplePos="0" relativeHeight="251712512" behindDoc="0" locked="0" layoutInCell="1" allowOverlap="1" wp14:anchorId="4DE0FC64" wp14:editId="4B3F5701">
          <wp:simplePos x="0" y="0"/>
          <wp:positionH relativeFrom="page">
            <wp:posOffset>5735320</wp:posOffset>
          </wp:positionH>
          <wp:positionV relativeFrom="page">
            <wp:posOffset>10005695</wp:posOffset>
          </wp:positionV>
          <wp:extent cx="1180800" cy="216000"/>
          <wp:effectExtent l="0" t="0" r="635" b="0"/>
          <wp:wrapSquare wrapText="bothSides"/>
          <wp:docPr id="100" name="Picture 100" descr="Fact fil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7" descr="Fact file"/>
                  <pic:cNvPicPr preferRelativeResize="0">
                    <a:picLocks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0039" t="-11148" r="4518" b="33739"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2160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730AF" w:rsidRDefault="00D730AF" w14:paraId="746A2624" w14:textId="77777777">
      <w:r>
        <w:separator/>
      </w:r>
    </w:p>
  </w:footnote>
  <w:footnote w:type="continuationSeparator" w:id="0">
    <w:p w:rsidR="00D730AF" w:rsidRDefault="00D730AF" w14:paraId="4963F756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C03D5" w:rsidRDefault="00000000" w14:paraId="36957F1D" w14:textId="3D1A38DA">
    <w:pPr>
      <w:pStyle w:val="Header"/>
    </w:pPr>
    <w:r>
      <w:rPr>
        <w:noProof/>
      </w:rPr>
      <w:pict w14:anchorId="21E0834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7227485" style="position:absolute;margin-left:0;margin-top:0;width:545.4pt;height:90.9pt;rotation:315;z-index:-251599872;mso-position-horizontal:center;mso-position-horizontal-relative:margin;mso-position-vertical:center;mso-position-vertical-relative:margin" o:spid="_x0000_s1031" o:allowincell="f" fillcolor="silver" stroked="f" type="#_x0000_t136">
          <v:fill opacity=".5"/>
          <v:textpath style="font-family:&quot;Times New Roman&quot;;font-size:1pt" string="CONFIDENTIAL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12" w:type="dxa"/>
      <w:jc w:val="center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left w:w="56" w:type="dxa"/>
        <w:right w:w="56" w:type="dxa"/>
      </w:tblCellMar>
      <w:tblLook w:val="0000" w:firstRow="0" w:lastRow="0" w:firstColumn="0" w:lastColumn="0" w:noHBand="0" w:noVBand="0"/>
    </w:tblPr>
    <w:tblGrid>
      <w:gridCol w:w="2835"/>
      <w:gridCol w:w="3261"/>
      <w:gridCol w:w="593"/>
      <w:gridCol w:w="624"/>
      <w:gridCol w:w="793"/>
      <w:gridCol w:w="1306"/>
    </w:tblGrid>
    <w:tr w:rsidR="003C03D5" w:rsidTr="00220832" w14:paraId="320ED70C" w14:textId="77777777">
      <w:trPr>
        <w:jc w:val="center"/>
      </w:trPr>
      <w:tc>
        <w:tcPr>
          <w:tcW w:w="9412" w:type="dxa"/>
          <w:gridSpan w:val="6"/>
          <w:tcBorders>
            <w:top w:val="nil"/>
            <w:left w:val="nil"/>
            <w:bottom w:val="nil"/>
            <w:right w:val="nil"/>
          </w:tcBorders>
        </w:tcPr>
        <w:p w:rsidR="003C03D5" w:rsidP="00B8295A" w:rsidRDefault="003C03D5" w14:paraId="7CF3DA69" w14:textId="77777777">
          <w:pPr>
            <w:pStyle w:val="Header"/>
            <w:rPr>
              <w:b/>
              <w:bCs/>
            </w:rPr>
          </w:pPr>
        </w:p>
      </w:tc>
    </w:tr>
    <w:tr w:rsidRPr="005C1AA1" w:rsidR="003C03D5" w:rsidTr="00220832" w14:paraId="2E078547" w14:textId="77777777">
      <w:trPr>
        <w:jc w:val="center"/>
      </w:trPr>
      <w:tc>
        <w:tcPr>
          <w:tcW w:w="2835" w:type="dxa"/>
          <w:tcBorders>
            <w:left w:val="nil"/>
            <w:bottom w:val="nil"/>
          </w:tcBorders>
        </w:tcPr>
        <w:p w:rsidRPr="0068080B" w:rsidR="003C03D5" w:rsidP="00B8295A" w:rsidRDefault="003C03D5" w14:paraId="7E5CA639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Company name</w:t>
          </w:r>
        </w:p>
      </w:tc>
      <w:tc>
        <w:tcPr>
          <w:tcW w:w="3261" w:type="dxa"/>
          <w:tcBorders>
            <w:bottom w:val="nil"/>
            <w:right w:val="nil"/>
          </w:tcBorders>
        </w:tcPr>
        <w:p w:rsidRPr="0068080B" w:rsidR="003C03D5" w:rsidP="00B8295A" w:rsidRDefault="003C03D5" w14:paraId="4361C1C2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Type of document</w:t>
          </w:r>
        </w:p>
      </w:tc>
      <w:tc>
        <w:tcPr>
          <w:tcW w:w="1217" w:type="dxa"/>
          <w:gridSpan w:val="2"/>
          <w:tcBorders>
            <w:bottom w:val="nil"/>
            <w:right w:val="nil"/>
          </w:tcBorders>
        </w:tcPr>
        <w:p w:rsidRPr="0068080B" w:rsidR="003C03D5" w:rsidP="00B8295A" w:rsidRDefault="003C03D5" w14:paraId="1852FC6E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Document status</w:t>
          </w:r>
        </w:p>
      </w:tc>
      <w:tc>
        <w:tcPr>
          <w:tcW w:w="2099" w:type="dxa"/>
          <w:gridSpan w:val="2"/>
          <w:tcBorders>
            <w:bottom w:val="nil"/>
            <w:right w:val="nil"/>
          </w:tcBorders>
        </w:tcPr>
        <w:p w:rsidRPr="0068080B" w:rsidR="003C03D5" w:rsidP="00B8295A" w:rsidRDefault="003C03D5" w14:paraId="42AAD058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Information class</w:t>
          </w:r>
        </w:p>
      </w:tc>
    </w:tr>
    <w:tr w:rsidRPr="00F37B1F" w:rsidR="003C03D5" w:rsidTr="00220832" w14:paraId="19DE2B2B" w14:textId="77777777">
      <w:trPr>
        <w:trHeight w:val="397" w:hRule="exact"/>
        <w:jc w:val="center"/>
      </w:trPr>
      <w:sdt>
        <w:sdtPr>
          <w:alias w:val="Company"/>
          <w:tag w:val=""/>
          <w:id w:val="-698465397"/>
          <w:placeholder>
            <w:docPart w:val="011C9A2482DF4CB2820C0BBB33E1A0D0"/>
          </w:placeholder>
          <w:showingPlcHdr/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tc>
            <w:tcPr>
              <w:tcW w:w="2835" w:type="dxa"/>
              <w:tcBorders>
                <w:top w:val="nil"/>
                <w:left w:val="nil"/>
                <w:bottom w:val="nil"/>
              </w:tcBorders>
            </w:tcPr>
            <w:p w:rsidRPr="0068080B" w:rsidR="003C03D5" w:rsidP="00B8295A" w:rsidRDefault="00D057EE" w14:paraId="7190CF4E" w14:textId="2A2087D2">
              <w:pPr>
                <w:pStyle w:val="HCLTableText"/>
              </w:pPr>
              <w:r w:rsidRPr="00540FEA">
                <w:rPr>
                  <w:rStyle w:val="PlaceholderText"/>
                </w:rPr>
                <w:t>[Company]</w:t>
              </w:r>
            </w:p>
          </w:tc>
        </w:sdtContent>
      </w:sdt>
      <w:sdt>
        <w:sdtPr>
          <w:alias w:val="Category"/>
          <w:tag w:val=""/>
          <w:id w:val="2086490737"/>
          <w:placeholder>
            <w:docPart w:val="E8F8B7BD94BC47CDBBBEA00709C2C36A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Content>
          <w:tc>
            <w:tcPr>
              <w:tcW w:w="3261" w:type="dxa"/>
              <w:tcBorders>
                <w:top w:val="nil"/>
                <w:bottom w:val="nil"/>
                <w:right w:val="nil"/>
              </w:tcBorders>
            </w:tcPr>
            <w:p w:rsidRPr="0068080B" w:rsidR="003C03D5" w:rsidP="00B8295A" w:rsidRDefault="003C03D5" w14:paraId="5B6DCD5C" w14:textId="71033567">
              <w:pPr>
                <w:pStyle w:val="HCLTableText"/>
              </w:pPr>
              <w:r>
                <w:t>Informational</w:t>
              </w:r>
            </w:p>
          </w:tc>
        </w:sdtContent>
      </w:sdt>
      <w:sdt>
        <w:sdtPr>
          <w:alias w:val="Comments"/>
          <w:tag w:val=""/>
          <w:id w:val="516051117"/>
          <w:placeholder>
            <w:docPart w:val="3DAE0BB846314CAC8F8A7D27135BA853"/>
          </w:placeholder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:text w:multiLine="1"/>
        </w:sdtPr>
        <w:sdtContent>
          <w:tc>
            <w:tcPr>
              <w:tcW w:w="1217" w:type="dxa"/>
              <w:gridSpan w:val="2"/>
              <w:tcBorders>
                <w:top w:val="nil"/>
                <w:bottom w:val="nil"/>
                <w:right w:val="nil"/>
              </w:tcBorders>
            </w:tcPr>
            <w:p w:rsidRPr="0068080B" w:rsidR="003C03D5" w:rsidP="00B8295A" w:rsidRDefault="00072715" w14:paraId="1E6C1D2A" w14:textId="254A311A">
              <w:pPr>
                <w:pStyle w:val="HCLTableText"/>
              </w:pPr>
              <w:r>
                <w:t>Draft</w:t>
              </w:r>
            </w:p>
          </w:tc>
        </w:sdtContent>
      </w:sdt>
      <w:tc>
        <w:tcPr>
          <w:tcW w:w="2099" w:type="dxa"/>
          <w:gridSpan w:val="2"/>
          <w:tcBorders>
            <w:top w:val="nil"/>
            <w:bottom w:val="nil"/>
            <w:right w:val="nil"/>
          </w:tcBorders>
        </w:tcPr>
        <w:sdt>
          <w:sdtPr>
            <w:rPr>
              <w:lang w:eastAsia="ja-JP"/>
            </w:rPr>
            <w:alias w:val="Keywords"/>
            <w:tag w:val=""/>
            <w:id w:val="1167988709"/>
            <w:placeholder>
              <w:docPart w:val="B2B17218E31E411ABC516A62CC86E7DD"/>
            </w:placeholder>
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<w:text/>
          </w:sdtPr>
          <w:sdtContent>
            <w:p w:rsidRPr="0068080B" w:rsidR="003C03D5" w:rsidP="00B8295A" w:rsidRDefault="0008043E" w14:paraId="34A78676" w14:textId="1E1EA050">
              <w:pPr>
                <w:pStyle w:val="HCLTableText"/>
                <w:rPr>
                  <w:rFonts w:ascii="Times New Roman" w:hAnsi="Times New Roman" w:cs="Times New Roman"/>
                  <w:lang w:eastAsia="ja-JP"/>
                </w:rPr>
              </w:pPr>
              <w:r>
                <w:rPr>
                  <w:lang w:eastAsia="ja-JP"/>
                </w:rPr>
                <w:t xml:space="preserve">Internal, </w:t>
              </w:r>
              <w:proofErr w:type="spellStart"/>
              <w:r>
                <w:rPr>
                  <w:lang w:eastAsia="ja-JP"/>
                </w:rPr>
                <w:t>HCLClassification</w:t>
              </w:r>
              <w:proofErr w:type="spellEnd"/>
              <w:r>
                <w:rPr>
                  <w:lang w:eastAsia="ja-JP"/>
                </w:rPr>
                <w:t>=Confidential</w:t>
              </w:r>
            </w:p>
          </w:sdtContent>
        </w:sdt>
      </w:tc>
    </w:tr>
    <w:tr w:rsidRPr="005C1AA1" w:rsidR="003C03D5" w:rsidTr="00220832" w14:paraId="53231C83" w14:textId="77777777">
      <w:trPr>
        <w:jc w:val="center"/>
      </w:trPr>
      <w:tc>
        <w:tcPr>
          <w:tcW w:w="6689" w:type="dxa"/>
          <w:gridSpan w:val="3"/>
          <w:tcBorders>
            <w:left w:val="nil"/>
            <w:bottom w:val="nil"/>
          </w:tcBorders>
        </w:tcPr>
        <w:p w:rsidRPr="0068080B" w:rsidR="003C03D5" w:rsidP="00B8295A" w:rsidRDefault="003C03D5" w14:paraId="7B2AE357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Title (Subtitle)</w:t>
          </w:r>
        </w:p>
      </w:tc>
      <w:tc>
        <w:tcPr>
          <w:tcW w:w="1417" w:type="dxa"/>
          <w:gridSpan w:val="2"/>
          <w:tcBorders>
            <w:bottom w:val="nil"/>
          </w:tcBorders>
        </w:tcPr>
        <w:p w:rsidRPr="0068080B" w:rsidR="003C03D5" w:rsidP="00B8295A" w:rsidRDefault="003C03D5" w14:paraId="37606ED3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Version</w:t>
          </w:r>
        </w:p>
      </w:tc>
      <w:tc>
        <w:tcPr>
          <w:tcW w:w="1306" w:type="dxa"/>
          <w:tcBorders>
            <w:bottom w:val="nil"/>
            <w:right w:val="nil"/>
          </w:tcBorders>
        </w:tcPr>
        <w:p w:rsidRPr="0068080B" w:rsidR="003C03D5" w:rsidP="00B8295A" w:rsidRDefault="003C03D5" w14:paraId="098875FD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Page</w:t>
          </w:r>
        </w:p>
      </w:tc>
    </w:tr>
    <w:tr w:rsidRPr="00F37B1F" w:rsidR="003C03D5" w:rsidTr="00220832" w14:paraId="4164EA4C" w14:textId="77777777">
      <w:trPr>
        <w:trHeight w:val="397" w:hRule="exact"/>
        <w:jc w:val="center"/>
      </w:trPr>
      <w:tc>
        <w:tcPr>
          <w:tcW w:w="6689" w:type="dxa"/>
          <w:gridSpan w:val="3"/>
          <w:tcBorders>
            <w:top w:val="nil"/>
            <w:left w:val="nil"/>
            <w:bottom w:val="single" w:color="auto" w:sz="4" w:space="0"/>
          </w:tcBorders>
          <w:vAlign w:val="center"/>
        </w:tcPr>
        <w:p w:rsidRPr="0068080B" w:rsidR="003C03D5" w:rsidP="00B8295A" w:rsidRDefault="00000000" w14:paraId="0509B0E0" w14:textId="3E15C9B9">
          <w:pPr>
            <w:rPr>
              <w:rFonts w:ascii="Arial" w:hAnsi="Arial" w:cs="Arial"/>
              <w:sz w:val="20"/>
              <w:szCs w:val="20"/>
            </w:rPr>
          </w:pPr>
          <w:sdt>
            <w:sdtPr>
              <w:rPr>
                <w:rFonts w:ascii="Arial" w:hAnsi="Arial" w:cs="Arial"/>
                <w:sz w:val="20"/>
                <w:szCs w:val="20"/>
              </w:rPr>
              <w:alias w:val="Title"/>
              <w:tag w:val=""/>
              <w:id w:val="-432978832"/>
              <w:placeholder>
                <w:docPart w:val="C37EDB1720F64805BAE0717711DA9352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C31FBD">
                <w:rPr>
                  <w:rFonts w:ascii="Arial" w:hAnsi="Arial" w:cs="Arial"/>
                  <w:sz w:val="20"/>
                  <w:szCs w:val="20"/>
                </w:rPr>
                <w:t>UD Physical server Deployment</w:t>
              </w:r>
            </w:sdtContent>
          </w:sdt>
          <w:r w:rsidRPr="0068080B" w:rsidR="003C03D5">
            <w:rPr>
              <w:rFonts w:ascii="Arial" w:hAnsi="Arial" w:cs="Arial"/>
              <w:sz w:val="20"/>
              <w:szCs w:val="20"/>
            </w:rPr>
            <w:t xml:space="preserve"> </w:t>
          </w:r>
          <w:sdt>
            <w:sdtPr>
              <w:rPr>
                <w:rFonts w:ascii="Arial" w:hAnsi="Arial" w:cs="Arial"/>
                <w:sz w:val="20"/>
                <w:szCs w:val="20"/>
              </w:rPr>
              <w:alias w:val="Abstract"/>
              <w:tag w:val=""/>
              <w:id w:val="-1064629263"/>
              <w:placeholder>
                <w:docPart w:val="C7C8EA56AF69498493A2F7410F86ADED"/>
              </w:placeholder>
              <w:showingPlcHdr/>
              <w:dataBinding w:prefixMappings="xmlns:ns0='http://schemas.microsoft.com/office/2006/coverPageProps' " w:xpath="/ns0:CoverPageProperties[1]/ns0:Abstract[1]" w:storeItemID="{55AF091B-3C7A-41E3-B477-F2FDAA23CFDA}"/>
              <w:text/>
            </w:sdtPr>
            <w:sdtContent>
              <w:r w:rsidRPr="003F7DF6" w:rsidR="003C03D5">
                <w:rPr>
                  <w:rStyle w:val="PlaceholderText"/>
                </w:rPr>
                <w:t>[Abstract]</w:t>
              </w:r>
            </w:sdtContent>
          </w:sdt>
        </w:p>
      </w:tc>
      <w:tc>
        <w:tcPr>
          <w:tcW w:w="1417" w:type="dxa"/>
          <w:gridSpan w:val="2"/>
          <w:tcBorders>
            <w:top w:val="nil"/>
            <w:bottom w:val="single" w:color="auto" w:sz="4" w:space="0"/>
          </w:tcBorders>
          <w:vAlign w:val="center"/>
        </w:tcPr>
        <w:p w:rsidRPr="0068080B" w:rsidR="003C03D5" w:rsidP="00B8295A" w:rsidRDefault="00000000" w14:paraId="5FD32856" w14:textId="45B9917E">
          <w:pPr>
            <w:pStyle w:val="HCLTableText"/>
          </w:pPr>
          <w:sdt>
            <w:sdtPr>
              <w:alias w:val="Status"/>
              <w:tag w:val=""/>
              <w:id w:val="1422920011"/>
              <w:placeholder>
                <w:docPart w:val="793CA458C53B44FDB5AD55A9A613112A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:text/>
            </w:sdtPr>
            <w:sdtContent>
              <w:r w:rsidR="00D848EC">
                <w:t>1</w:t>
              </w:r>
            </w:sdtContent>
          </w:sdt>
          <w:r w:rsidRPr="0068080B" w:rsidR="003C03D5">
            <w:t xml:space="preserve"> </w:t>
          </w:r>
          <w:r w:rsidRPr="0068080B" w:rsidR="003C03D5">
            <w:fldChar w:fldCharType="begin"/>
          </w:r>
          <w:r w:rsidRPr="0068080B" w:rsidR="003C03D5">
            <w:instrText xml:space="preserve"> DOCVARIABLE  Version  \* MERGEFORMAT </w:instrText>
          </w:r>
          <w:r w:rsidRPr="0068080B" w:rsidR="003C03D5">
            <w:fldChar w:fldCharType="end"/>
          </w:r>
          <w:r w:rsidRPr="0068080B" w:rsidR="003C03D5">
            <w:fldChar w:fldCharType="begin"/>
          </w:r>
          <w:r w:rsidRPr="0068080B" w:rsidR="003C03D5">
            <w:instrText xml:space="preserve"> DOCVARIABLE  Version  \* MERGEFORMAT </w:instrText>
          </w:r>
          <w:r w:rsidRPr="0068080B" w:rsidR="003C03D5">
            <w:fldChar w:fldCharType="end"/>
          </w:r>
        </w:p>
      </w:tc>
      <w:tc>
        <w:tcPr>
          <w:tcW w:w="1306" w:type="dxa"/>
          <w:tcBorders>
            <w:top w:val="nil"/>
            <w:bottom w:val="single" w:color="auto" w:sz="4" w:space="0"/>
            <w:right w:val="nil"/>
          </w:tcBorders>
        </w:tcPr>
        <w:p w:rsidRPr="0068080B" w:rsidR="003C03D5" w:rsidP="00B8295A" w:rsidRDefault="003C03D5" w14:paraId="42BF5677" w14:textId="781D16C8">
          <w:pPr>
            <w:pStyle w:val="HCLTableText"/>
          </w:pPr>
          <w:r w:rsidRPr="0068080B">
            <w:rPr>
              <w:rStyle w:val="PageNumber"/>
              <w:rFonts w:cs="Arial"/>
            </w:rPr>
            <w:fldChar w:fldCharType="begin"/>
          </w:r>
          <w:r w:rsidRPr="0068080B">
            <w:rPr>
              <w:rStyle w:val="PageNumber"/>
              <w:rFonts w:cs="Arial"/>
            </w:rPr>
            <w:instrText xml:space="preserve"> PAGE </w:instrText>
          </w:r>
          <w:r w:rsidRPr="0068080B">
            <w:rPr>
              <w:rStyle w:val="PageNumber"/>
              <w:rFonts w:cs="Arial"/>
            </w:rPr>
            <w:fldChar w:fldCharType="separate"/>
          </w:r>
          <w:r>
            <w:rPr>
              <w:rStyle w:val="PageNumber"/>
              <w:rFonts w:cs="Arial"/>
              <w:noProof/>
            </w:rPr>
            <w:t>5</w:t>
          </w:r>
          <w:r w:rsidRPr="0068080B">
            <w:rPr>
              <w:rStyle w:val="PageNumber"/>
              <w:rFonts w:cs="Arial"/>
            </w:rPr>
            <w:fldChar w:fldCharType="end"/>
          </w:r>
          <w:r w:rsidRPr="0068080B">
            <w:rPr>
              <w:rStyle w:val="PageNumber"/>
              <w:rFonts w:cs="Arial"/>
            </w:rPr>
            <w:t xml:space="preserve"> (</w:t>
          </w:r>
          <w:r w:rsidRPr="0068080B">
            <w:rPr>
              <w:rStyle w:val="PageNumber"/>
              <w:rFonts w:cs="Arial"/>
            </w:rPr>
            <w:fldChar w:fldCharType="begin"/>
          </w:r>
          <w:r w:rsidRPr="0068080B">
            <w:rPr>
              <w:rStyle w:val="PageNumber"/>
              <w:rFonts w:cs="Arial"/>
            </w:rPr>
            <w:instrText xml:space="preserve"> NUMPAGES </w:instrText>
          </w:r>
          <w:r w:rsidRPr="0068080B">
            <w:rPr>
              <w:rStyle w:val="PageNumber"/>
              <w:rFonts w:cs="Arial"/>
            </w:rPr>
            <w:fldChar w:fldCharType="separate"/>
          </w:r>
          <w:r>
            <w:rPr>
              <w:rStyle w:val="PageNumber"/>
              <w:rFonts w:cs="Arial"/>
              <w:noProof/>
            </w:rPr>
            <w:t>67</w:t>
          </w:r>
          <w:r w:rsidRPr="0068080B">
            <w:rPr>
              <w:rStyle w:val="PageNumber"/>
              <w:rFonts w:cs="Arial"/>
            </w:rPr>
            <w:fldChar w:fldCharType="end"/>
          </w:r>
          <w:r w:rsidRPr="0068080B">
            <w:rPr>
              <w:rStyle w:val="PageNumber"/>
              <w:rFonts w:cs="Arial"/>
            </w:rPr>
            <w:t>)</w:t>
          </w:r>
        </w:p>
      </w:tc>
    </w:tr>
  </w:tbl>
  <w:p w:rsidR="003C03D5" w:rsidRDefault="00000000" w14:paraId="577D41FF" w14:textId="20FA4B79">
    <w:pPr>
      <w:pStyle w:val="Header"/>
    </w:pPr>
    <w:r>
      <w:rPr>
        <w:noProof/>
      </w:rPr>
      <w:pict w14:anchorId="12534E9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7227486" style="position:absolute;margin-left:0;margin-top:0;width:545.4pt;height:90.9pt;rotation:315;z-index:-251597824;mso-position-horizontal:center;mso-position-horizontal-relative:margin;mso-position-vertical:center;mso-position-vertical-relative:margin" o:spid="_x0000_s1032" o:allowincell="f" fillcolor="silver" stroked="f" type="#_x0000_t136">
          <v:fill opacity=".5"/>
          <v:textpath style="font-family:&quot;Times New Roman&quot;;font-size:1pt" string="CONFIDENT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3C03D5" w:rsidRDefault="00000000" w14:paraId="5100AD98" w14:textId="50E20028">
    <w:pPr>
      <w:pStyle w:val="Header"/>
    </w:pPr>
    <w:r>
      <w:rPr>
        <w:noProof/>
      </w:rPr>
      <w:pict w14:anchorId="60A9104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7227484" style="position:absolute;margin-left:0;margin-top:0;width:545.4pt;height:90.9pt;rotation:315;z-index:-251601920;mso-position-horizontal:center;mso-position-horizontal-relative:margin;mso-position-vertical:center;mso-position-vertical-relative:margin" o:spid="_x0000_s1030" o:allowincell="f" fillcolor="silver" stroked="f" type="#_x0000_t136">
          <v:fill opacity=".5"/>
          <v:textpath style="font-family:&quot;Times New Roman&quot;;font-size:1pt" string="CONFIDENTIAL"/>
          <w10:wrap anchorx="margin" anchory="margin"/>
        </v:shape>
      </w:pict>
    </w:r>
    <w:r w:rsidRPr="00AA0EFA" w:rsidR="003C03D5">
      <w:rPr>
        <w:noProof/>
      </w:rPr>
      <w:drawing>
        <wp:anchor distT="0" distB="0" distL="114300" distR="114300" simplePos="0" relativeHeight="251680768" behindDoc="0" locked="0" layoutInCell="1" allowOverlap="1" wp14:anchorId="3B2B39D2" wp14:editId="0455F154">
          <wp:simplePos x="0" y="0"/>
          <wp:positionH relativeFrom="column">
            <wp:posOffset>-783685</wp:posOffset>
          </wp:positionH>
          <wp:positionV relativeFrom="paragraph">
            <wp:posOffset>2609215</wp:posOffset>
          </wp:positionV>
          <wp:extent cx="6847200" cy="260402"/>
          <wp:effectExtent l="0" t="0" r="0" b="6350"/>
          <wp:wrapNone/>
          <wp:docPr id="97" name="Picture 97" descr="AA_RBTC Template - 4x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A_RBTC Template - 4x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3176"/>
                  <a:stretch/>
                </pic:blipFill>
                <pic:spPr bwMode="auto">
                  <a:xfrm>
                    <a:off x="0" y="0"/>
                    <a:ext cx="6847200" cy="260402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C03D5"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7017D44B" wp14:editId="5D382499">
              <wp:simplePos x="0" y="0"/>
              <wp:positionH relativeFrom="column">
                <wp:posOffset>-782320</wp:posOffset>
              </wp:positionH>
              <wp:positionV relativeFrom="paragraph">
                <wp:posOffset>-98330</wp:posOffset>
              </wp:positionV>
              <wp:extent cx="6843600" cy="2707192"/>
              <wp:effectExtent l="0" t="0" r="0" b="0"/>
              <wp:wrapNone/>
              <wp:docPr id="107" name="Rectangle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43600" cy="2707192"/>
                      </a:xfrm>
                      <a:prstGeom prst="rect">
                        <a:avLst/>
                      </a:prstGeom>
                      <a:solidFill>
                        <a:srgbClr val="BADBF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>
          <w:pict w14:anchorId="495A4185">
            <v:rect id="Rectangle 107" style="position:absolute;margin-left:-61.6pt;margin-top:-7.75pt;width:538.85pt;height:213.1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badbf2" stroked="f" strokeweight="2pt" w14:anchorId="0DBFCFF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C03D5" w:rsidRDefault="00000000" w14:paraId="4E69EFA6" w14:textId="452C6785">
    <w:pPr>
      <w:pStyle w:val="Header"/>
    </w:pPr>
    <w:r>
      <w:rPr>
        <w:noProof/>
      </w:rPr>
      <w:pict w14:anchorId="0F9AEAB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7227488" style="position:absolute;margin-left:0;margin-top:0;width:545.4pt;height:90.9pt;rotation:315;z-index:-251593728;mso-position-horizontal:center;mso-position-horizontal-relative:margin;mso-position-vertical:center;mso-position-vertical-relative:margin" o:spid="_x0000_s1034" o:allowincell="f" fillcolor="silver" stroked="f" type="#_x0000_t136">
          <v:fill opacity=".5"/>
          <v:textpath style="font-family:&quot;Times New Roman&quot;;font-size:1pt" string="CONFIDENTIAL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C03D5" w:rsidRDefault="00000000" w14:paraId="0E4A82C7" w14:textId="64716782">
    <w:pPr>
      <w:pStyle w:val="Header"/>
    </w:pPr>
    <w:r>
      <w:rPr>
        <w:noProof/>
      </w:rPr>
      <w:pict w14:anchorId="282311D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7227489" style="position:absolute;margin-left:0;margin-top:0;width:545.4pt;height:90.9pt;rotation:315;z-index:-251591680;mso-position-horizontal:center;mso-position-horizontal-relative:margin;mso-position-vertical:center;mso-position-vertical-relative:margin" o:spid="_x0000_s1035" o:allowincell="f" fillcolor="silver" stroked="f" type="#_x0000_t136">
          <v:fill opacity=".5"/>
          <v:textpath style="font-family:&quot;Times New Roman&quot;;font-size:1pt" string="CONFIDENTIAL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12" w:type="dxa"/>
      <w:jc w:val="center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left w:w="56" w:type="dxa"/>
        <w:right w:w="56" w:type="dxa"/>
      </w:tblCellMar>
      <w:tblLook w:val="0000" w:firstRow="0" w:lastRow="0" w:firstColumn="0" w:lastColumn="0" w:noHBand="0" w:noVBand="0"/>
    </w:tblPr>
    <w:tblGrid>
      <w:gridCol w:w="2835"/>
      <w:gridCol w:w="3261"/>
      <w:gridCol w:w="593"/>
      <w:gridCol w:w="624"/>
      <w:gridCol w:w="793"/>
      <w:gridCol w:w="1306"/>
    </w:tblGrid>
    <w:tr w:rsidR="003C03D5" w:rsidTr="00220832" w14:paraId="631B8168" w14:textId="77777777">
      <w:trPr>
        <w:jc w:val="center"/>
      </w:trPr>
      <w:tc>
        <w:tcPr>
          <w:tcW w:w="9412" w:type="dxa"/>
          <w:gridSpan w:val="6"/>
          <w:tcBorders>
            <w:top w:val="nil"/>
            <w:left w:val="nil"/>
            <w:bottom w:val="nil"/>
            <w:right w:val="nil"/>
          </w:tcBorders>
        </w:tcPr>
        <w:p w:rsidR="003C03D5" w:rsidP="00B8295A" w:rsidRDefault="003C03D5" w14:paraId="50B24C07" w14:textId="77777777">
          <w:pPr>
            <w:pStyle w:val="Header"/>
            <w:rPr>
              <w:b/>
              <w:bCs/>
            </w:rPr>
          </w:pPr>
        </w:p>
      </w:tc>
    </w:tr>
    <w:tr w:rsidRPr="005C1AA1" w:rsidR="003C03D5" w:rsidTr="00220832" w14:paraId="24FE3BF3" w14:textId="77777777">
      <w:trPr>
        <w:jc w:val="center"/>
      </w:trPr>
      <w:tc>
        <w:tcPr>
          <w:tcW w:w="2835" w:type="dxa"/>
          <w:tcBorders>
            <w:left w:val="nil"/>
            <w:bottom w:val="nil"/>
          </w:tcBorders>
        </w:tcPr>
        <w:p w:rsidRPr="0068080B" w:rsidR="003C03D5" w:rsidP="00B8295A" w:rsidRDefault="003C03D5" w14:paraId="31405CF5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Company name</w:t>
          </w:r>
        </w:p>
      </w:tc>
      <w:tc>
        <w:tcPr>
          <w:tcW w:w="3261" w:type="dxa"/>
          <w:tcBorders>
            <w:bottom w:val="nil"/>
            <w:right w:val="nil"/>
          </w:tcBorders>
        </w:tcPr>
        <w:p w:rsidRPr="0068080B" w:rsidR="003C03D5" w:rsidP="00B8295A" w:rsidRDefault="003C03D5" w14:paraId="0D3AE53E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Type of document</w:t>
          </w:r>
        </w:p>
      </w:tc>
      <w:tc>
        <w:tcPr>
          <w:tcW w:w="1217" w:type="dxa"/>
          <w:gridSpan w:val="2"/>
          <w:tcBorders>
            <w:bottom w:val="nil"/>
            <w:right w:val="nil"/>
          </w:tcBorders>
        </w:tcPr>
        <w:p w:rsidRPr="0068080B" w:rsidR="003C03D5" w:rsidP="00B8295A" w:rsidRDefault="003C03D5" w14:paraId="277944E1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Document status</w:t>
          </w:r>
        </w:p>
      </w:tc>
      <w:tc>
        <w:tcPr>
          <w:tcW w:w="2099" w:type="dxa"/>
          <w:gridSpan w:val="2"/>
          <w:tcBorders>
            <w:bottom w:val="nil"/>
            <w:right w:val="nil"/>
          </w:tcBorders>
        </w:tcPr>
        <w:p w:rsidRPr="0068080B" w:rsidR="003C03D5" w:rsidP="00B8295A" w:rsidRDefault="003C03D5" w14:paraId="72543EE8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Information class</w:t>
          </w:r>
        </w:p>
      </w:tc>
    </w:tr>
    <w:tr w:rsidRPr="00F37B1F" w:rsidR="003C03D5" w:rsidTr="00220832" w14:paraId="20E41D53" w14:textId="77777777">
      <w:trPr>
        <w:trHeight w:val="397" w:hRule="exact"/>
        <w:jc w:val="center"/>
      </w:trPr>
      <w:sdt>
        <w:sdtPr>
          <w:alias w:val="Company"/>
          <w:tag w:val=""/>
          <w:id w:val="-411323356"/>
          <w:placeholder>
            <w:docPart w:val="70EE35F876C048E4A1F402766E8ED983"/>
          </w:placeholder>
          <w:showingPlcHdr/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tc>
            <w:tcPr>
              <w:tcW w:w="2835" w:type="dxa"/>
              <w:tcBorders>
                <w:top w:val="nil"/>
                <w:left w:val="nil"/>
                <w:bottom w:val="nil"/>
              </w:tcBorders>
            </w:tcPr>
            <w:p w:rsidRPr="0068080B" w:rsidR="003C03D5" w:rsidP="00B8295A" w:rsidRDefault="00D057EE" w14:paraId="484EA1E2" w14:textId="5CEE9F48">
              <w:pPr>
                <w:pStyle w:val="HCLTableText"/>
              </w:pPr>
              <w:r w:rsidRPr="00540FEA">
                <w:rPr>
                  <w:rStyle w:val="PlaceholderText"/>
                </w:rPr>
                <w:t>[Company]</w:t>
              </w:r>
            </w:p>
          </w:tc>
        </w:sdtContent>
      </w:sdt>
      <w:sdt>
        <w:sdtPr>
          <w:alias w:val="Category"/>
          <w:tag w:val=""/>
          <w:id w:val="714090176"/>
          <w:placeholder>
            <w:docPart w:val="C04963D425A54F1BAD741C267D23EAC1"/>
          </w:placeholder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Content>
          <w:tc>
            <w:tcPr>
              <w:tcW w:w="3261" w:type="dxa"/>
              <w:tcBorders>
                <w:top w:val="nil"/>
                <w:bottom w:val="nil"/>
                <w:right w:val="nil"/>
              </w:tcBorders>
            </w:tcPr>
            <w:p w:rsidRPr="0068080B" w:rsidR="003C03D5" w:rsidP="00B8295A" w:rsidRDefault="003C03D5" w14:paraId="0BA53552" w14:textId="51733744">
              <w:pPr>
                <w:pStyle w:val="HCLTableText"/>
              </w:pPr>
              <w:r>
                <w:t>Informational</w:t>
              </w:r>
            </w:p>
          </w:tc>
        </w:sdtContent>
      </w:sdt>
      <w:sdt>
        <w:sdtPr>
          <w:alias w:val="Comments"/>
          <w:tag w:val=""/>
          <w:id w:val="-176889769"/>
          <w:placeholder>
            <w:docPart w:val="9BA934D6541946F683DDFFE2544E5062"/>
          </w:placeholder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:text w:multiLine="1"/>
        </w:sdtPr>
        <w:sdtContent>
          <w:tc>
            <w:tcPr>
              <w:tcW w:w="1217" w:type="dxa"/>
              <w:gridSpan w:val="2"/>
              <w:tcBorders>
                <w:top w:val="nil"/>
                <w:bottom w:val="nil"/>
                <w:right w:val="nil"/>
              </w:tcBorders>
            </w:tcPr>
            <w:p w:rsidRPr="0068080B" w:rsidR="003C03D5" w:rsidP="00B8295A" w:rsidRDefault="00072715" w14:paraId="5BFB3293" w14:textId="1CBBDD44">
              <w:pPr>
                <w:pStyle w:val="HCLTableText"/>
              </w:pPr>
              <w:r>
                <w:t>Draft</w:t>
              </w:r>
            </w:p>
          </w:tc>
        </w:sdtContent>
      </w:sdt>
      <w:tc>
        <w:tcPr>
          <w:tcW w:w="2099" w:type="dxa"/>
          <w:gridSpan w:val="2"/>
          <w:tcBorders>
            <w:top w:val="nil"/>
            <w:bottom w:val="nil"/>
            <w:right w:val="nil"/>
          </w:tcBorders>
        </w:tcPr>
        <w:sdt>
          <w:sdtPr>
            <w:rPr>
              <w:lang w:eastAsia="ja-JP"/>
            </w:rPr>
            <w:alias w:val="Keywords"/>
            <w:tag w:val=""/>
            <w:id w:val="-993099478"/>
            <w:placeholder>
              <w:docPart w:val="814566AB34B540E88E0417137EB63E19"/>
            </w:placeholder>
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<w:text/>
          </w:sdtPr>
          <w:sdtContent>
            <w:p w:rsidRPr="0068080B" w:rsidR="003C03D5" w:rsidP="00B8295A" w:rsidRDefault="0008043E" w14:paraId="4ED01C8D" w14:textId="5CF58934">
              <w:pPr>
                <w:pStyle w:val="HCLTableText"/>
                <w:rPr>
                  <w:rFonts w:ascii="Times New Roman" w:hAnsi="Times New Roman" w:cs="Times New Roman"/>
                  <w:lang w:eastAsia="ja-JP"/>
                </w:rPr>
              </w:pPr>
              <w:r>
                <w:rPr>
                  <w:lang w:eastAsia="ja-JP"/>
                </w:rPr>
                <w:t xml:space="preserve">Internal, </w:t>
              </w:r>
              <w:proofErr w:type="spellStart"/>
              <w:r>
                <w:rPr>
                  <w:lang w:eastAsia="ja-JP"/>
                </w:rPr>
                <w:t>HCLClassification</w:t>
              </w:r>
              <w:proofErr w:type="spellEnd"/>
              <w:r>
                <w:rPr>
                  <w:lang w:eastAsia="ja-JP"/>
                </w:rPr>
                <w:t>=Confidential</w:t>
              </w:r>
            </w:p>
          </w:sdtContent>
        </w:sdt>
      </w:tc>
    </w:tr>
    <w:tr w:rsidRPr="005C1AA1" w:rsidR="003C03D5" w:rsidTr="00220832" w14:paraId="52A244CA" w14:textId="77777777">
      <w:trPr>
        <w:jc w:val="center"/>
      </w:trPr>
      <w:tc>
        <w:tcPr>
          <w:tcW w:w="6689" w:type="dxa"/>
          <w:gridSpan w:val="3"/>
          <w:tcBorders>
            <w:left w:val="nil"/>
            <w:bottom w:val="nil"/>
          </w:tcBorders>
        </w:tcPr>
        <w:p w:rsidRPr="0068080B" w:rsidR="003C03D5" w:rsidP="00B8295A" w:rsidRDefault="003C03D5" w14:paraId="6A45B34B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Title (Subtitle)</w:t>
          </w:r>
        </w:p>
      </w:tc>
      <w:tc>
        <w:tcPr>
          <w:tcW w:w="1417" w:type="dxa"/>
          <w:gridSpan w:val="2"/>
          <w:tcBorders>
            <w:bottom w:val="nil"/>
          </w:tcBorders>
        </w:tcPr>
        <w:p w:rsidRPr="0068080B" w:rsidR="003C03D5" w:rsidP="00B8295A" w:rsidRDefault="003C03D5" w14:paraId="0EFC42A7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Version</w:t>
          </w:r>
        </w:p>
      </w:tc>
      <w:tc>
        <w:tcPr>
          <w:tcW w:w="1306" w:type="dxa"/>
          <w:tcBorders>
            <w:bottom w:val="nil"/>
            <w:right w:val="nil"/>
          </w:tcBorders>
        </w:tcPr>
        <w:p w:rsidRPr="0068080B" w:rsidR="003C03D5" w:rsidP="00B8295A" w:rsidRDefault="003C03D5" w14:paraId="7E95C48D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Page</w:t>
          </w:r>
        </w:p>
      </w:tc>
    </w:tr>
    <w:tr w:rsidRPr="00F37B1F" w:rsidR="003C03D5" w:rsidTr="00220832" w14:paraId="317D822B" w14:textId="77777777">
      <w:trPr>
        <w:trHeight w:val="397" w:hRule="exact"/>
        <w:jc w:val="center"/>
      </w:trPr>
      <w:tc>
        <w:tcPr>
          <w:tcW w:w="6689" w:type="dxa"/>
          <w:gridSpan w:val="3"/>
          <w:tcBorders>
            <w:top w:val="nil"/>
            <w:left w:val="nil"/>
            <w:bottom w:val="single" w:color="auto" w:sz="4" w:space="0"/>
          </w:tcBorders>
          <w:vAlign w:val="center"/>
        </w:tcPr>
        <w:p w:rsidRPr="0068080B" w:rsidR="003C03D5" w:rsidP="00B8295A" w:rsidRDefault="00000000" w14:paraId="3635E50E" w14:textId="7A0F84E4">
          <w:pPr>
            <w:rPr>
              <w:rFonts w:ascii="Arial" w:hAnsi="Arial" w:cs="Arial"/>
              <w:sz w:val="20"/>
              <w:szCs w:val="20"/>
            </w:rPr>
          </w:pPr>
          <w:sdt>
            <w:sdtPr>
              <w:rPr>
                <w:rFonts w:ascii="Arial" w:hAnsi="Arial" w:cs="Arial"/>
                <w:sz w:val="20"/>
                <w:szCs w:val="20"/>
              </w:rPr>
              <w:alias w:val="Title"/>
              <w:tag w:val=""/>
              <w:id w:val="-2120371311"/>
              <w:placeholder>
                <w:docPart w:val="C1770C4D0E2D41D88273464B22D8F36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C31FBD">
                <w:rPr>
                  <w:rFonts w:ascii="Arial" w:hAnsi="Arial" w:cs="Arial"/>
                  <w:sz w:val="20"/>
                  <w:szCs w:val="20"/>
                </w:rPr>
                <w:t>UD Physical server Deployment</w:t>
              </w:r>
            </w:sdtContent>
          </w:sdt>
          <w:r w:rsidRPr="0068080B" w:rsidR="003C03D5">
            <w:rPr>
              <w:rFonts w:ascii="Arial" w:hAnsi="Arial" w:cs="Arial"/>
              <w:sz w:val="20"/>
              <w:szCs w:val="20"/>
            </w:rPr>
            <w:t xml:space="preserve"> </w:t>
          </w:r>
          <w:sdt>
            <w:sdtPr>
              <w:rPr>
                <w:rFonts w:ascii="Arial" w:hAnsi="Arial" w:cs="Arial"/>
                <w:sz w:val="20"/>
                <w:szCs w:val="20"/>
              </w:rPr>
              <w:alias w:val="Abstract"/>
              <w:tag w:val=""/>
              <w:id w:val="649710602"/>
              <w:placeholder>
                <w:docPart w:val="B1849EF059B647F0A294AE93F1922BB9"/>
              </w:placeholder>
              <w:showingPlcHdr/>
              <w:dataBinding w:prefixMappings="xmlns:ns0='http://schemas.microsoft.com/office/2006/coverPageProps' " w:xpath="/ns0:CoverPageProperties[1]/ns0:Abstract[1]" w:storeItemID="{55AF091B-3C7A-41E3-B477-F2FDAA23CFDA}"/>
              <w:text/>
            </w:sdtPr>
            <w:sdtContent>
              <w:r w:rsidRPr="003F7DF6" w:rsidR="003C03D5">
                <w:rPr>
                  <w:rStyle w:val="PlaceholderText"/>
                </w:rPr>
                <w:t>[Abstract]</w:t>
              </w:r>
            </w:sdtContent>
          </w:sdt>
        </w:p>
      </w:tc>
      <w:tc>
        <w:tcPr>
          <w:tcW w:w="1417" w:type="dxa"/>
          <w:gridSpan w:val="2"/>
          <w:tcBorders>
            <w:top w:val="nil"/>
            <w:bottom w:val="single" w:color="auto" w:sz="4" w:space="0"/>
          </w:tcBorders>
          <w:vAlign w:val="center"/>
        </w:tcPr>
        <w:p w:rsidRPr="0068080B" w:rsidR="003C03D5" w:rsidP="00B8295A" w:rsidRDefault="00000000" w14:paraId="4CA12499" w14:textId="1A1EACD9">
          <w:pPr>
            <w:pStyle w:val="HCLTableText"/>
          </w:pPr>
          <w:sdt>
            <w:sdtPr>
              <w:alias w:val="Status"/>
              <w:tag w:val=""/>
              <w:id w:val="61224720"/>
              <w:placeholder>
                <w:docPart w:val="3B51F9D27AE04517A3BA55E6CEE1035C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:text/>
            </w:sdtPr>
            <w:sdtContent>
              <w:r w:rsidR="00D848EC">
                <w:t>1</w:t>
              </w:r>
            </w:sdtContent>
          </w:sdt>
          <w:r w:rsidRPr="0068080B" w:rsidR="003C03D5">
            <w:t xml:space="preserve"> </w:t>
          </w:r>
          <w:r w:rsidRPr="0068080B" w:rsidR="003C03D5">
            <w:fldChar w:fldCharType="begin"/>
          </w:r>
          <w:r w:rsidRPr="0068080B" w:rsidR="003C03D5">
            <w:instrText xml:space="preserve"> DOCVARIABLE  Version  \* MERGEFORMAT </w:instrText>
          </w:r>
          <w:r w:rsidRPr="0068080B" w:rsidR="003C03D5">
            <w:fldChar w:fldCharType="end"/>
          </w:r>
          <w:r w:rsidRPr="0068080B" w:rsidR="003C03D5">
            <w:fldChar w:fldCharType="begin"/>
          </w:r>
          <w:r w:rsidRPr="0068080B" w:rsidR="003C03D5">
            <w:instrText xml:space="preserve"> DOCVARIABLE  Version  \* MERGEFORMAT </w:instrText>
          </w:r>
          <w:r w:rsidRPr="0068080B" w:rsidR="003C03D5">
            <w:fldChar w:fldCharType="end"/>
          </w:r>
        </w:p>
      </w:tc>
      <w:tc>
        <w:tcPr>
          <w:tcW w:w="1306" w:type="dxa"/>
          <w:tcBorders>
            <w:top w:val="nil"/>
            <w:bottom w:val="single" w:color="auto" w:sz="4" w:space="0"/>
            <w:right w:val="nil"/>
          </w:tcBorders>
        </w:tcPr>
        <w:p w:rsidRPr="0068080B" w:rsidR="003C03D5" w:rsidP="00B8295A" w:rsidRDefault="003C03D5" w14:paraId="41EFE55C" w14:textId="53CE00A6">
          <w:pPr>
            <w:pStyle w:val="HCLTableText"/>
          </w:pPr>
          <w:r w:rsidRPr="0068080B">
            <w:rPr>
              <w:rStyle w:val="PageNumber"/>
            </w:rPr>
            <w:fldChar w:fldCharType="begin"/>
          </w:r>
          <w:r w:rsidRPr="0068080B">
            <w:rPr>
              <w:rStyle w:val="PageNumber"/>
            </w:rPr>
            <w:instrText xml:space="preserve"> PAGE </w:instrText>
          </w:r>
          <w:r w:rsidRPr="0068080B">
            <w:rPr>
              <w:rStyle w:val="PageNumber"/>
            </w:rPr>
            <w:fldChar w:fldCharType="separate"/>
          </w:r>
          <w:r w:rsidR="00C020E1">
            <w:rPr>
              <w:rStyle w:val="PageNumber"/>
              <w:noProof/>
            </w:rPr>
            <w:t>2</w:t>
          </w:r>
          <w:r w:rsidRPr="0068080B">
            <w:rPr>
              <w:rStyle w:val="PageNumber"/>
            </w:rPr>
            <w:fldChar w:fldCharType="end"/>
          </w:r>
          <w:r w:rsidRPr="0068080B">
            <w:rPr>
              <w:rStyle w:val="PageNumber"/>
            </w:rPr>
            <w:t xml:space="preserve"> (</w:t>
          </w:r>
          <w:r w:rsidRPr="0068080B">
            <w:rPr>
              <w:rStyle w:val="PageNumber"/>
            </w:rPr>
            <w:fldChar w:fldCharType="begin"/>
          </w:r>
          <w:r w:rsidRPr="0068080B">
            <w:rPr>
              <w:rStyle w:val="PageNumber"/>
            </w:rPr>
            <w:instrText xml:space="preserve"> NUMPAGES </w:instrText>
          </w:r>
          <w:r w:rsidRPr="0068080B">
            <w:rPr>
              <w:rStyle w:val="PageNumber"/>
            </w:rPr>
            <w:fldChar w:fldCharType="separate"/>
          </w:r>
          <w:r w:rsidR="00C020E1">
            <w:rPr>
              <w:rStyle w:val="PageNumber"/>
              <w:noProof/>
            </w:rPr>
            <w:t>11</w:t>
          </w:r>
          <w:r w:rsidRPr="0068080B">
            <w:rPr>
              <w:rStyle w:val="PageNumber"/>
            </w:rPr>
            <w:fldChar w:fldCharType="end"/>
          </w:r>
          <w:r w:rsidRPr="0068080B">
            <w:rPr>
              <w:rStyle w:val="PageNumber"/>
            </w:rPr>
            <w:t>)</w:t>
          </w:r>
        </w:p>
      </w:tc>
    </w:tr>
  </w:tbl>
  <w:p w:rsidRPr="00B859C6" w:rsidR="003C03D5" w:rsidP="00F40AF8" w:rsidRDefault="00000000" w14:paraId="36F77667" w14:textId="0F8EC5BA">
    <w:pPr>
      <w:pStyle w:val="HCLTableText"/>
    </w:pPr>
    <w:r>
      <w:rPr>
        <w:noProof/>
      </w:rPr>
      <w:pict w14:anchorId="5C71A9D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7227487" style="position:absolute;margin-left:0;margin-top:0;width:545.4pt;height:90.9pt;rotation:315;z-index:-251595776;mso-position-horizontal:center;mso-position-horizontal-relative:margin;mso-position-vertical:center;mso-position-vertical-relative:margin" o:spid="_x0000_s1033" o:allowincell="f" fillcolor="silver" stroked="f" type="#_x0000_t136">
          <v:fill opacity=".5"/>
          <v:textpath style="font-family:&quot;Times New Roman&quot;;font-size:1pt" string="CONFIDENTIAL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C03D5" w:rsidRDefault="00000000" w14:paraId="493AFC2B" w14:textId="75BEE539">
    <w:pPr>
      <w:pStyle w:val="Header"/>
    </w:pPr>
    <w:r>
      <w:rPr>
        <w:noProof/>
      </w:rPr>
      <w:pict w14:anchorId="4133A7F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7227494" style="position:absolute;margin-left:0;margin-top:0;width:545.4pt;height:90.9pt;rotation:315;z-index:-251581440;mso-position-horizontal:center;mso-position-horizontal-relative:margin;mso-position-vertical:center;mso-position-vertical-relative:margin" o:spid="_x0000_s1040" o:allowincell="f" fillcolor="silver" stroked="f" type="#_x0000_t136">
          <v:fill opacity=".5"/>
          <v:textpath style="font-family:&quot;Times New Roman&quot;;font-size:1pt" string="CONFIDENTIAL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412" w:type="dxa"/>
      <w:jc w:val="center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left w:w="56" w:type="dxa"/>
        <w:right w:w="56" w:type="dxa"/>
      </w:tblCellMar>
      <w:tblLook w:val="0000" w:firstRow="0" w:lastRow="0" w:firstColumn="0" w:lastColumn="0" w:noHBand="0" w:noVBand="0"/>
    </w:tblPr>
    <w:tblGrid>
      <w:gridCol w:w="2835"/>
      <w:gridCol w:w="3261"/>
      <w:gridCol w:w="593"/>
      <w:gridCol w:w="624"/>
      <w:gridCol w:w="793"/>
      <w:gridCol w:w="1306"/>
    </w:tblGrid>
    <w:tr w:rsidR="003C03D5" w:rsidTr="00220832" w14:paraId="2470AFF1" w14:textId="77777777">
      <w:trPr>
        <w:jc w:val="center"/>
      </w:trPr>
      <w:tc>
        <w:tcPr>
          <w:tcW w:w="9412" w:type="dxa"/>
          <w:gridSpan w:val="6"/>
          <w:tcBorders>
            <w:top w:val="nil"/>
            <w:left w:val="nil"/>
            <w:bottom w:val="nil"/>
            <w:right w:val="nil"/>
          </w:tcBorders>
        </w:tcPr>
        <w:p w:rsidR="003C03D5" w:rsidP="00B8295A" w:rsidRDefault="003C03D5" w14:paraId="07755081" w14:textId="77777777">
          <w:pPr>
            <w:pStyle w:val="Header"/>
            <w:rPr>
              <w:b/>
              <w:bCs/>
            </w:rPr>
          </w:pPr>
        </w:p>
      </w:tc>
    </w:tr>
    <w:tr w:rsidRPr="005C1AA1" w:rsidR="003C03D5" w:rsidTr="00220832" w14:paraId="0E030756" w14:textId="03EF380B">
      <w:trPr>
        <w:jc w:val="center"/>
      </w:trPr>
      <w:tc>
        <w:tcPr>
          <w:tcW w:w="2835" w:type="dxa"/>
          <w:tcBorders>
            <w:left w:val="nil"/>
            <w:bottom w:val="nil"/>
          </w:tcBorders>
        </w:tcPr>
        <w:p w:rsidRPr="0068080B" w:rsidR="003C03D5" w:rsidP="00B8295A" w:rsidRDefault="003C03D5" w14:paraId="0C06A4C7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Company name</w:t>
          </w:r>
        </w:p>
      </w:tc>
      <w:tc>
        <w:tcPr>
          <w:tcW w:w="3261" w:type="dxa"/>
          <w:tcBorders>
            <w:bottom w:val="nil"/>
            <w:right w:val="nil"/>
          </w:tcBorders>
        </w:tcPr>
        <w:p w:rsidRPr="0068080B" w:rsidR="003C03D5" w:rsidP="00B8295A" w:rsidRDefault="003C03D5" w14:paraId="75EC19C4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Type of document</w:t>
          </w:r>
        </w:p>
      </w:tc>
      <w:tc>
        <w:tcPr>
          <w:tcW w:w="1217" w:type="dxa"/>
          <w:gridSpan w:val="2"/>
          <w:tcBorders>
            <w:bottom w:val="nil"/>
            <w:right w:val="nil"/>
          </w:tcBorders>
        </w:tcPr>
        <w:p w:rsidRPr="0068080B" w:rsidR="003C03D5" w:rsidP="00B8295A" w:rsidRDefault="003C03D5" w14:paraId="121A63E1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Document status</w:t>
          </w:r>
        </w:p>
      </w:tc>
      <w:tc>
        <w:tcPr>
          <w:tcW w:w="2099" w:type="dxa"/>
          <w:gridSpan w:val="2"/>
          <w:tcBorders>
            <w:bottom w:val="nil"/>
            <w:right w:val="nil"/>
          </w:tcBorders>
        </w:tcPr>
        <w:p w:rsidRPr="0068080B" w:rsidR="003C03D5" w:rsidP="00B8295A" w:rsidRDefault="003C03D5" w14:paraId="1976727A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Information class</w:t>
          </w:r>
        </w:p>
      </w:tc>
    </w:tr>
    <w:tr w:rsidRPr="00F37B1F" w:rsidR="003C03D5" w:rsidTr="00220832" w14:paraId="4E3639B3" w14:textId="77777777">
      <w:trPr>
        <w:trHeight w:val="397" w:hRule="exact"/>
        <w:jc w:val="center"/>
      </w:trPr>
      <w:sdt>
        <w:sdtPr>
          <w:alias w:val="Company"/>
          <w:tag w:val=""/>
          <w:id w:val="1621878651"/>
          <w:showingPlcHdr/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tc>
            <w:tcPr>
              <w:tcW w:w="2835" w:type="dxa"/>
              <w:tcBorders>
                <w:top w:val="nil"/>
                <w:left w:val="nil"/>
                <w:bottom w:val="nil"/>
              </w:tcBorders>
            </w:tcPr>
            <w:p w:rsidRPr="0068080B" w:rsidR="003C03D5" w:rsidP="00B8295A" w:rsidRDefault="00D057EE" w14:paraId="7DA56C3C" w14:textId="3B59B80C">
              <w:pPr>
                <w:pStyle w:val="HCLTableText"/>
              </w:pPr>
              <w:r>
                <w:t xml:space="preserve">     </w:t>
              </w:r>
            </w:p>
          </w:tc>
        </w:sdtContent>
      </w:sdt>
      <w:sdt>
        <w:sdtPr>
          <w:alias w:val="Category"/>
          <w:tag w:val=""/>
          <w:id w:val="-988024661"/>
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<w:text/>
        </w:sdtPr>
        <w:sdtContent>
          <w:tc>
            <w:tcPr>
              <w:tcW w:w="3261" w:type="dxa"/>
              <w:tcBorders>
                <w:top w:val="nil"/>
                <w:bottom w:val="nil"/>
                <w:right w:val="nil"/>
              </w:tcBorders>
            </w:tcPr>
            <w:p w:rsidRPr="0068080B" w:rsidR="003C03D5" w:rsidP="00B8295A" w:rsidRDefault="003C03D5" w14:paraId="253D1AD4" w14:textId="232A8529">
              <w:pPr>
                <w:pStyle w:val="HCLTableText"/>
              </w:pPr>
              <w:r>
                <w:t>Informational</w:t>
              </w:r>
            </w:p>
          </w:tc>
        </w:sdtContent>
      </w:sdt>
      <w:sdt>
        <w:sdtPr>
          <w:alias w:val="Comments"/>
          <w:tag w:val=""/>
          <w:id w:val="781003572"/>
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<w:text w:multiLine="1"/>
        </w:sdtPr>
        <w:sdtContent>
          <w:tc>
            <w:tcPr>
              <w:tcW w:w="1217" w:type="dxa"/>
              <w:gridSpan w:val="2"/>
              <w:tcBorders>
                <w:top w:val="nil"/>
                <w:bottom w:val="nil"/>
                <w:right w:val="nil"/>
              </w:tcBorders>
            </w:tcPr>
            <w:p w:rsidRPr="0068080B" w:rsidR="003C03D5" w:rsidP="00B8295A" w:rsidRDefault="00072715" w14:paraId="343AED6A" w14:textId="66BD9FF8">
              <w:pPr>
                <w:pStyle w:val="HCLTableText"/>
              </w:pPr>
              <w:r>
                <w:t>Draft</w:t>
              </w:r>
            </w:p>
          </w:tc>
        </w:sdtContent>
      </w:sdt>
      <w:tc>
        <w:tcPr>
          <w:tcW w:w="2099" w:type="dxa"/>
          <w:gridSpan w:val="2"/>
          <w:tcBorders>
            <w:top w:val="nil"/>
            <w:bottom w:val="nil"/>
            <w:right w:val="nil"/>
          </w:tcBorders>
        </w:tcPr>
        <w:sdt>
          <w:sdtPr>
            <w:rPr>
              <w:lang w:eastAsia="ja-JP"/>
            </w:rPr>
            <w:alias w:val="Keywords"/>
            <w:tag w:val=""/>
            <w:id w:val="-994947621"/>
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<w:text/>
          </w:sdtPr>
          <w:sdtContent>
            <w:p w:rsidRPr="0068080B" w:rsidR="003C03D5" w:rsidP="00B8295A" w:rsidRDefault="0008043E" w14:paraId="53B2D067" w14:textId="7D7AAAC1">
              <w:pPr>
                <w:pStyle w:val="HCLTableText"/>
                <w:rPr>
                  <w:rFonts w:ascii="Times New Roman" w:hAnsi="Times New Roman" w:cs="Times New Roman"/>
                  <w:lang w:eastAsia="ja-JP"/>
                </w:rPr>
              </w:pPr>
              <w:r>
                <w:rPr>
                  <w:lang w:eastAsia="ja-JP"/>
                </w:rPr>
                <w:t xml:space="preserve">Internal, </w:t>
              </w:r>
              <w:proofErr w:type="spellStart"/>
              <w:r>
                <w:rPr>
                  <w:lang w:eastAsia="ja-JP"/>
                </w:rPr>
                <w:t>HCLClassification</w:t>
              </w:r>
              <w:proofErr w:type="spellEnd"/>
              <w:r>
                <w:rPr>
                  <w:lang w:eastAsia="ja-JP"/>
                </w:rPr>
                <w:t>=Confidential</w:t>
              </w:r>
            </w:p>
          </w:sdtContent>
        </w:sdt>
      </w:tc>
    </w:tr>
    <w:tr w:rsidRPr="005C1AA1" w:rsidR="003C03D5" w:rsidTr="00220832" w14:paraId="6353C501" w14:textId="77777777">
      <w:trPr>
        <w:jc w:val="center"/>
      </w:trPr>
      <w:tc>
        <w:tcPr>
          <w:tcW w:w="6689" w:type="dxa"/>
          <w:gridSpan w:val="3"/>
          <w:tcBorders>
            <w:left w:val="nil"/>
            <w:bottom w:val="nil"/>
          </w:tcBorders>
        </w:tcPr>
        <w:p w:rsidRPr="0068080B" w:rsidR="003C03D5" w:rsidP="00B8295A" w:rsidRDefault="003C03D5" w14:paraId="11506444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Title (Subtitle)</w:t>
          </w:r>
        </w:p>
      </w:tc>
      <w:tc>
        <w:tcPr>
          <w:tcW w:w="1417" w:type="dxa"/>
          <w:gridSpan w:val="2"/>
          <w:tcBorders>
            <w:bottom w:val="nil"/>
          </w:tcBorders>
        </w:tcPr>
        <w:p w:rsidRPr="0068080B" w:rsidR="003C03D5" w:rsidP="00B8295A" w:rsidRDefault="003C03D5" w14:paraId="110077F9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Version</w:t>
          </w:r>
        </w:p>
      </w:tc>
      <w:tc>
        <w:tcPr>
          <w:tcW w:w="1306" w:type="dxa"/>
          <w:tcBorders>
            <w:bottom w:val="nil"/>
            <w:right w:val="nil"/>
          </w:tcBorders>
        </w:tcPr>
        <w:p w:rsidRPr="0068080B" w:rsidR="003C03D5" w:rsidP="00B8295A" w:rsidRDefault="003C03D5" w14:paraId="5A0740F4" w14:textId="77777777">
          <w:pPr>
            <w:pStyle w:val="Header"/>
            <w:spacing w:before="4"/>
            <w:rPr>
              <w:rFonts w:ascii="Arial" w:hAnsi="Arial" w:cs="Arial"/>
              <w:b/>
              <w:bCs/>
              <w:sz w:val="12"/>
            </w:rPr>
          </w:pPr>
          <w:r w:rsidRPr="0068080B">
            <w:rPr>
              <w:rFonts w:ascii="Arial" w:hAnsi="Arial" w:cs="Arial"/>
              <w:b/>
              <w:bCs/>
              <w:sz w:val="12"/>
            </w:rPr>
            <w:t>Page</w:t>
          </w:r>
        </w:p>
      </w:tc>
    </w:tr>
    <w:tr w:rsidRPr="00F37B1F" w:rsidR="003C03D5" w:rsidTr="00220832" w14:paraId="7B05A1D4" w14:textId="77777777">
      <w:trPr>
        <w:trHeight w:val="397" w:hRule="exact"/>
        <w:jc w:val="center"/>
      </w:trPr>
      <w:tc>
        <w:tcPr>
          <w:tcW w:w="6689" w:type="dxa"/>
          <w:gridSpan w:val="3"/>
          <w:tcBorders>
            <w:top w:val="nil"/>
            <w:left w:val="nil"/>
            <w:bottom w:val="single" w:color="auto" w:sz="4" w:space="0"/>
          </w:tcBorders>
          <w:vAlign w:val="center"/>
        </w:tcPr>
        <w:p w:rsidRPr="0068080B" w:rsidR="003C03D5" w:rsidP="00B8295A" w:rsidRDefault="00000000" w14:paraId="54234F2E" w14:textId="26CF399E">
          <w:pPr>
            <w:rPr>
              <w:rFonts w:ascii="Arial" w:hAnsi="Arial" w:cs="Arial"/>
              <w:sz w:val="20"/>
              <w:szCs w:val="20"/>
            </w:rPr>
          </w:pPr>
          <w:sdt>
            <w:sdtPr>
              <w:rPr>
                <w:rFonts w:ascii="Arial" w:hAnsi="Arial" w:cs="Arial"/>
                <w:sz w:val="20"/>
                <w:szCs w:val="20"/>
              </w:rPr>
              <w:alias w:val="Title"/>
              <w:tag w:val=""/>
              <w:id w:val="-803461175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C31FBD">
                <w:rPr>
                  <w:rFonts w:ascii="Arial" w:hAnsi="Arial" w:cs="Arial"/>
                  <w:sz w:val="20"/>
                  <w:szCs w:val="20"/>
                </w:rPr>
                <w:t>UD Physical server Deployment</w:t>
              </w:r>
            </w:sdtContent>
          </w:sdt>
          <w:r w:rsidRPr="0068080B" w:rsidR="003C03D5">
            <w:rPr>
              <w:rFonts w:ascii="Arial" w:hAnsi="Arial" w:cs="Arial"/>
              <w:sz w:val="20"/>
              <w:szCs w:val="20"/>
            </w:rPr>
            <w:t xml:space="preserve"> </w:t>
          </w:r>
          <w:sdt>
            <w:sdtPr>
              <w:rPr>
                <w:rFonts w:ascii="Arial" w:hAnsi="Arial" w:cs="Arial"/>
                <w:sz w:val="20"/>
                <w:szCs w:val="20"/>
              </w:rPr>
              <w:alias w:val="Abstract"/>
              <w:tag w:val=""/>
              <w:id w:val="-1713490048"/>
              <w:showingPlcHdr/>
              <w:dataBinding w:prefixMappings="xmlns:ns0='http://schemas.microsoft.com/office/2006/coverPageProps' " w:xpath="/ns0:CoverPageProperties[1]/ns0:Abstract[1]" w:storeItemID="{55AF091B-3C7A-41E3-B477-F2FDAA23CFDA}"/>
              <w:text/>
            </w:sdtPr>
            <w:sdtContent>
              <w:r w:rsidR="003C03D5">
                <w:rPr>
                  <w:rFonts w:ascii="Arial" w:hAnsi="Arial" w:cs="Arial"/>
                  <w:sz w:val="20"/>
                  <w:szCs w:val="20"/>
                </w:rPr>
                <w:t xml:space="preserve">     </w:t>
              </w:r>
            </w:sdtContent>
          </w:sdt>
        </w:p>
      </w:tc>
      <w:tc>
        <w:tcPr>
          <w:tcW w:w="1417" w:type="dxa"/>
          <w:gridSpan w:val="2"/>
          <w:tcBorders>
            <w:top w:val="nil"/>
            <w:bottom w:val="single" w:color="auto" w:sz="4" w:space="0"/>
          </w:tcBorders>
          <w:vAlign w:val="center"/>
        </w:tcPr>
        <w:p w:rsidRPr="0068080B" w:rsidR="003C03D5" w:rsidP="00B8295A" w:rsidRDefault="00000000" w14:paraId="7AE78FC7" w14:textId="301A1C01">
          <w:pPr>
            <w:pStyle w:val="HCLTableText"/>
          </w:pPr>
          <w:sdt>
            <w:sdtPr>
              <w:alias w:val="Status"/>
              <w:tag w:val=""/>
              <w:id w:val="361947467"/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:text/>
            </w:sdtPr>
            <w:sdtContent>
              <w:r w:rsidR="00D848EC">
                <w:t>1</w:t>
              </w:r>
            </w:sdtContent>
          </w:sdt>
          <w:r w:rsidRPr="0068080B" w:rsidR="003C03D5">
            <w:t xml:space="preserve"> </w:t>
          </w:r>
          <w:r w:rsidRPr="0068080B" w:rsidR="003C03D5">
            <w:fldChar w:fldCharType="begin"/>
          </w:r>
          <w:r w:rsidRPr="0068080B" w:rsidR="003C03D5">
            <w:instrText xml:space="preserve"> DOCVARIABLE  Version  \* MERGEFORMAT </w:instrText>
          </w:r>
          <w:r w:rsidRPr="0068080B" w:rsidR="003C03D5">
            <w:fldChar w:fldCharType="end"/>
          </w:r>
          <w:r w:rsidRPr="0068080B" w:rsidR="003C03D5">
            <w:fldChar w:fldCharType="begin"/>
          </w:r>
          <w:r w:rsidRPr="0068080B" w:rsidR="003C03D5">
            <w:instrText xml:space="preserve"> DOCVARIABLE  Version  \* MERGEFORMAT </w:instrText>
          </w:r>
          <w:r w:rsidRPr="0068080B" w:rsidR="003C03D5">
            <w:fldChar w:fldCharType="end"/>
          </w:r>
        </w:p>
      </w:tc>
      <w:tc>
        <w:tcPr>
          <w:tcW w:w="1306" w:type="dxa"/>
          <w:tcBorders>
            <w:top w:val="nil"/>
            <w:bottom w:val="single" w:color="auto" w:sz="4" w:space="0"/>
            <w:right w:val="nil"/>
          </w:tcBorders>
        </w:tcPr>
        <w:p w:rsidRPr="0068080B" w:rsidR="003C03D5" w:rsidP="00B8295A" w:rsidRDefault="003C03D5" w14:paraId="2083CABE" w14:textId="67C90867">
          <w:pPr>
            <w:pStyle w:val="HCLTableText"/>
          </w:pPr>
          <w:r w:rsidRPr="0068080B">
            <w:rPr>
              <w:rStyle w:val="PageNumber"/>
              <w:rFonts w:cs="Arial"/>
            </w:rPr>
            <w:fldChar w:fldCharType="begin"/>
          </w:r>
          <w:r w:rsidRPr="0068080B">
            <w:rPr>
              <w:rStyle w:val="PageNumber"/>
              <w:rFonts w:cs="Arial"/>
            </w:rPr>
            <w:instrText xml:space="preserve"> PAGE </w:instrText>
          </w:r>
          <w:r w:rsidRPr="0068080B">
            <w:rPr>
              <w:rStyle w:val="PageNumber"/>
              <w:rFonts w:cs="Arial"/>
            </w:rPr>
            <w:fldChar w:fldCharType="separate"/>
          </w:r>
          <w:r w:rsidR="00C020E1">
            <w:rPr>
              <w:rStyle w:val="PageNumber"/>
              <w:rFonts w:cs="Arial"/>
              <w:noProof/>
            </w:rPr>
            <w:t>11</w:t>
          </w:r>
          <w:r w:rsidRPr="0068080B">
            <w:rPr>
              <w:rStyle w:val="PageNumber"/>
              <w:rFonts w:cs="Arial"/>
            </w:rPr>
            <w:fldChar w:fldCharType="end"/>
          </w:r>
          <w:r w:rsidRPr="0068080B">
            <w:rPr>
              <w:rStyle w:val="PageNumber"/>
              <w:rFonts w:cs="Arial"/>
            </w:rPr>
            <w:t xml:space="preserve"> (</w:t>
          </w:r>
          <w:r w:rsidRPr="0068080B">
            <w:rPr>
              <w:rStyle w:val="PageNumber"/>
              <w:rFonts w:cs="Arial"/>
            </w:rPr>
            <w:fldChar w:fldCharType="begin"/>
          </w:r>
          <w:r w:rsidRPr="0068080B">
            <w:rPr>
              <w:rStyle w:val="PageNumber"/>
              <w:rFonts w:cs="Arial"/>
            </w:rPr>
            <w:instrText xml:space="preserve"> NUMPAGES </w:instrText>
          </w:r>
          <w:r w:rsidRPr="0068080B">
            <w:rPr>
              <w:rStyle w:val="PageNumber"/>
              <w:rFonts w:cs="Arial"/>
            </w:rPr>
            <w:fldChar w:fldCharType="separate"/>
          </w:r>
          <w:r w:rsidR="00C020E1">
            <w:rPr>
              <w:rStyle w:val="PageNumber"/>
              <w:rFonts w:cs="Arial"/>
              <w:noProof/>
            </w:rPr>
            <w:t>11</w:t>
          </w:r>
          <w:r w:rsidRPr="0068080B">
            <w:rPr>
              <w:rStyle w:val="PageNumber"/>
              <w:rFonts w:cs="Arial"/>
            </w:rPr>
            <w:fldChar w:fldCharType="end"/>
          </w:r>
          <w:r w:rsidRPr="0068080B">
            <w:rPr>
              <w:rStyle w:val="PageNumber"/>
              <w:rFonts w:cs="Arial"/>
            </w:rPr>
            <w:t>)</w:t>
          </w:r>
        </w:p>
      </w:tc>
    </w:tr>
  </w:tbl>
  <w:p w:rsidR="003C03D5" w:rsidRDefault="00000000" w14:paraId="221E34CF" w14:textId="4BE58860">
    <w:pPr>
      <w:spacing w:line="14" w:lineRule="auto"/>
      <w:rPr>
        <w:sz w:val="20"/>
        <w:szCs w:val="20"/>
      </w:rPr>
    </w:pPr>
    <w:r>
      <w:rPr>
        <w:noProof/>
      </w:rPr>
      <w:pict w14:anchorId="3768D5F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7227495" style="position:absolute;margin-left:0;margin-top:0;width:545.4pt;height:90.9pt;rotation:315;z-index:-251579392;mso-position-horizontal:center;mso-position-horizontal-relative:margin;mso-position-vertical:center;mso-position-vertical-relative:margin" o:spid="_x0000_s1041" o:allowincell="f" fillcolor="silver" stroked="f" type="#_x0000_t136">
          <v:fill opacity=".5"/>
          <v:textpath style="font-family:&quot;Times New Roman&quot;;font-size:1pt" string="CONFIDENTIAL"/>
          <w10:wrap anchorx="margin" anchory="margin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C03D5" w:rsidRDefault="00000000" w14:paraId="22C627A8" w14:textId="16BDB92A">
    <w:pPr>
      <w:pStyle w:val="Header"/>
    </w:pPr>
    <w:r>
      <w:rPr>
        <w:noProof/>
      </w:rPr>
      <w:pict w14:anchorId="238DECA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7227493" style="position:absolute;margin-left:0;margin-top:0;width:545.4pt;height:90.9pt;rotation:315;z-index:-251583488;mso-position-horizontal:center;mso-position-horizontal-relative:margin;mso-position-vertical:center;mso-position-vertical-relative:margin" o:spid="_x0000_s1039" o:allowincell="f" fillcolor="silver" stroked="f" type="#_x0000_t136">
          <v:fill opacity=".5"/>
          <v:textpath style="font-family:&quot;Times New Roman&quot;;font-size:1pt" string="CONFIDENTIAL"/>
          <w10:wrap anchorx="margin" anchory="margin"/>
        </v:shape>
      </w:pic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9ycQU0ME" int2:invalidationBookmarkName="" int2:hashCode="l3hMN2D1I3U9m8" int2:id="pfixMZl3">
      <int2:state int2:value="Rejected" int2:type="LegacyProofing"/>
    </int2:bookmark>
    <int2:bookmark int2:bookmarkName="_Int_JWeZt87A" int2:invalidationBookmarkName="" int2:hashCode="tB+W9dbq3iP10k" int2:id="zBNCKFLh">
      <int2:state int2:value="Rejected" int2:type="LegacyProofing"/>
    </int2:bookmark>
    <int2:bookmark int2:bookmarkName="_Int_BSPo3JnX" int2:invalidationBookmarkName="" int2:hashCode="MPz0b9WNF3EpxR" int2:id="vElcBmus">
      <int2:state int2:value="Rejected" int2:type="LegacyProofing"/>
    </int2:bookmark>
    <int2:bookmark int2:bookmarkName="_Int_17bg4p0T" int2:invalidationBookmarkName="" int2:hashCode="9M0HcdNscVUEjm" int2:id="a3GkQC0m">
      <int2:state int2:value="Rejected" int2:type="LegacyProofing"/>
    </int2:bookmark>
    <int2:bookmark int2:bookmarkName="_Int_8FT8dCBs" int2:invalidationBookmarkName="" int2:hashCode="t93BjuxRMUIYfh" int2:id="sFMfKu0P">
      <int2:state int2:value="Rejected" int2:type="LegacyProofing"/>
    </int2:bookmark>
    <int2:bookmark int2:bookmarkName="_Int_ymNbdvTk" int2:invalidationBookmarkName="" int2:hashCode="ix0RGqq4FrMEfl" int2:id="RNt19ZC2"/>
    <int2:bookmark int2:bookmarkName="_Int_KflfqLyF" int2:invalidationBookmarkName="" int2:hashCode="nFGzNgEJsBE01l" int2:id="HWxHFvOG"/>
    <int2:bookmark int2:bookmarkName="_Int_eLcZFV2S" int2:invalidationBookmarkName="" int2:hashCode="3KKjJeR/dxf+gy" int2:id="6OY5Z2pf"/>
    <int2:bookmark int2:bookmarkName="_Int_gD1raFN3" int2:invalidationBookmarkName="" int2:hashCode="a2Elz8dU03M6CK" int2:id="KrM6RpQq"/>
    <int2:bookmark int2:bookmarkName="_Int_XlxIzv8C" int2:invalidationBookmarkName="" int2:hashCode="94tQPxbYWp79G+" int2:id="4zZHCJRy"/>
    <int2:bookmark int2:bookmarkName="_Int_0lGFBSL2" int2:invalidationBookmarkName="" int2:hashCode="0GYf/LRGEYcRtn" int2:id="FAD0MkKz"/>
    <int2:bookmark int2:bookmarkName="_Int_GtvUSamv" int2:invalidationBookmarkName="" int2:hashCode="y/Aae1goAinuXU" int2:id="4bUHIPwJ"/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2A349394"/>
    <w:lvl w:ilvl="0">
      <w:start w:val="1"/>
      <w:numFmt w:val="decimal"/>
      <w:pStyle w:val="StepsOutline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2163AFC"/>
    <w:multiLevelType w:val="hybridMultilevel"/>
    <w:tmpl w:val="7756AC7E"/>
    <w:lvl w:ilvl="0" w:tplc="8DB6FD7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5429CA"/>
    <w:multiLevelType w:val="hybridMultilevel"/>
    <w:tmpl w:val="EAEAD7A8"/>
    <w:lvl w:ilvl="0" w:tplc="DA9E9880">
      <w:start w:val="1"/>
      <w:numFmt w:val="bullet"/>
      <w:pStyle w:val="HCLTBullet3"/>
      <w:lvlText w:val="−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9467126"/>
    <w:multiLevelType w:val="hybridMultilevel"/>
    <w:tmpl w:val="04162E7C"/>
    <w:lvl w:ilvl="0" w:tplc="FFFFFFFF">
      <w:start w:val="1"/>
      <w:numFmt w:val="decimal"/>
      <w:lvlText w:val="%1)"/>
      <w:lvlJc w:val="left"/>
      <w:pPr>
        <w:ind w:left="1080" w:hanging="720"/>
      </w:pPr>
      <w:rPr>
        <w:rFonts w:hint="default"/>
        <w:color w:val="005DA8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55000C"/>
    <w:multiLevelType w:val="hybridMultilevel"/>
    <w:tmpl w:val="04162E7C"/>
    <w:lvl w:ilvl="0" w:tplc="94786138">
      <w:start w:val="1"/>
      <w:numFmt w:val="decimal"/>
      <w:lvlText w:val="%1)"/>
      <w:lvlJc w:val="left"/>
      <w:pPr>
        <w:ind w:left="1080" w:hanging="720"/>
      </w:pPr>
      <w:rPr>
        <w:rFonts w:hint="default"/>
        <w:color w:val="005DA8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A2543C"/>
    <w:multiLevelType w:val="hybridMultilevel"/>
    <w:tmpl w:val="86E21F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E95F78"/>
    <w:multiLevelType w:val="hybridMultilevel"/>
    <w:tmpl w:val="39CEFC84"/>
    <w:lvl w:ilvl="0" w:tplc="F0A8E74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8130019">
      <w:start w:val="1"/>
      <w:numFmt w:val="lowerLetter"/>
      <w:lvlText w:val="%2."/>
      <w:lvlJc w:val="left"/>
      <w:pPr>
        <w:ind w:left="1931" w:hanging="360"/>
      </w:pPr>
    </w:lvl>
    <w:lvl w:ilvl="2" w:tplc="0813001B" w:tentative="1">
      <w:start w:val="1"/>
      <w:numFmt w:val="lowerRoman"/>
      <w:lvlText w:val="%3."/>
      <w:lvlJc w:val="right"/>
      <w:pPr>
        <w:ind w:left="2651" w:hanging="180"/>
      </w:pPr>
    </w:lvl>
    <w:lvl w:ilvl="3" w:tplc="0813000F" w:tentative="1">
      <w:start w:val="1"/>
      <w:numFmt w:val="decimal"/>
      <w:lvlText w:val="%4."/>
      <w:lvlJc w:val="left"/>
      <w:pPr>
        <w:ind w:left="3371" w:hanging="360"/>
      </w:pPr>
    </w:lvl>
    <w:lvl w:ilvl="4" w:tplc="08130019" w:tentative="1">
      <w:start w:val="1"/>
      <w:numFmt w:val="lowerLetter"/>
      <w:lvlText w:val="%5."/>
      <w:lvlJc w:val="left"/>
      <w:pPr>
        <w:ind w:left="4091" w:hanging="360"/>
      </w:pPr>
    </w:lvl>
    <w:lvl w:ilvl="5" w:tplc="0813001B" w:tentative="1">
      <w:start w:val="1"/>
      <w:numFmt w:val="lowerRoman"/>
      <w:lvlText w:val="%6."/>
      <w:lvlJc w:val="right"/>
      <w:pPr>
        <w:ind w:left="4811" w:hanging="180"/>
      </w:pPr>
    </w:lvl>
    <w:lvl w:ilvl="6" w:tplc="0813000F" w:tentative="1">
      <w:start w:val="1"/>
      <w:numFmt w:val="decimal"/>
      <w:lvlText w:val="%7."/>
      <w:lvlJc w:val="left"/>
      <w:pPr>
        <w:ind w:left="5531" w:hanging="360"/>
      </w:pPr>
    </w:lvl>
    <w:lvl w:ilvl="7" w:tplc="08130019" w:tentative="1">
      <w:start w:val="1"/>
      <w:numFmt w:val="lowerLetter"/>
      <w:lvlText w:val="%8."/>
      <w:lvlJc w:val="left"/>
      <w:pPr>
        <w:ind w:left="6251" w:hanging="360"/>
      </w:pPr>
    </w:lvl>
    <w:lvl w:ilvl="8" w:tplc="0813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100648A"/>
    <w:multiLevelType w:val="hybridMultilevel"/>
    <w:tmpl w:val="E7ECC8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6C20FE"/>
    <w:multiLevelType w:val="hybridMultilevel"/>
    <w:tmpl w:val="C182341C"/>
    <w:lvl w:ilvl="0" w:tplc="07163A7A">
      <w:start w:val="1"/>
      <w:numFmt w:val="lowerRoman"/>
      <w:pStyle w:val="HCLRomanText"/>
      <w:lvlText w:val="%1."/>
      <w:lvlJc w:val="left"/>
      <w:pPr>
        <w:tabs>
          <w:tab w:val="num" w:pos="720"/>
        </w:tabs>
        <w:ind w:left="720" w:hanging="360"/>
      </w:pPr>
      <w:rPr>
        <w:rFonts w:hint="default" w:ascii="Arial" w:hAnsi="Arial"/>
        <w:color w:val="auto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1A109C4"/>
    <w:multiLevelType w:val="hybridMultilevel"/>
    <w:tmpl w:val="9D38D3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6706C1"/>
    <w:multiLevelType w:val="hybridMultilevel"/>
    <w:tmpl w:val="04162E7C"/>
    <w:lvl w:ilvl="0" w:tplc="FFFFFFFF">
      <w:start w:val="1"/>
      <w:numFmt w:val="decimal"/>
      <w:lvlText w:val="%1)"/>
      <w:lvlJc w:val="left"/>
      <w:pPr>
        <w:ind w:left="1080" w:hanging="720"/>
      </w:pPr>
      <w:rPr>
        <w:rFonts w:hint="default"/>
        <w:color w:val="005DA8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032287"/>
    <w:multiLevelType w:val="multilevel"/>
    <w:tmpl w:val="3AD2FAE8"/>
    <w:lvl w:ilvl="0">
      <w:start w:val="1"/>
      <w:numFmt w:val="decimal"/>
      <w:pStyle w:val="HCLHeading1"/>
      <w:lvlText w:val="%1."/>
      <w:lvlJc w:val="left"/>
      <w:pPr>
        <w:tabs>
          <w:tab w:val="num" w:pos="540"/>
        </w:tabs>
        <w:ind w:left="540" w:hanging="360"/>
      </w:pPr>
      <w:rPr>
        <w:color w:val="0066B3"/>
        <w:sz w:val="40"/>
        <w:szCs w:val="40"/>
      </w:rPr>
    </w:lvl>
    <w:lvl w:ilvl="1">
      <w:start w:val="1"/>
      <w:numFmt w:val="decimal"/>
      <w:pStyle w:val="HCLHeading2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pStyle w:val="HCLHeading3"/>
      <w:lvlText w:val="%1.%2.%3."/>
      <w:lvlJc w:val="left"/>
      <w:pPr>
        <w:tabs>
          <w:tab w:val="num" w:pos="1800"/>
        </w:tabs>
        <w:ind w:left="1224" w:hanging="504"/>
      </w:pPr>
    </w:lvl>
    <w:lvl w:ilvl="3">
      <w:start w:val="1"/>
      <w:numFmt w:val="decimal"/>
      <w:pStyle w:val="HCLHeading4"/>
      <w:lvlText w:val="%1.%2.%3.%4."/>
      <w:lvlJc w:val="left"/>
      <w:pPr>
        <w:tabs>
          <w:tab w:val="num" w:pos="2520"/>
        </w:tabs>
        <w:ind w:left="1728" w:hanging="648"/>
      </w:pPr>
    </w:lvl>
    <w:lvl w:ilvl="4">
      <w:start w:val="1"/>
      <w:numFmt w:val="decimal"/>
      <w:pStyle w:val="Style9"/>
      <w:lvlText w:val="%1.%2.%3.%4.%5."/>
      <w:lvlJc w:val="left"/>
      <w:pPr>
        <w:tabs>
          <w:tab w:val="num" w:pos="324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</w:lvl>
  </w:abstractNum>
  <w:abstractNum w:abstractNumId="12" w15:restartNumberingAfterBreak="0">
    <w:nsid w:val="1642285D"/>
    <w:multiLevelType w:val="hybridMultilevel"/>
    <w:tmpl w:val="C51657DC"/>
    <w:lvl w:ilvl="0" w:tplc="8E9C705A">
      <w:start w:val="1"/>
      <w:numFmt w:val="decimal"/>
      <w:pStyle w:val="HCLNumtext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6DF2142"/>
    <w:multiLevelType w:val="hybridMultilevel"/>
    <w:tmpl w:val="7C5C62B6"/>
    <w:lvl w:ilvl="0" w:tplc="5316003C">
      <w:start w:val="1"/>
      <w:numFmt w:val="bullet"/>
      <w:pStyle w:val="HCLTBullet1"/>
      <w:lvlText w:val=""/>
      <w:lvlJc w:val="left"/>
      <w:pPr>
        <w:tabs>
          <w:tab w:val="num" w:pos="144"/>
        </w:tabs>
        <w:ind w:left="216" w:hanging="144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1B204617"/>
    <w:multiLevelType w:val="hybridMultilevel"/>
    <w:tmpl w:val="53AEC61C"/>
    <w:lvl w:ilvl="0" w:tplc="231A00B4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2291" w:hanging="360"/>
      </w:pPr>
    </w:lvl>
    <w:lvl w:ilvl="2" w:tplc="0813001B" w:tentative="1">
      <w:start w:val="1"/>
      <w:numFmt w:val="lowerRoman"/>
      <w:lvlText w:val="%3."/>
      <w:lvlJc w:val="right"/>
      <w:pPr>
        <w:ind w:left="3011" w:hanging="180"/>
      </w:pPr>
    </w:lvl>
    <w:lvl w:ilvl="3" w:tplc="0813000F" w:tentative="1">
      <w:start w:val="1"/>
      <w:numFmt w:val="decimal"/>
      <w:lvlText w:val="%4."/>
      <w:lvlJc w:val="left"/>
      <w:pPr>
        <w:ind w:left="3731" w:hanging="360"/>
      </w:pPr>
    </w:lvl>
    <w:lvl w:ilvl="4" w:tplc="08130019" w:tentative="1">
      <w:start w:val="1"/>
      <w:numFmt w:val="lowerLetter"/>
      <w:lvlText w:val="%5."/>
      <w:lvlJc w:val="left"/>
      <w:pPr>
        <w:ind w:left="4451" w:hanging="360"/>
      </w:pPr>
    </w:lvl>
    <w:lvl w:ilvl="5" w:tplc="0813001B" w:tentative="1">
      <w:start w:val="1"/>
      <w:numFmt w:val="lowerRoman"/>
      <w:lvlText w:val="%6."/>
      <w:lvlJc w:val="right"/>
      <w:pPr>
        <w:ind w:left="5171" w:hanging="180"/>
      </w:pPr>
    </w:lvl>
    <w:lvl w:ilvl="6" w:tplc="0813000F" w:tentative="1">
      <w:start w:val="1"/>
      <w:numFmt w:val="decimal"/>
      <w:lvlText w:val="%7."/>
      <w:lvlJc w:val="left"/>
      <w:pPr>
        <w:ind w:left="5891" w:hanging="360"/>
      </w:pPr>
    </w:lvl>
    <w:lvl w:ilvl="7" w:tplc="08130019" w:tentative="1">
      <w:start w:val="1"/>
      <w:numFmt w:val="lowerLetter"/>
      <w:lvlText w:val="%8."/>
      <w:lvlJc w:val="left"/>
      <w:pPr>
        <w:ind w:left="6611" w:hanging="360"/>
      </w:pPr>
    </w:lvl>
    <w:lvl w:ilvl="8" w:tplc="0813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1FC91FDA"/>
    <w:multiLevelType w:val="hybridMultilevel"/>
    <w:tmpl w:val="F82668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2A0651"/>
    <w:multiLevelType w:val="hybridMultilevel"/>
    <w:tmpl w:val="04162E7C"/>
    <w:lvl w:ilvl="0" w:tplc="FFFFFFFF">
      <w:start w:val="1"/>
      <w:numFmt w:val="decimal"/>
      <w:lvlText w:val="%1)"/>
      <w:lvlJc w:val="left"/>
      <w:pPr>
        <w:ind w:left="1080" w:hanging="720"/>
      </w:pPr>
      <w:rPr>
        <w:rFonts w:hint="default"/>
        <w:color w:val="005DA8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562DC7"/>
    <w:multiLevelType w:val="hybridMultilevel"/>
    <w:tmpl w:val="3C281D1C"/>
    <w:lvl w:ilvl="0" w:tplc="2C8099B4">
      <w:start w:val="1"/>
      <w:numFmt w:val="lowerLetter"/>
      <w:lvlText w:val="%1)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8" w15:restartNumberingAfterBreak="0">
    <w:nsid w:val="292A5B75"/>
    <w:multiLevelType w:val="hybridMultilevel"/>
    <w:tmpl w:val="57A82710"/>
    <w:lvl w:ilvl="0" w:tplc="C9C87F86">
      <w:start w:val="1"/>
      <w:numFmt w:val="bullet"/>
      <w:pStyle w:val="UCC-B-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2AB639F4"/>
    <w:multiLevelType w:val="hybridMultilevel"/>
    <w:tmpl w:val="6184A09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E390DFA"/>
    <w:multiLevelType w:val="hybridMultilevel"/>
    <w:tmpl w:val="BA585A0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E774F12"/>
    <w:multiLevelType w:val="hybridMultilevel"/>
    <w:tmpl w:val="6C3EDE5C"/>
    <w:lvl w:ilvl="0" w:tplc="3C3E745C">
      <w:numFmt w:val="bullet"/>
      <w:lvlText w:val="-"/>
      <w:lvlJc w:val="left"/>
      <w:pPr>
        <w:ind w:left="1211" w:hanging="360"/>
      </w:pPr>
      <w:rPr>
        <w:rFonts w:hint="default" w:ascii="Times New Roman" w:hAnsi="Times New Roman" w:eastAsia="Times New Roman" w:cs="Times New Roman"/>
      </w:rPr>
    </w:lvl>
    <w:lvl w:ilvl="1" w:tplc="08130003" w:tentative="1">
      <w:start w:val="1"/>
      <w:numFmt w:val="bullet"/>
      <w:lvlText w:val="o"/>
      <w:lvlJc w:val="left"/>
      <w:pPr>
        <w:ind w:left="1931" w:hanging="360"/>
      </w:pPr>
      <w:rPr>
        <w:rFonts w:hint="default" w:ascii="Courier New" w:hAnsi="Courier New" w:cs="Courier New"/>
      </w:rPr>
    </w:lvl>
    <w:lvl w:ilvl="2" w:tplc="08130005" w:tentative="1">
      <w:start w:val="1"/>
      <w:numFmt w:val="bullet"/>
      <w:lvlText w:val=""/>
      <w:lvlJc w:val="left"/>
      <w:pPr>
        <w:ind w:left="2651" w:hanging="360"/>
      </w:pPr>
      <w:rPr>
        <w:rFonts w:hint="default" w:ascii="Wingdings" w:hAnsi="Wingdings"/>
      </w:rPr>
    </w:lvl>
    <w:lvl w:ilvl="3" w:tplc="08130001" w:tentative="1">
      <w:start w:val="1"/>
      <w:numFmt w:val="bullet"/>
      <w:lvlText w:val=""/>
      <w:lvlJc w:val="left"/>
      <w:pPr>
        <w:ind w:left="3371" w:hanging="360"/>
      </w:pPr>
      <w:rPr>
        <w:rFonts w:hint="default" w:ascii="Symbol" w:hAnsi="Symbol"/>
      </w:rPr>
    </w:lvl>
    <w:lvl w:ilvl="4" w:tplc="08130003" w:tentative="1">
      <w:start w:val="1"/>
      <w:numFmt w:val="bullet"/>
      <w:lvlText w:val="o"/>
      <w:lvlJc w:val="left"/>
      <w:pPr>
        <w:ind w:left="4091" w:hanging="360"/>
      </w:pPr>
      <w:rPr>
        <w:rFonts w:hint="default" w:ascii="Courier New" w:hAnsi="Courier New" w:cs="Courier New"/>
      </w:rPr>
    </w:lvl>
    <w:lvl w:ilvl="5" w:tplc="08130005" w:tentative="1">
      <w:start w:val="1"/>
      <w:numFmt w:val="bullet"/>
      <w:lvlText w:val=""/>
      <w:lvlJc w:val="left"/>
      <w:pPr>
        <w:ind w:left="4811" w:hanging="360"/>
      </w:pPr>
      <w:rPr>
        <w:rFonts w:hint="default" w:ascii="Wingdings" w:hAnsi="Wingdings"/>
      </w:rPr>
    </w:lvl>
    <w:lvl w:ilvl="6" w:tplc="08130001" w:tentative="1">
      <w:start w:val="1"/>
      <w:numFmt w:val="bullet"/>
      <w:lvlText w:val=""/>
      <w:lvlJc w:val="left"/>
      <w:pPr>
        <w:ind w:left="5531" w:hanging="360"/>
      </w:pPr>
      <w:rPr>
        <w:rFonts w:hint="default" w:ascii="Symbol" w:hAnsi="Symbol"/>
      </w:rPr>
    </w:lvl>
    <w:lvl w:ilvl="7" w:tplc="08130003" w:tentative="1">
      <w:start w:val="1"/>
      <w:numFmt w:val="bullet"/>
      <w:lvlText w:val="o"/>
      <w:lvlJc w:val="left"/>
      <w:pPr>
        <w:ind w:left="6251" w:hanging="360"/>
      </w:pPr>
      <w:rPr>
        <w:rFonts w:hint="default" w:ascii="Courier New" w:hAnsi="Courier New" w:cs="Courier New"/>
      </w:rPr>
    </w:lvl>
    <w:lvl w:ilvl="8" w:tplc="08130005" w:tentative="1">
      <w:start w:val="1"/>
      <w:numFmt w:val="bullet"/>
      <w:lvlText w:val=""/>
      <w:lvlJc w:val="left"/>
      <w:pPr>
        <w:ind w:left="6971" w:hanging="360"/>
      </w:pPr>
      <w:rPr>
        <w:rFonts w:hint="default" w:ascii="Wingdings" w:hAnsi="Wingdings"/>
      </w:rPr>
    </w:lvl>
  </w:abstractNum>
  <w:abstractNum w:abstractNumId="22" w15:restartNumberingAfterBreak="0">
    <w:nsid w:val="34282751"/>
    <w:multiLevelType w:val="multilevel"/>
    <w:tmpl w:val="701AF9A4"/>
    <w:lvl w:ilvl="0">
      <w:start w:val="1"/>
      <w:numFmt w:val="decimal"/>
      <w:pStyle w:val="Heading1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078" w:hanging="936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."/>
      <w:lvlJc w:val="left"/>
      <w:pPr>
        <w:ind w:left="1152" w:hanging="1152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296" w:hanging="1296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6DC6285"/>
    <w:multiLevelType w:val="hybridMultilevel"/>
    <w:tmpl w:val="1B2A848E"/>
    <w:lvl w:ilvl="0" w:tplc="0DE8ECA6">
      <w:start w:val="5"/>
      <w:numFmt w:val="decimal"/>
      <w:lvlText w:val="%1"/>
      <w:lvlJc w:val="left"/>
      <w:pPr>
        <w:ind w:left="720" w:hanging="360"/>
      </w:pPr>
      <w:rPr>
        <w:rFonts w:hint="default"/>
        <w:color w:val="005DA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E32E03"/>
    <w:multiLevelType w:val="hybridMultilevel"/>
    <w:tmpl w:val="156AEEB2"/>
    <w:lvl w:ilvl="0" w:tplc="9A1CC9C2">
      <w:start w:val="10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3F6130CC"/>
    <w:multiLevelType w:val="hybridMultilevel"/>
    <w:tmpl w:val="2E34C896"/>
    <w:lvl w:ilvl="0" w:tplc="51885A56">
      <w:start w:val="5"/>
      <w:numFmt w:val="decimal"/>
      <w:lvlText w:val="%1"/>
      <w:lvlJc w:val="left"/>
      <w:pPr>
        <w:ind w:left="720" w:hanging="360"/>
      </w:pPr>
      <w:rPr>
        <w:rFonts w:hint="default"/>
        <w:color w:val="005DA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87119D"/>
    <w:multiLevelType w:val="singleLevel"/>
    <w:tmpl w:val="337A1632"/>
    <w:lvl w:ilvl="0">
      <w:start w:val="1"/>
      <w:numFmt w:val="bullet"/>
      <w:pStyle w:val="Punkt"/>
      <w:lvlText w:val=""/>
      <w:lvlJc w:val="left"/>
      <w:pPr>
        <w:tabs>
          <w:tab w:val="num" w:pos="360"/>
        </w:tabs>
        <w:ind w:left="284" w:hanging="284"/>
      </w:pPr>
      <w:rPr>
        <w:rFonts w:hint="default" w:ascii="Symbol" w:hAnsi="Symbol"/>
      </w:rPr>
    </w:lvl>
  </w:abstractNum>
  <w:abstractNum w:abstractNumId="27" w15:restartNumberingAfterBreak="0">
    <w:nsid w:val="4412383B"/>
    <w:multiLevelType w:val="hybridMultilevel"/>
    <w:tmpl w:val="F8D21208"/>
    <w:lvl w:ilvl="0" w:tplc="3E70C2F0">
      <w:numFmt w:val="bullet"/>
      <w:lvlText w:val="-"/>
      <w:lvlJc w:val="left"/>
      <w:pPr>
        <w:ind w:left="1211" w:hanging="360"/>
      </w:pPr>
      <w:rPr>
        <w:rFonts w:hint="default" w:ascii="Times New Roman" w:hAnsi="Times New Roman" w:eastAsia="Times New Roman" w:cs="Times New Roman"/>
      </w:rPr>
    </w:lvl>
    <w:lvl w:ilvl="1" w:tplc="08130003">
      <w:start w:val="1"/>
      <w:numFmt w:val="bullet"/>
      <w:lvlText w:val="o"/>
      <w:lvlJc w:val="left"/>
      <w:pPr>
        <w:ind w:left="1931" w:hanging="360"/>
      </w:pPr>
      <w:rPr>
        <w:rFonts w:hint="default" w:ascii="Courier New" w:hAnsi="Courier New" w:cs="Courier New"/>
      </w:rPr>
    </w:lvl>
    <w:lvl w:ilvl="2" w:tplc="08130005">
      <w:start w:val="1"/>
      <w:numFmt w:val="bullet"/>
      <w:lvlText w:val=""/>
      <w:lvlJc w:val="left"/>
      <w:pPr>
        <w:ind w:left="2651" w:hanging="360"/>
      </w:pPr>
      <w:rPr>
        <w:rFonts w:hint="default" w:ascii="Wingdings" w:hAnsi="Wingdings"/>
      </w:rPr>
    </w:lvl>
    <w:lvl w:ilvl="3" w:tplc="08130001" w:tentative="1">
      <w:start w:val="1"/>
      <w:numFmt w:val="bullet"/>
      <w:lvlText w:val=""/>
      <w:lvlJc w:val="left"/>
      <w:pPr>
        <w:ind w:left="3371" w:hanging="360"/>
      </w:pPr>
      <w:rPr>
        <w:rFonts w:hint="default" w:ascii="Symbol" w:hAnsi="Symbol"/>
      </w:rPr>
    </w:lvl>
    <w:lvl w:ilvl="4" w:tplc="08130003" w:tentative="1">
      <w:start w:val="1"/>
      <w:numFmt w:val="bullet"/>
      <w:lvlText w:val="o"/>
      <w:lvlJc w:val="left"/>
      <w:pPr>
        <w:ind w:left="4091" w:hanging="360"/>
      </w:pPr>
      <w:rPr>
        <w:rFonts w:hint="default" w:ascii="Courier New" w:hAnsi="Courier New" w:cs="Courier New"/>
      </w:rPr>
    </w:lvl>
    <w:lvl w:ilvl="5" w:tplc="08130005" w:tentative="1">
      <w:start w:val="1"/>
      <w:numFmt w:val="bullet"/>
      <w:lvlText w:val=""/>
      <w:lvlJc w:val="left"/>
      <w:pPr>
        <w:ind w:left="4811" w:hanging="360"/>
      </w:pPr>
      <w:rPr>
        <w:rFonts w:hint="default" w:ascii="Wingdings" w:hAnsi="Wingdings"/>
      </w:rPr>
    </w:lvl>
    <w:lvl w:ilvl="6" w:tplc="08130001" w:tentative="1">
      <w:start w:val="1"/>
      <w:numFmt w:val="bullet"/>
      <w:lvlText w:val=""/>
      <w:lvlJc w:val="left"/>
      <w:pPr>
        <w:ind w:left="5531" w:hanging="360"/>
      </w:pPr>
      <w:rPr>
        <w:rFonts w:hint="default" w:ascii="Symbol" w:hAnsi="Symbol"/>
      </w:rPr>
    </w:lvl>
    <w:lvl w:ilvl="7" w:tplc="08130003" w:tentative="1">
      <w:start w:val="1"/>
      <w:numFmt w:val="bullet"/>
      <w:lvlText w:val="o"/>
      <w:lvlJc w:val="left"/>
      <w:pPr>
        <w:ind w:left="6251" w:hanging="360"/>
      </w:pPr>
      <w:rPr>
        <w:rFonts w:hint="default" w:ascii="Courier New" w:hAnsi="Courier New" w:cs="Courier New"/>
      </w:rPr>
    </w:lvl>
    <w:lvl w:ilvl="8" w:tplc="08130005" w:tentative="1">
      <w:start w:val="1"/>
      <w:numFmt w:val="bullet"/>
      <w:lvlText w:val=""/>
      <w:lvlJc w:val="left"/>
      <w:pPr>
        <w:ind w:left="6971" w:hanging="360"/>
      </w:pPr>
      <w:rPr>
        <w:rFonts w:hint="default" w:ascii="Wingdings" w:hAnsi="Wingdings"/>
      </w:rPr>
    </w:lvl>
  </w:abstractNum>
  <w:abstractNum w:abstractNumId="28" w15:restartNumberingAfterBreak="0">
    <w:nsid w:val="471B19D6"/>
    <w:multiLevelType w:val="hybridMultilevel"/>
    <w:tmpl w:val="8CE2465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172CC1"/>
    <w:multiLevelType w:val="hybridMultilevel"/>
    <w:tmpl w:val="3668C564"/>
    <w:lvl w:ilvl="0" w:tplc="926EEB9E">
      <w:start w:val="1"/>
      <w:numFmt w:val="lowerLetter"/>
      <w:pStyle w:val="HCLAlphaTextSmall"/>
      <w:lvlText w:val="%1."/>
      <w:lvlJc w:val="left"/>
      <w:pPr>
        <w:tabs>
          <w:tab w:val="num" w:pos="360"/>
        </w:tabs>
        <w:ind w:left="360" w:hanging="360"/>
      </w:pPr>
      <w:rPr>
        <w:rFonts w:hint="default" w:ascii="Arial" w:hAnsi="Arial"/>
        <w:color w:val="auto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4BF24D49"/>
    <w:multiLevelType w:val="multilevel"/>
    <w:tmpl w:val="0770B0EA"/>
    <w:lvl w:ilvl="0">
      <w:start w:val="1"/>
      <w:numFmt w:val="bullet"/>
      <w:pStyle w:val="HCLBullet1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>
      <w:start w:val="1"/>
      <w:numFmt w:val="bullet"/>
      <w:pStyle w:val="HCLBullet2"/>
      <w:lvlText w:val="−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2">
      <w:start w:val="1"/>
      <w:numFmt w:val="bullet"/>
      <w:pStyle w:val="HCLBullet3"/>
      <w:lvlText w:val="−"/>
      <w:lvlJc w:val="left"/>
      <w:pPr>
        <w:tabs>
          <w:tab w:val="num" w:pos="1080"/>
        </w:tabs>
        <w:ind w:left="1080" w:hanging="360"/>
      </w:pPr>
      <w:rPr>
        <w:rFonts w:hint="default" w:ascii="Arial" w:hAnsi="Arial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hint="default" w:ascii="Wingdings" w:hAnsi="Wingdings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hint="default" w:ascii="Symbol" w:hAnsi="Symbol"/>
      </w:rPr>
    </w:lvl>
  </w:abstractNum>
  <w:abstractNum w:abstractNumId="31" w15:restartNumberingAfterBreak="0">
    <w:nsid w:val="5374578D"/>
    <w:multiLevelType w:val="hybridMultilevel"/>
    <w:tmpl w:val="2346BE92"/>
    <w:lvl w:ilvl="0" w:tplc="FFFFFFFF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520002F"/>
    <w:multiLevelType w:val="hybridMultilevel"/>
    <w:tmpl w:val="2346BE92"/>
    <w:lvl w:ilvl="0" w:tplc="04090011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561D3D"/>
    <w:multiLevelType w:val="hybridMultilevel"/>
    <w:tmpl w:val="FF282B34"/>
    <w:lvl w:ilvl="0" w:tplc="EDBE461A">
      <w:start w:val="1"/>
      <w:numFmt w:val="bullet"/>
      <w:pStyle w:val="HCL-Bullet"/>
      <w:lvlText w:val=""/>
      <w:lvlJc w:val="left"/>
      <w:pPr>
        <w:ind w:left="360" w:hanging="360"/>
      </w:pPr>
      <w:rPr>
        <w:rFonts w:hint="default" w:ascii="Symbol" w:hAnsi="Symbol"/>
        <w:color w:val="auto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4" w15:restartNumberingAfterBreak="0">
    <w:nsid w:val="65146B17"/>
    <w:multiLevelType w:val="hybridMultilevel"/>
    <w:tmpl w:val="658887E6"/>
    <w:lvl w:ilvl="0" w:tplc="F9F0192A">
      <w:start w:val="1"/>
      <w:numFmt w:val="bullet"/>
      <w:pStyle w:val="HCLTBullet2"/>
      <w:lvlText w:val="−"/>
      <w:lvlJc w:val="left"/>
      <w:pPr>
        <w:tabs>
          <w:tab w:val="num" w:pos="1008"/>
        </w:tabs>
        <w:ind w:left="1008" w:hanging="360"/>
      </w:pPr>
      <w:rPr>
        <w:rFonts w:hint="default" w:ascii="Arial" w:hAnsi="Aria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66D66A3E"/>
    <w:multiLevelType w:val="hybridMultilevel"/>
    <w:tmpl w:val="5964C86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3946B3"/>
    <w:multiLevelType w:val="hybridMultilevel"/>
    <w:tmpl w:val="04162E7C"/>
    <w:lvl w:ilvl="0" w:tplc="FFFFFFFF">
      <w:start w:val="1"/>
      <w:numFmt w:val="decimal"/>
      <w:lvlText w:val="%1)"/>
      <w:lvlJc w:val="left"/>
      <w:pPr>
        <w:ind w:left="1080" w:hanging="720"/>
      </w:pPr>
      <w:rPr>
        <w:rFonts w:hint="default"/>
        <w:color w:val="005DA8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11340B"/>
    <w:multiLevelType w:val="hybridMultilevel"/>
    <w:tmpl w:val="0E90209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34258B"/>
    <w:multiLevelType w:val="hybridMultilevel"/>
    <w:tmpl w:val="04162E7C"/>
    <w:lvl w:ilvl="0" w:tplc="FFFFFFFF">
      <w:start w:val="1"/>
      <w:numFmt w:val="decimal"/>
      <w:lvlText w:val="%1)"/>
      <w:lvlJc w:val="left"/>
      <w:pPr>
        <w:ind w:left="1080" w:hanging="720"/>
      </w:pPr>
      <w:rPr>
        <w:rFonts w:hint="default"/>
        <w:color w:val="005DA8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5F4910"/>
    <w:multiLevelType w:val="hybridMultilevel"/>
    <w:tmpl w:val="0E902090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9232A7"/>
    <w:multiLevelType w:val="hybridMultilevel"/>
    <w:tmpl w:val="04162E7C"/>
    <w:lvl w:ilvl="0" w:tplc="FFFFFFFF">
      <w:start w:val="1"/>
      <w:numFmt w:val="decimal"/>
      <w:lvlText w:val="%1)"/>
      <w:lvlJc w:val="left"/>
      <w:pPr>
        <w:ind w:left="1080" w:hanging="720"/>
      </w:pPr>
      <w:rPr>
        <w:rFonts w:hint="default"/>
        <w:color w:val="005DA8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137C7C"/>
    <w:multiLevelType w:val="hybridMultilevel"/>
    <w:tmpl w:val="F77CE3F2"/>
    <w:lvl w:ilvl="0" w:tplc="D7042BC8">
      <w:start w:val="1"/>
      <w:numFmt w:val="upperLetter"/>
      <w:pStyle w:val="HCLAlphaText"/>
      <w:lvlText w:val="%1."/>
      <w:lvlJc w:val="left"/>
      <w:pPr>
        <w:tabs>
          <w:tab w:val="num" w:pos="360"/>
        </w:tabs>
        <w:ind w:left="360" w:hanging="360"/>
      </w:pPr>
      <w:rPr>
        <w:rFonts w:hint="default" w:ascii="Arial" w:hAnsi="Arial"/>
        <w:color w:val="auto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602637987">
    <w:abstractNumId w:val="13"/>
  </w:num>
  <w:num w:numId="2" w16cid:durableId="1733502023">
    <w:abstractNumId w:val="30"/>
  </w:num>
  <w:num w:numId="3" w16cid:durableId="461077089">
    <w:abstractNumId w:val="12"/>
  </w:num>
  <w:num w:numId="4" w16cid:durableId="359822930">
    <w:abstractNumId w:val="41"/>
  </w:num>
  <w:num w:numId="5" w16cid:durableId="1708944745">
    <w:abstractNumId w:val="29"/>
  </w:num>
  <w:num w:numId="6" w16cid:durableId="669068723">
    <w:abstractNumId w:val="8"/>
  </w:num>
  <w:num w:numId="7" w16cid:durableId="274212175">
    <w:abstractNumId w:val="34"/>
  </w:num>
  <w:num w:numId="8" w16cid:durableId="1243878856">
    <w:abstractNumId w:val="2"/>
  </w:num>
  <w:num w:numId="9" w16cid:durableId="1871721017">
    <w:abstractNumId w:val="22"/>
  </w:num>
  <w:num w:numId="10" w16cid:durableId="592082633">
    <w:abstractNumId w:val="18"/>
  </w:num>
  <w:num w:numId="11" w16cid:durableId="1191646721">
    <w:abstractNumId w:val="33"/>
  </w:num>
  <w:num w:numId="12" w16cid:durableId="511192075">
    <w:abstractNumId w:val="0"/>
  </w:num>
  <w:num w:numId="13" w16cid:durableId="1733196057">
    <w:abstractNumId w:val="11"/>
  </w:num>
  <w:num w:numId="14" w16cid:durableId="1517691340">
    <w:abstractNumId w:val="21"/>
  </w:num>
  <w:num w:numId="15" w16cid:durableId="893200039">
    <w:abstractNumId w:val="26"/>
  </w:num>
  <w:num w:numId="16" w16cid:durableId="25720784">
    <w:abstractNumId w:val="27"/>
  </w:num>
  <w:num w:numId="17" w16cid:durableId="1206911791">
    <w:abstractNumId w:val="14"/>
  </w:num>
  <w:num w:numId="18" w16cid:durableId="1496602854">
    <w:abstractNumId w:val="6"/>
  </w:num>
  <w:num w:numId="19" w16cid:durableId="762579025">
    <w:abstractNumId w:val="5"/>
  </w:num>
  <w:num w:numId="20" w16cid:durableId="425662411">
    <w:abstractNumId w:val="37"/>
  </w:num>
  <w:num w:numId="21" w16cid:durableId="751239835">
    <w:abstractNumId w:val="39"/>
  </w:num>
  <w:num w:numId="22" w16cid:durableId="1273394815">
    <w:abstractNumId w:val="4"/>
  </w:num>
  <w:num w:numId="23" w16cid:durableId="1078013538">
    <w:abstractNumId w:val="35"/>
  </w:num>
  <w:num w:numId="24" w16cid:durableId="1369332776">
    <w:abstractNumId w:val="10"/>
  </w:num>
  <w:num w:numId="25" w16cid:durableId="1539272334">
    <w:abstractNumId w:val="23"/>
  </w:num>
  <w:num w:numId="26" w16cid:durableId="1223058205">
    <w:abstractNumId w:val="25"/>
  </w:num>
  <w:num w:numId="27" w16cid:durableId="19595783">
    <w:abstractNumId w:val="22"/>
    <w:lvlOverride w:ilvl="0">
      <w:startOverride w:val="5"/>
    </w:lvlOverride>
  </w:num>
  <w:num w:numId="28" w16cid:durableId="1306355936">
    <w:abstractNumId w:val="17"/>
  </w:num>
  <w:num w:numId="29" w16cid:durableId="2103908755">
    <w:abstractNumId w:val="38"/>
  </w:num>
  <w:num w:numId="30" w16cid:durableId="2071952294">
    <w:abstractNumId w:val="7"/>
  </w:num>
  <w:num w:numId="31" w16cid:durableId="1448354650">
    <w:abstractNumId w:val="15"/>
  </w:num>
  <w:num w:numId="32" w16cid:durableId="524441025">
    <w:abstractNumId w:val="32"/>
  </w:num>
  <w:num w:numId="33" w16cid:durableId="232857529">
    <w:abstractNumId w:val="31"/>
  </w:num>
  <w:num w:numId="34" w16cid:durableId="259797179">
    <w:abstractNumId w:val="22"/>
    <w:lvlOverride w:ilvl="0">
      <w:startOverride w:val="5"/>
    </w:lvlOverride>
  </w:num>
  <w:num w:numId="35" w16cid:durableId="135220469">
    <w:abstractNumId w:val="3"/>
  </w:num>
  <w:num w:numId="36" w16cid:durableId="1876651865">
    <w:abstractNumId w:val="22"/>
    <w:lvlOverride w:ilvl="0">
      <w:startOverride w:val="9"/>
    </w:lvlOverride>
  </w:num>
  <w:num w:numId="37" w16cid:durableId="1762556935">
    <w:abstractNumId w:val="20"/>
  </w:num>
  <w:num w:numId="38" w16cid:durableId="1628048305">
    <w:abstractNumId w:val="28"/>
  </w:num>
  <w:num w:numId="39" w16cid:durableId="1714190868">
    <w:abstractNumId w:val="19"/>
  </w:num>
  <w:num w:numId="40" w16cid:durableId="1424254564">
    <w:abstractNumId w:val="1"/>
  </w:num>
  <w:num w:numId="41" w16cid:durableId="1950235075">
    <w:abstractNumId w:val="36"/>
  </w:num>
  <w:num w:numId="42" w16cid:durableId="58093236">
    <w:abstractNumId w:val="24"/>
  </w:num>
  <w:num w:numId="43" w16cid:durableId="1913542970">
    <w:abstractNumId w:val="40"/>
  </w:num>
  <w:num w:numId="44" w16cid:durableId="190340544">
    <w:abstractNumId w:val="16"/>
  </w:num>
  <w:num w:numId="45" w16cid:durableId="621109229">
    <w:abstractNumId w:val="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proofState w:spelling="clean" w:grammar="dirty"/>
  <w:attachedTemplate r:id="rId1"/>
  <w:linkStyle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trackRevisions w:val="false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4369"/>
    <w:rsid w:val="0000071A"/>
    <w:rsid w:val="00000893"/>
    <w:rsid w:val="00000C47"/>
    <w:rsid w:val="00001A4C"/>
    <w:rsid w:val="00002E53"/>
    <w:rsid w:val="00004C0D"/>
    <w:rsid w:val="000055C9"/>
    <w:rsid w:val="00006EBF"/>
    <w:rsid w:val="0000718E"/>
    <w:rsid w:val="00011AA0"/>
    <w:rsid w:val="000120CD"/>
    <w:rsid w:val="000137F8"/>
    <w:rsid w:val="00013E4C"/>
    <w:rsid w:val="0001411A"/>
    <w:rsid w:val="0001621A"/>
    <w:rsid w:val="000169F1"/>
    <w:rsid w:val="0001702C"/>
    <w:rsid w:val="00020EDD"/>
    <w:rsid w:val="00021244"/>
    <w:rsid w:val="000225FA"/>
    <w:rsid w:val="000238E8"/>
    <w:rsid w:val="00025A2B"/>
    <w:rsid w:val="00025C9D"/>
    <w:rsid w:val="000270A1"/>
    <w:rsid w:val="000276B2"/>
    <w:rsid w:val="000321AC"/>
    <w:rsid w:val="000321E7"/>
    <w:rsid w:val="00034943"/>
    <w:rsid w:val="00034DCA"/>
    <w:rsid w:val="0003549C"/>
    <w:rsid w:val="00035E8A"/>
    <w:rsid w:val="00035FF7"/>
    <w:rsid w:val="00036F95"/>
    <w:rsid w:val="00040C45"/>
    <w:rsid w:val="00040D5E"/>
    <w:rsid w:val="00042C46"/>
    <w:rsid w:val="0004344B"/>
    <w:rsid w:val="00043656"/>
    <w:rsid w:val="00043A5B"/>
    <w:rsid w:val="000462D3"/>
    <w:rsid w:val="00050E23"/>
    <w:rsid w:val="00052230"/>
    <w:rsid w:val="00053C0D"/>
    <w:rsid w:val="00053E25"/>
    <w:rsid w:val="00053EA8"/>
    <w:rsid w:val="000541AE"/>
    <w:rsid w:val="000560D7"/>
    <w:rsid w:val="0005669F"/>
    <w:rsid w:val="00056807"/>
    <w:rsid w:val="00057E62"/>
    <w:rsid w:val="00061262"/>
    <w:rsid w:val="0006147D"/>
    <w:rsid w:val="00061561"/>
    <w:rsid w:val="0006234D"/>
    <w:rsid w:val="000623F0"/>
    <w:rsid w:val="00062E6E"/>
    <w:rsid w:val="00063B0E"/>
    <w:rsid w:val="00065029"/>
    <w:rsid w:val="000650FB"/>
    <w:rsid w:val="00065A8D"/>
    <w:rsid w:val="0006792A"/>
    <w:rsid w:val="00070D02"/>
    <w:rsid w:val="0007170F"/>
    <w:rsid w:val="00072715"/>
    <w:rsid w:val="00072B50"/>
    <w:rsid w:val="00073F38"/>
    <w:rsid w:val="00074A94"/>
    <w:rsid w:val="000755C1"/>
    <w:rsid w:val="00077E04"/>
    <w:rsid w:val="0008043E"/>
    <w:rsid w:val="000807D9"/>
    <w:rsid w:val="00081784"/>
    <w:rsid w:val="00081BFC"/>
    <w:rsid w:val="000823D6"/>
    <w:rsid w:val="000824CA"/>
    <w:rsid w:val="0008275D"/>
    <w:rsid w:val="00084457"/>
    <w:rsid w:val="00084D05"/>
    <w:rsid w:val="00084FCE"/>
    <w:rsid w:val="00085F45"/>
    <w:rsid w:val="0009068C"/>
    <w:rsid w:val="000907DB"/>
    <w:rsid w:val="00090BBA"/>
    <w:rsid w:val="000918E7"/>
    <w:rsid w:val="000919FE"/>
    <w:rsid w:val="00091CD5"/>
    <w:rsid w:val="00094C30"/>
    <w:rsid w:val="00095BD3"/>
    <w:rsid w:val="00095C00"/>
    <w:rsid w:val="00096C3F"/>
    <w:rsid w:val="0009772B"/>
    <w:rsid w:val="000977E7"/>
    <w:rsid w:val="000A100A"/>
    <w:rsid w:val="000A199B"/>
    <w:rsid w:val="000A26CA"/>
    <w:rsid w:val="000A2C84"/>
    <w:rsid w:val="000A44C2"/>
    <w:rsid w:val="000A4DE0"/>
    <w:rsid w:val="000A5238"/>
    <w:rsid w:val="000B18AA"/>
    <w:rsid w:val="000B2CCF"/>
    <w:rsid w:val="000B4B2A"/>
    <w:rsid w:val="000B605D"/>
    <w:rsid w:val="000B61DF"/>
    <w:rsid w:val="000B6881"/>
    <w:rsid w:val="000B7328"/>
    <w:rsid w:val="000B755B"/>
    <w:rsid w:val="000B7BEC"/>
    <w:rsid w:val="000C054C"/>
    <w:rsid w:val="000C0A88"/>
    <w:rsid w:val="000C0CD9"/>
    <w:rsid w:val="000C1B0B"/>
    <w:rsid w:val="000C2797"/>
    <w:rsid w:val="000C2D3A"/>
    <w:rsid w:val="000C3CCA"/>
    <w:rsid w:val="000C4449"/>
    <w:rsid w:val="000C4D97"/>
    <w:rsid w:val="000C555C"/>
    <w:rsid w:val="000C5668"/>
    <w:rsid w:val="000C57B2"/>
    <w:rsid w:val="000C675B"/>
    <w:rsid w:val="000C6BD5"/>
    <w:rsid w:val="000C77E5"/>
    <w:rsid w:val="000D0048"/>
    <w:rsid w:val="000D11E9"/>
    <w:rsid w:val="000D1DB2"/>
    <w:rsid w:val="000D34C5"/>
    <w:rsid w:val="000D3ACA"/>
    <w:rsid w:val="000D3F1D"/>
    <w:rsid w:val="000D428C"/>
    <w:rsid w:val="000D65CF"/>
    <w:rsid w:val="000D679E"/>
    <w:rsid w:val="000D73DE"/>
    <w:rsid w:val="000D756B"/>
    <w:rsid w:val="000D79A5"/>
    <w:rsid w:val="000D7EB3"/>
    <w:rsid w:val="000E0017"/>
    <w:rsid w:val="000E00D6"/>
    <w:rsid w:val="000E062B"/>
    <w:rsid w:val="000E0CEF"/>
    <w:rsid w:val="000E135C"/>
    <w:rsid w:val="000E1603"/>
    <w:rsid w:val="000E162A"/>
    <w:rsid w:val="000E17AA"/>
    <w:rsid w:val="000E1A21"/>
    <w:rsid w:val="000E1A3E"/>
    <w:rsid w:val="000E1A56"/>
    <w:rsid w:val="000E2D8A"/>
    <w:rsid w:val="000E304B"/>
    <w:rsid w:val="000E367F"/>
    <w:rsid w:val="000E4B95"/>
    <w:rsid w:val="000E63F2"/>
    <w:rsid w:val="000E6CA3"/>
    <w:rsid w:val="000E72F0"/>
    <w:rsid w:val="000E7A1E"/>
    <w:rsid w:val="000F0444"/>
    <w:rsid w:val="000F18B6"/>
    <w:rsid w:val="000F39DB"/>
    <w:rsid w:val="000F39F4"/>
    <w:rsid w:val="000F438C"/>
    <w:rsid w:val="000F4437"/>
    <w:rsid w:val="000F53BA"/>
    <w:rsid w:val="000F53C0"/>
    <w:rsid w:val="000F55CC"/>
    <w:rsid w:val="000F61D1"/>
    <w:rsid w:val="000F6DF5"/>
    <w:rsid w:val="00100233"/>
    <w:rsid w:val="001029CA"/>
    <w:rsid w:val="00103800"/>
    <w:rsid w:val="0010520B"/>
    <w:rsid w:val="00105996"/>
    <w:rsid w:val="0010639C"/>
    <w:rsid w:val="001074D2"/>
    <w:rsid w:val="00110F66"/>
    <w:rsid w:val="001117FE"/>
    <w:rsid w:val="001133A9"/>
    <w:rsid w:val="00115C5A"/>
    <w:rsid w:val="0011611B"/>
    <w:rsid w:val="0011637C"/>
    <w:rsid w:val="001170F4"/>
    <w:rsid w:val="001207D4"/>
    <w:rsid w:val="00121477"/>
    <w:rsid w:val="00121DC4"/>
    <w:rsid w:val="00122703"/>
    <w:rsid w:val="00122F19"/>
    <w:rsid w:val="00123BBE"/>
    <w:rsid w:val="001246C1"/>
    <w:rsid w:val="00125BA1"/>
    <w:rsid w:val="0012717E"/>
    <w:rsid w:val="00127896"/>
    <w:rsid w:val="00127C09"/>
    <w:rsid w:val="00130B6F"/>
    <w:rsid w:val="0013120A"/>
    <w:rsid w:val="00131B33"/>
    <w:rsid w:val="00132850"/>
    <w:rsid w:val="0013292F"/>
    <w:rsid w:val="0013438D"/>
    <w:rsid w:val="001378E6"/>
    <w:rsid w:val="0014262B"/>
    <w:rsid w:val="00142EA7"/>
    <w:rsid w:val="00142FC7"/>
    <w:rsid w:val="001444E1"/>
    <w:rsid w:val="00145437"/>
    <w:rsid w:val="0014543F"/>
    <w:rsid w:val="001456F2"/>
    <w:rsid w:val="00145B44"/>
    <w:rsid w:val="00147F96"/>
    <w:rsid w:val="001505B6"/>
    <w:rsid w:val="0015067E"/>
    <w:rsid w:val="00150BA2"/>
    <w:rsid w:val="00150FC9"/>
    <w:rsid w:val="00151C94"/>
    <w:rsid w:val="00152EF6"/>
    <w:rsid w:val="001548D9"/>
    <w:rsid w:val="00156205"/>
    <w:rsid w:val="00156599"/>
    <w:rsid w:val="0015715D"/>
    <w:rsid w:val="001600C0"/>
    <w:rsid w:val="001603C4"/>
    <w:rsid w:val="00160666"/>
    <w:rsid w:val="00161650"/>
    <w:rsid w:val="00161D04"/>
    <w:rsid w:val="0016431A"/>
    <w:rsid w:val="00164E5E"/>
    <w:rsid w:val="00166324"/>
    <w:rsid w:val="00167176"/>
    <w:rsid w:val="001700B9"/>
    <w:rsid w:val="001704FE"/>
    <w:rsid w:val="00170EC1"/>
    <w:rsid w:val="001718A0"/>
    <w:rsid w:val="00172BB7"/>
    <w:rsid w:val="0017310D"/>
    <w:rsid w:val="0017312F"/>
    <w:rsid w:val="00173CC5"/>
    <w:rsid w:val="001745EB"/>
    <w:rsid w:val="00175B11"/>
    <w:rsid w:val="001765C5"/>
    <w:rsid w:val="00176B28"/>
    <w:rsid w:val="00177A9C"/>
    <w:rsid w:val="00177D0D"/>
    <w:rsid w:val="00177D58"/>
    <w:rsid w:val="001810AD"/>
    <w:rsid w:val="00181BB9"/>
    <w:rsid w:val="001826EA"/>
    <w:rsid w:val="00182AEB"/>
    <w:rsid w:val="001845AE"/>
    <w:rsid w:val="001852E6"/>
    <w:rsid w:val="00187A86"/>
    <w:rsid w:val="00187F06"/>
    <w:rsid w:val="00191D49"/>
    <w:rsid w:val="00193372"/>
    <w:rsid w:val="0019544A"/>
    <w:rsid w:val="00196A7E"/>
    <w:rsid w:val="001975F0"/>
    <w:rsid w:val="001979C1"/>
    <w:rsid w:val="001A025F"/>
    <w:rsid w:val="001A030E"/>
    <w:rsid w:val="001A0333"/>
    <w:rsid w:val="001A1171"/>
    <w:rsid w:val="001A1279"/>
    <w:rsid w:val="001A1821"/>
    <w:rsid w:val="001A2459"/>
    <w:rsid w:val="001A2E0B"/>
    <w:rsid w:val="001A436A"/>
    <w:rsid w:val="001A45B8"/>
    <w:rsid w:val="001A4CD8"/>
    <w:rsid w:val="001A5848"/>
    <w:rsid w:val="001A5D19"/>
    <w:rsid w:val="001A7D28"/>
    <w:rsid w:val="001B0496"/>
    <w:rsid w:val="001B0F33"/>
    <w:rsid w:val="001B12B0"/>
    <w:rsid w:val="001B1425"/>
    <w:rsid w:val="001B192D"/>
    <w:rsid w:val="001B1B33"/>
    <w:rsid w:val="001B2822"/>
    <w:rsid w:val="001B32D8"/>
    <w:rsid w:val="001B3BE2"/>
    <w:rsid w:val="001B44B5"/>
    <w:rsid w:val="001B536C"/>
    <w:rsid w:val="001B561B"/>
    <w:rsid w:val="001B745D"/>
    <w:rsid w:val="001B7886"/>
    <w:rsid w:val="001B7B24"/>
    <w:rsid w:val="001C013C"/>
    <w:rsid w:val="001C0CCD"/>
    <w:rsid w:val="001C11D1"/>
    <w:rsid w:val="001C1C17"/>
    <w:rsid w:val="001C49C6"/>
    <w:rsid w:val="001C6E39"/>
    <w:rsid w:val="001D1665"/>
    <w:rsid w:val="001D21EF"/>
    <w:rsid w:val="001D3259"/>
    <w:rsid w:val="001D344F"/>
    <w:rsid w:val="001D456E"/>
    <w:rsid w:val="001D588E"/>
    <w:rsid w:val="001D5F2C"/>
    <w:rsid w:val="001D6842"/>
    <w:rsid w:val="001D6921"/>
    <w:rsid w:val="001D6A33"/>
    <w:rsid w:val="001E02C4"/>
    <w:rsid w:val="001E39B6"/>
    <w:rsid w:val="001E4D82"/>
    <w:rsid w:val="001E54E3"/>
    <w:rsid w:val="001E5B00"/>
    <w:rsid w:val="001E5B3F"/>
    <w:rsid w:val="001E623E"/>
    <w:rsid w:val="001E63D8"/>
    <w:rsid w:val="001E7453"/>
    <w:rsid w:val="001E7E5D"/>
    <w:rsid w:val="001F09FD"/>
    <w:rsid w:val="001F1847"/>
    <w:rsid w:val="001F195E"/>
    <w:rsid w:val="001F259C"/>
    <w:rsid w:val="001F39C3"/>
    <w:rsid w:val="001F3A3F"/>
    <w:rsid w:val="001F407B"/>
    <w:rsid w:val="001F46B4"/>
    <w:rsid w:val="001F52D1"/>
    <w:rsid w:val="001F5516"/>
    <w:rsid w:val="001F574A"/>
    <w:rsid w:val="001F5F27"/>
    <w:rsid w:val="001F6ACB"/>
    <w:rsid w:val="001F75BA"/>
    <w:rsid w:val="001F7CF2"/>
    <w:rsid w:val="00200EAF"/>
    <w:rsid w:val="00200F03"/>
    <w:rsid w:val="002015B3"/>
    <w:rsid w:val="00202229"/>
    <w:rsid w:val="002026E3"/>
    <w:rsid w:val="00202747"/>
    <w:rsid w:val="00202DCB"/>
    <w:rsid w:val="00203986"/>
    <w:rsid w:val="002041A7"/>
    <w:rsid w:val="00204394"/>
    <w:rsid w:val="002068AE"/>
    <w:rsid w:val="002077A8"/>
    <w:rsid w:val="00207B79"/>
    <w:rsid w:val="002105FC"/>
    <w:rsid w:val="00210F2D"/>
    <w:rsid w:val="00212236"/>
    <w:rsid w:val="00212DC1"/>
    <w:rsid w:val="00213341"/>
    <w:rsid w:val="002146FE"/>
    <w:rsid w:val="00215B81"/>
    <w:rsid w:val="00216174"/>
    <w:rsid w:val="00216339"/>
    <w:rsid w:val="0021645E"/>
    <w:rsid w:val="002171EA"/>
    <w:rsid w:val="002176AE"/>
    <w:rsid w:val="00220832"/>
    <w:rsid w:val="00220B32"/>
    <w:rsid w:val="00221447"/>
    <w:rsid w:val="00222992"/>
    <w:rsid w:val="00222C8B"/>
    <w:rsid w:val="00223396"/>
    <w:rsid w:val="00223D32"/>
    <w:rsid w:val="002251FB"/>
    <w:rsid w:val="0022548B"/>
    <w:rsid w:val="00225843"/>
    <w:rsid w:val="002260C8"/>
    <w:rsid w:val="002264A8"/>
    <w:rsid w:val="00226F82"/>
    <w:rsid w:val="00232646"/>
    <w:rsid w:val="00232C0D"/>
    <w:rsid w:val="002331B9"/>
    <w:rsid w:val="002334DF"/>
    <w:rsid w:val="00233D25"/>
    <w:rsid w:val="00233E0A"/>
    <w:rsid w:val="00234748"/>
    <w:rsid w:val="00235E20"/>
    <w:rsid w:val="00236DD2"/>
    <w:rsid w:val="00237B2F"/>
    <w:rsid w:val="002402AF"/>
    <w:rsid w:val="0024046B"/>
    <w:rsid w:val="00240543"/>
    <w:rsid w:val="002424DF"/>
    <w:rsid w:val="002425DE"/>
    <w:rsid w:val="002426DC"/>
    <w:rsid w:val="002432CD"/>
    <w:rsid w:val="00243611"/>
    <w:rsid w:val="0024390D"/>
    <w:rsid w:val="0024499C"/>
    <w:rsid w:val="00244BB2"/>
    <w:rsid w:val="002456B4"/>
    <w:rsid w:val="00247735"/>
    <w:rsid w:val="002477CE"/>
    <w:rsid w:val="00250A54"/>
    <w:rsid w:val="0025119F"/>
    <w:rsid w:val="00251BBF"/>
    <w:rsid w:val="00251D78"/>
    <w:rsid w:val="00252557"/>
    <w:rsid w:val="002526EE"/>
    <w:rsid w:val="0025472C"/>
    <w:rsid w:val="00254ED5"/>
    <w:rsid w:val="00255755"/>
    <w:rsid w:val="00255BD3"/>
    <w:rsid w:val="00255E3C"/>
    <w:rsid w:val="00256296"/>
    <w:rsid w:val="0025631E"/>
    <w:rsid w:val="00257C1E"/>
    <w:rsid w:val="00260F58"/>
    <w:rsid w:val="00261586"/>
    <w:rsid w:val="002617B1"/>
    <w:rsid w:val="00261E04"/>
    <w:rsid w:val="002629AA"/>
    <w:rsid w:val="00262FD6"/>
    <w:rsid w:val="00263E4F"/>
    <w:rsid w:val="002654D6"/>
    <w:rsid w:val="00265AE6"/>
    <w:rsid w:val="00265CFF"/>
    <w:rsid w:val="00265D82"/>
    <w:rsid w:val="00266077"/>
    <w:rsid w:val="00266F6B"/>
    <w:rsid w:val="0026724C"/>
    <w:rsid w:val="002677AF"/>
    <w:rsid w:val="002703F0"/>
    <w:rsid w:val="002712F9"/>
    <w:rsid w:val="002727F5"/>
    <w:rsid w:val="00272DBB"/>
    <w:rsid w:val="00274978"/>
    <w:rsid w:val="00275072"/>
    <w:rsid w:val="002753C5"/>
    <w:rsid w:val="00277471"/>
    <w:rsid w:val="002776BC"/>
    <w:rsid w:val="00277A46"/>
    <w:rsid w:val="00277A8B"/>
    <w:rsid w:val="00282873"/>
    <w:rsid w:val="00282ACE"/>
    <w:rsid w:val="00284886"/>
    <w:rsid w:val="00285123"/>
    <w:rsid w:val="0028755C"/>
    <w:rsid w:val="00287843"/>
    <w:rsid w:val="00287C44"/>
    <w:rsid w:val="0029117E"/>
    <w:rsid w:val="00293EB3"/>
    <w:rsid w:val="0029483D"/>
    <w:rsid w:val="00294EA7"/>
    <w:rsid w:val="002954C4"/>
    <w:rsid w:val="002954DA"/>
    <w:rsid w:val="00295EFE"/>
    <w:rsid w:val="00295F96"/>
    <w:rsid w:val="002966CC"/>
    <w:rsid w:val="0029694D"/>
    <w:rsid w:val="002A13BF"/>
    <w:rsid w:val="002A34B0"/>
    <w:rsid w:val="002A55D0"/>
    <w:rsid w:val="002A5AC7"/>
    <w:rsid w:val="002A6951"/>
    <w:rsid w:val="002A71C1"/>
    <w:rsid w:val="002A7D9B"/>
    <w:rsid w:val="002B193E"/>
    <w:rsid w:val="002B2D05"/>
    <w:rsid w:val="002B517F"/>
    <w:rsid w:val="002B61CF"/>
    <w:rsid w:val="002B6A5B"/>
    <w:rsid w:val="002B6D15"/>
    <w:rsid w:val="002B799F"/>
    <w:rsid w:val="002B7C2F"/>
    <w:rsid w:val="002B7C41"/>
    <w:rsid w:val="002C13E8"/>
    <w:rsid w:val="002C1558"/>
    <w:rsid w:val="002C1D52"/>
    <w:rsid w:val="002C2E64"/>
    <w:rsid w:val="002C4F0D"/>
    <w:rsid w:val="002C51CE"/>
    <w:rsid w:val="002C6C37"/>
    <w:rsid w:val="002C7470"/>
    <w:rsid w:val="002C78A1"/>
    <w:rsid w:val="002D0D26"/>
    <w:rsid w:val="002D1011"/>
    <w:rsid w:val="002D24F9"/>
    <w:rsid w:val="002D308D"/>
    <w:rsid w:val="002D5708"/>
    <w:rsid w:val="002D5D29"/>
    <w:rsid w:val="002D6CF4"/>
    <w:rsid w:val="002E23A5"/>
    <w:rsid w:val="002E255C"/>
    <w:rsid w:val="002E3365"/>
    <w:rsid w:val="002E39FA"/>
    <w:rsid w:val="002E414C"/>
    <w:rsid w:val="002E5C72"/>
    <w:rsid w:val="002E6515"/>
    <w:rsid w:val="002E7870"/>
    <w:rsid w:val="002F01D4"/>
    <w:rsid w:val="002F0788"/>
    <w:rsid w:val="002F0AA1"/>
    <w:rsid w:val="002F0E9D"/>
    <w:rsid w:val="002F13E7"/>
    <w:rsid w:val="002F1827"/>
    <w:rsid w:val="002F2B7F"/>
    <w:rsid w:val="002F2C56"/>
    <w:rsid w:val="002F321C"/>
    <w:rsid w:val="002F3490"/>
    <w:rsid w:val="002F41CF"/>
    <w:rsid w:val="002F5FAB"/>
    <w:rsid w:val="002F7BE1"/>
    <w:rsid w:val="00300C7D"/>
    <w:rsid w:val="00302BA9"/>
    <w:rsid w:val="00303A6E"/>
    <w:rsid w:val="00304230"/>
    <w:rsid w:val="00304CE6"/>
    <w:rsid w:val="0030508F"/>
    <w:rsid w:val="00306B58"/>
    <w:rsid w:val="00310650"/>
    <w:rsid w:val="0031185F"/>
    <w:rsid w:val="0031343D"/>
    <w:rsid w:val="003137E1"/>
    <w:rsid w:val="0031410A"/>
    <w:rsid w:val="00314B18"/>
    <w:rsid w:val="00314CD1"/>
    <w:rsid w:val="0031639A"/>
    <w:rsid w:val="00316FA4"/>
    <w:rsid w:val="00320FFC"/>
    <w:rsid w:val="003220B9"/>
    <w:rsid w:val="003223C7"/>
    <w:rsid w:val="00326C5D"/>
    <w:rsid w:val="0032750E"/>
    <w:rsid w:val="0033034F"/>
    <w:rsid w:val="00330C37"/>
    <w:rsid w:val="003317FF"/>
    <w:rsid w:val="003326C7"/>
    <w:rsid w:val="00332957"/>
    <w:rsid w:val="00332AC5"/>
    <w:rsid w:val="00332D03"/>
    <w:rsid w:val="0033329E"/>
    <w:rsid w:val="0033358C"/>
    <w:rsid w:val="00334F67"/>
    <w:rsid w:val="003374BA"/>
    <w:rsid w:val="00340682"/>
    <w:rsid w:val="0034090A"/>
    <w:rsid w:val="00341605"/>
    <w:rsid w:val="0034284D"/>
    <w:rsid w:val="00342982"/>
    <w:rsid w:val="00344050"/>
    <w:rsid w:val="0034434D"/>
    <w:rsid w:val="00344896"/>
    <w:rsid w:val="0034557C"/>
    <w:rsid w:val="00345C86"/>
    <w:rsid w:val="0035090A"/>
    <w:rsid w:val="00353958"/>
    <w:rsid w:val="00354D9B"/>
    <w:rsid w:val="00354F24"/>
    <w:rsid w:val="00355B29"/>
    <w:rsid w:val="003577DF"/>
    <w:rsid w:val="00360026"/>
    <w:rsid w:val="00360808"/>
    <w:rsid w:val="003608F0"/>
    <w:rsid w:val="00363518"/>
    <w:rsid w:val="003638C6"/>
    <w:rsid w:val="00364814"/>
    <w:rsid w:val="00364AEB"/>
    <w:rsid w:val="00365D26"/>
    <w:rsid w:val="00366093"/>
    <w:rsid w:val="00366458"/>
    <w:rsid w:val="0036697B"/>
    <w:rsid w:val="00367438"/>
    <w:rsid w:val="00367F5C"/>
    <w:rsid w:val="003700CF"/>
    <w:rsid w:val="0037154C"/>
    <w:rsid w:val="00371B0F"/>
    <w:rsid w:val="00371B18"/>
    <w:rsid w:val="00371D81"/>
    <w:rsid w:val="00373A5A"/>
    <w:rsid w:val="00375EA0"/>
    <w:rsid w:val="00376CD5"/>
    <w:rsid w:val="00377026"/>
    <w:rsid w:val="00377721"/>
    <w:rsid w:val="00377B2E"/>
    <w:rsid w:val="0038019D"/>
    <w:rsid w:val="00380325"/>
    <w:rsid w:val="00380497"/>
    <w:rsid w:val="00381FC1"/>
    <w:rsid w:val="00382325"/>
    <w:rsid w:val="00382457"/>
    <w:rsid w:val="00384D1B"/>
    <w:rsid w:val="0038522A"/>
    <w:rsid w:val="00386FAD"/>
    <w:rsid w:val="00387837"/>
    <w:rsid w:val="00391C92"/>
    <w:rsid w:val="0039227B"/>
    <w:rsid w:val="00393555"/>
    <w:rsid w:val="00393D37"/>
    <w:rsid w:val="00394E09"/>
    <w:rsid w:val="0039512D"/>
    <w:rsid w:val="003975F0"/>
    <w:rsid w:val="003A0251"/>
    <w:rsid w:val="003A0488"/>
    <w:rsid w:val="003A137D"/>
    <w:rsid w:val="003A19D5"/>
    <w:rsid w:val="003A22CD"/>
    <w:rsid w:val="003A29B7"/>
    <w:rsid w:val="003A2EA1"/>
    <w:rsid w:val="003A34FD"/>
    <w:rsid w:val="003A53B1"/>
    <w:rsid w:val="003A5EEA"/>
    <w:rsid w:val="003A6BE0"/>
    <w:rsid w:val="003A798B"/>
    <w:rsid w:val="003A7C9B"/>
    <w:rsid w:val="003A7CEB"/>
    <w:rsid w:val="003B2082"/>
    <w:rsid w:val="003B30A5"/>
    <w:rsid w:val="003B4057"/>
    <w:rsid w:val="003B4A95"/>
    <w:rsid w:val="003B4F5C"/>
    <w:rsid w:val="003B6A64"/>
    <w:rsid w:val="003B6EF8"/>
    <w:rsid w:val="003B7090"/>
    <w:rsid w:val="003B7E20"/>
    <w:rsid w:val="003B7E86"/>
    <w:rsid w:val="003C03D5"/>
    <w:rsid w:val="003C0599"/>
    <w:rsid w:val="003C09FF"/>
    <w:rsid w:val="003C2567"/>
    <w:rsid w:val="003C25DE"/>
    <w:rsid w:val="003C29E1"/>
    <w:rsid w:val="003C2A92"/>
    <w:rsid w:val="003C31C0"/>
    <w:rsid w:val="003C47A9"/>
    <w:rsid w:val="003C486D"/>
    <w:rsid w:val="003C5637"/>
    <w:rsid w:val="003C57FD"/>
    <w:rsid w:val="003C5D14"/>
    <w:rsid w:val="003C7290"/>
    <w:rsid w:val="003C729E"/>
    <w:rsid w:val="003C7A8B"/>
    <w:rsid w:val="003D0B47"/>
    <w:rsid w:val="003D288C"/>
    <w:rsid w:val="003D50FA"/>
    <w:rsid w:val="003D5550"/>
    <w:rsid w:val="003D6984"/>
    <w:rsid w:val="003D7D28"/>
    <w:rsid w:val="003E0736"/>
    <w:rsid w:val="003E0A1E"/>
    <w:rsid w:val="003E114E"/>
    <w:rsid w:val="003E26C1"/>
    <w:rsid w:val="003E2DE6"/>
    <w:rsid w:val="003E39A1"/>
    <w:rsid w:val="003E491B"/>
    <w:rsid w:val="003E5CF5"/>
    <w:rsid w:val="003E692B"/>
    <w:rsid w:val="003E692D"/>
    <w:rsid w:val="003E6A4D"/>
    <w:rsid w:val="003E7467"/>
    <w:rsid w:val="003F0584"/>
    <w:rsid w:val="003F15A6"/>
    <w:rsid w:val="003F2A41"/>
    <w:rsid w:val="003F2B90"/>
    <w:rsid w:val="003F4BAC"/>
    <w:rsid w:val="003F602B"/>
    <w:rsid w:val="003F6383"/>
    <w:rsid w:val="003F663C"/>
    <w:rsid w:val="003F6A81"/>
    <w:rsid w:val="003F7118"/>
    <w:rsid w:val="003F7821"/>
    <w:rsid w:val="003F7BF0"/>
    <w:rsid w:val="0040060B"/>
    <w:rsid w:val="00400837"/>
    <w:rsid w:val="00400FEE"/>
    <w:rsid w:val="0040446F"/>
    <w:rsid w:val="00404C29"/>
    <w:rsid w:val="004063B5"/>
    <w:rsid w:val="004069A6"/>
    <w:rsid w:val="00406F63"/>
    <w:rsid w:val="004075CD"/>
    <w:rsid w:val="004106F7"/>
    <w:rsid w:val="0041092C"/>
    <w:rsid w:val="0041107B"/>
    <w:rsid w:val="004114C3"/>
    <w:rsid w:val="00414864"/>
    <w:rsid w:val="00415543"/>
    <w:rsid w:val="00415853"/>
    <w:rsid w:val="0041693D"/>
    <w:rsid w:val="004170C1"/>
    <w:rsid w:val="00420071"/>
    <w:rsid w:val="0042093E"/>
    <w:rsid w:val="00420E8C"/>
    <w:rsid w:val="0042108F"/>
    <w:rsid w:val="0042139B"/>
    <w:rsid w:val="00422ADA"/>
    <w:rsid w:val="00423DD2"/>
    <w:rsid w:val="004242D5"/>
    <w:rsid w:val="004244CE"/>
    <w:rsid w:val="00424B33"/>
    <w:rsid w:val="00426334"/>
    <w:rsid w:val="00426B19"/>
    <w:rsid w:val="00426B29"/>
    <w:rsid w:val="00430015"/>
    <w:rsid w:val="00432B60"/>
    <w:rsid w:val="004332DD"/>
    <w:rsid w:val="00435EA6"/>
    <w:rsid w:val="0043761E"/>
    <w:rsid w:val="00441AD7"/>
    <w:rsid w:val="00441D01"/>
    <w:rsid w:val="00442B21"/>
    <w:rsid w:val="0044390D"/>
    <w:rsid w:val="00443D53"/>
    <w:rsid w:val="004449B8"/>
    <w:rsid w:val="004450CC"/>
    <w:rsid w:val="00445BC4"/>
    <w:rsid w:val="004476DC"/>
    <w:rsid w:val="00451139"/>
    <w:rsid w:val="0045141B"/>
    <w:rsid w:val="00453B8A"/>
    <w:rsid w:val="004542D3"/>
    <w:rsid w:val="0045538B"/>
    <w:rsid w:val="004554DD"/>
    <w:rsid w:val="00455FDA"/>
    <w:rsid w:val="004576D0"/>
    <w:rsid w:val="0045775B"/>
    <w:rsid w:val="0045777B"/>
    <w:rsid w:val="00460E07"/>
    <w:rsid w:val="00461DF5"/>
    <w:rsid w:val="004625AB"/>
    <w:rsid w:val="00462AFE"/>
    <w:rsid w:val="0046584F"/>
    <w:rsid w:val="00465F66"/>
    <w:rsid w:val="00466CA7"/>
    <w:rsid w:val="00466F72"/>
    <w:rsid w:val="00470974"/>
    <w:rsid w:val="00470D16"/>
    <w:rsid w:val="0047119D"/>
    <w:rsid w:val="0047145A"/>
    <w:rsid w:val="004715E9"/>
    <w:rsid w:val="0047232B"/>
    <w:rsid w:val="004728E3"/>
    <w:rsid w:val="00474AB5"/>
    <w:rsid w:val="00474AC9"/>
    <w:rsid w:val="00474DA5"/>
    <w:rsid w:val="00476E17"/>
    <w:rsid w:val="00480477"/>
    <w:rsid w:val="00480DA8"/>
    <w:rsid w:val="0048178A"/>
    <w:rsid w:val="00483377"/>
    <w:rsid w:val="004841FE"/>
    <w:rsid w:val="0048438E"/>
    <w:rsid w:val="00484494"/>
    <w:rsid w:val="004846AC"/>
    <w:rsid w:val="00484964"/>
    <w:rsid w:val="00484C95"/>
    <w:rsid w:val="00484DA0"/>
    <w:rsid w:val="0048545D"/>
    <w:rsid w:val="004857A8"/>
    <w:rsid w:val="004865A2"/>
    <w:rsid w:val="00487456"/>
    <w:rsid w:val="0049038C"/>
    <w:rsid w:val="004904F0"/>
    <w:rsid w:val="00491258"/>
    <w:rsid w:val="004916AE"/>
    <w:rsid w:val="00492B7A"/>
    <w:rsid w:val="0049367A"/>
    <w:rsid w:val="00493AAA"/>
    <w:rsid w:val="00495045"/>
    <w:rsid w:val="00495D93"/>
    <w:rsid w:val="00495FF1"/>
    <w:rsid w:val="004A145E"/>
    <w:rsid w:val="004A530F"/>
    <w:rsid w:val="004A5652"/>
    <w:rsid w:val="004A5A40"/>
    <w:rsid w:val="004A5BB9"/>
    <w:rsid w:val="004A7A4E"/>
    <w:rsid w:val="004A7CD2"/>
    <w:rsid w:val="004B10FB"/>
    <w:rsid w:val="004B116A"/>
    <w:rsid w:val="004B1906"/>
    <w:rsid w:val="004B3F31"/>
    <w:rsid w:val="004B60CA"/>
    <w:rsid w:val="004B6549"/>
    <w:rsid w:val="004B71C2"/>
    <w:rsid w:val="004B7719"/>
    <w:rsid w:val="004B7DAA"/>
    <w:rsid w:val="004C002E"/>
    <w:rsid w:val="004C03E6"/>
    <w:rsid w:val="004C2541"/>
    <w:rsid w:val="004C2E74"/>
    <w:rsid w:val="004C409B"/>
    <w:rsid w:val="004C490F"/>
    <w:rsid w:val="004C4E62"/>
    <w:rsid w:val="004C5F32"/>
    <w:rsid w:val="004C6ADA"/>
    <w:rsid w:val="004C7447"/>
    <w:rsid w:val="004C74F5"/>
    <w:rsid w:val="004D0175"/>
    <w:rsid w:val="004D02D0"/>
    <w:rsid w:val="004D03E7"/>
    <w:rsid w:val="004D08A6"/>
    <w:rsid w:val="004D08EB"/>
    <w:rsid w:val="004D1C0A"/>
    <w:rsid w:val="004D2856"/>
    <w:rsid w:val="004D473A"/>
    <w:rsid w:val="004D4ED4"/>
    <w:rsid w:val="004D5090"/>
    <w:rsid w:val="004D5103"/>
    <w:rsid w:val="004D5A70"/>
    <w:rsid w:val="004D5CD4"/>
    <w:rsid w:val="004D610F"/>
    <w:rsid w:val="004E13EB"/>
    <w:rsid w:val="004E141B"/>
    <w:rsid w:val="004E1DA7"/>
    <w:rsid w:val="004E2751"/>
    <w:rsid w:val="004E2CD9"/>
    <w:rsid w:val="004E326D"/>
    <w:rsid w:val="004E4FB5"/>
    <w:rsid w:val="004E521E"/>
    <w:rsid w:val="004E6EDA"/>
    <w:rsid w:val="004E711E"/>
    <w:rsid w:val="004E7794"/>
    <w:rsid w:val="004F08CB"/>
    <w:rsid w:val="004F0D95"/>
    <w:rsid w:val="004F346E"/>
    <w:rsid w:val="004F36D0"/>
    <w:rsid w:val="004F5476"/>
    <w:rsid w:val="004F5D9F"/>
    <w:rsid w:val="004F61A0"/>
    <w:rsid w:val="004F6213"/>
    <w:rsid w:val="004F6D10"/>
    <w:rsid w:val="0050132C"/>
    <w:rsid w:val="0050162A"/>
    <w:rsid w:val="005017C1"/>
    <w:rsid w:val="00502135"/>
    <w:rsid w:val="00502A8E"/>
    <w:rsid w:val="00502E61"/>
    <w:rsid w:val="00505024"/>
    <w:rsid w:val="0050560D"/>
    <w:rsid w:val="00505812"/>
    <w:rsid w:val="00506BB4"/>
    <w:rsid w:val="00506CFE"/>
    <w:rsid w:val="0050726E"/>
    <w:rsid w:val="00507AEF"/>
    <w:rsid w:val="00510C0B"/>
    <w:rsid w:val="005117E5"/>
    <w:rsid w:val="00512D4A"/>
    <w:rsid w:val="00514769"/>
    <w:rsid w:val="0051476A"/>
    <w:rsid w:val="005149AA"/>
    <w:rsid w:val="00516BE6"/>
    <w:rsid w:val="00520A1B"/>
    <w:rsid w:val="00521716"/>
    <w:rsid w:val="00521CDA"/>
    <w:rsid w:val="00522B7D"/>
    <w:rsid w:val="00522F92"/>
    <w:rsid w:val="005234D5"/>
    <w:rsid w:val="0052500A"/>
    <w:rsid w:val="00525417"/>
    <w:rsid w:val="0052618B"/>
    <w:rsid w:val="005268C5"/>
    <w:rsid w:val="00526EE2"/>
    <w:rsid w:val="005270D5"/>
    <w:rsid w:val="00530260"/>
    <w:rsid w:val="00530640"/>
    <w:rsid w:val="00530821"/>
    <w:rsid w:val="00530844"/>
    <w:rsid w:val="00531BDB"/>
    <w:rsid w:val="005333F1"/>
    <w:rsid w:val="00534F7A"/>
    <w:rsid w:val="00535FCB"/>
    <w:rsid w:val="00536313"/>
    <w:rsid w:val="00536604"/>
    <w:rsid w:val="0054037D"/>
    <w:rsid w:val="00540B84"/>
    <w:rsid w:val="00541365"/>
    <w:rsid w:val="0054241F"/>
    <w:rsid w:val="00542ADD"/>
    <w:rsid w:val="0054555D"/>
    <w:rsid w:val="00546659"/>
    <w:rsid w:val="00546677"/>
    <w:rsid w:val="00547654"/>
    <w:rsid w:val="00550382"/>
    <w:rsid w:val="00551D3C"/>
    <w:rsid w:val="0055315B"/>
    <w:rsid w:val="00555A17"/>
    <w:rsid w:val="00560D44"/>
    <w:rsid w:val="00561EA3"/>
    <w:rsid w:val="005622A7"/>
    <w:rsid w:val="005647DF"/>
    <w:rsid w:val="00564E64"/>
    <w:rsid w:val="005653D9"/>
    <w:rsid w:val="0056642E"/>
    <w:rsid w:val="00567019"/>
    <w:rsid w:val="00567711"/>
    <w:rsid w:val="005702D7"/>
    <w:rsid w:val="005706E3"/>
    <w:rsid w:val="005714CB"/>
    <w:rsid w:val="00571941"/>
    <w:rsid w:val="00571EF1"/>
    <w:rsid w:val="00573D66"/>
    <w:rsid w:val="0057445D"/>
    <w:rsid w:val="00575EB9"/>
    <w:rsid w:val="00576A74"/>
    <w:rsid w:val="005801E0"/>
    <w:rsid w:val="00580226"/>
    <w:rsid w:val="0058155F"/>
    <w:rsid w:val="00581E4A"/>
    <w:rsid w:val="005829C0"/>
    <w:rsid w:val="00583D94"/>
    <w:rsid w:val="00583E2A"/>
    <w:rsid w:val="005856A5"/>
    <w:rsid w:val="00585C3E"/>
    <w:rsid w:val="00586DF0"/>
    <w:rsid w:val="00590034"/>
    <w:rsid w:val="00590EB3"/>
    <w:rsid w:val="00592305"/>
    <w:rsid w:val="00592C5A"/>
    <w:rsid w:val="0059336E"/>
    <w:rsid w:val="0059393C"/>
    <w:rsid w:val="00593C8A"/>
    <w:rsid w:val="00594843"/>
    <w:rsid w:val="00594C21"/>
    <w:rsid w:val="0059547A"/>
    <w:rsid w:val="00595489"/>
    <w:rsid w:val="00595886"/>
    <w:rsid w:val="00596124"/>
    <w:rsid w:val="005966A6"/>
    <w:rsid w:val="00596A19"/>
    <w:rsid w:val="0059765F"/>
    <w:rsid w:val="00597E54"/>
    <w:rsid w:val="005A0682"/>
    <w:rsid w:val="005A0EC4"/>
    <w:rsid w:val="005A105C"/>
    <w:rsid w:val="005A17DA"/>
    <w:rsid w:val="005A32C5"/>
    <w:rsid w:val="005A3B09"/>
    <w:rsid w:val="005A3BD2"/>
    <w:rsid w:val="005A51D4"/>
    <w:rsid w:val="005A529E"/>
    <w:rsid w:val="005A5625"/>
    <w:rsid w:val="005A581F"/>
    <w:rsid w:val="005A685C"/>
    <w:rsid w:val="005A7357"/>
    <w:rsid w:val="005B0263"/>
    <w:rsid w:val="005B0B2D"/>
    <w:rsid w:val="005B1005"/>
    <w:rsid w:val="005B141A"/>
    <w:rsid w:val="005B1D60"/>
    <w:rsid w:val="005B223B"/>
    <w:rsid w:val="005B338A"/>
    <w:rsid w:val="005B6A44"/>
    <w:rsid w:val="005B7429"/>
    <w:rsid w:val="005B7C21"/>
    <w:rsid w:val="005B7FF2"/>
    <w:rsid w:val="005C031B"/>
    <w:rsid w:val="005C1AA1"/>
    <w:rsid w:val="005C2D26"/>
    <w:rsid w:val="005C3107"/>
    <w:rsid w:val="005C311B"/>
    <w:rsid w:val="005C4C22"/>
    <w:rsid w:val="005C509F"/>
    <w:rsid w:val="005C68F8"/>
    <w:rsid w:val="005C7299"/>
    <w:rsid w:val="005C7579"/>
    <w:rsid w:val="005C7651"/>
    <w:rsid w:val="005D198A"/>
    <w:rsid w:val="005D1BCA"/>
    <w:rsid w:val="005D4793"/>
    <w:rsid w:val="005D4CB7"/>
    <w:rsid w:val="005D50F0"/>
    <w:rsid w:val="005D724D"/>
    <w:rsid w:val="005D7B9D"/>
    <w:rsid w:val="005E38B6"/>
    <w:rsid w:val="005E3972"/>
    <w:rsid w:val="005E4ABD"/>
    <w:rsid w:val="005E4DA2"/>
    <w:rsid w:val="005E4EA0"/>
    <w:rsid w:val="005E7A6A"/>
    <w:rsid w:val="005F1877"/>
    <w:rsid w:val="005F37EE"/>
    <w:rsid w:val="005F4DD2"/>
    <w:rsid w:val="005F509D"/>
    <w:rsid w:val="005F54F8"/>
    <w:rsid w:val="005F5A0E"/>
    <w:rsid w:val="005F5D22"/>
    <w:rsid w:val="005F6740"/>
    <w:rsid w:val="005F681E"/>
    <w:rsid w:val="00600F39"/>
    <w:rsid w:val="00601E8E"/>
    <w:rsid w:val="006020C2"/>
    <w:rsid w:val="00603327"/>
    <w:rsid w:val="006034B8"/>
    <w:rsid w:val="00603AD4"/>
    <w:rsid w:val="00603C8B"/>
    <w:rsid w:val="006042E4"/>
    <w:rsid w:val="00605226"/>
    <w:rsid w:val="00606561"/>
    <w:rsid w:val="00606C9B"/>
    <w:rsid w:val="00606D87"/>
    <w:rsid w:val="006078E8"/>
    <w:rsid w:val="00610532"/>
    <w:rsid w:val="0061126E"/>
    <w:rsid w:val="0061211B"/>
    <w:rsid w:val="00612D90"/>
    <w:rsid w:val="00614965"/>
    <w:rsid w:val="00616C1B"/>
    <w:rsid w:val="006174FF"/>
    <w:rsid w:val="00620F94"/>
    <w:rsid w:val="0062268D"/>
    <w:rsid w:val="00623D74"/>
    <w:rsid w:val="006240E0"/>
    <w:rsid w:val="0062437A"/>
    <w:rsid w:val="00624AD3"/>
    <w:rsid w:val="00624B3A"/>
    <w:rsid w:val="00625609"/>
    <w:rsid w:val="00626402"/>
    <w:rsid w:val="006301C4"/>
    <w:rsid w:val="006304EC"/>
    <w:rsid w:val="00630519"/>
    <w:rsid w:val="006318E9"/>
    <w:rsid w:val="00631FF3"/>
    <w:rsid w:val="00632399"/>
    <w:rsid w:val="006327F5"/>
    <w:rsid w:val="00632D4A"/>
    <w:rsid w:val="00632E84"/>
    <w:rsid w:val="0063307C"/>
    <w:rsid w:val="006377B1"/>
    <w:rsid w:val="006377FE"/>
    <w:rsid w:val="00640A40"/>
    <w:rsid w:val="00640D8F"/>
    <w:rsid w:val="00642760"/>
    <w:rsid w:val="0064330C"/>
    <w:rsid w:val="00643A9D"/>
    <w:rsid w:val="006454CC"/>
    <w:rsid w:val="00645726"/>
    <w:rsid w:val="00646178"/>
    <w:rsid w:val="00646768"/>
    <w:rsid w:val="00646CE5"/>
    <w:rsid w:val="00647A81"/>
    <w:rsid w:val="006512D1"/>
    <w:rsid w:val="00651CCD"/>
    <w:rsid w:val="00652F30"/>
    <w:rsid w:val="00653608"/>
    <w:rsid w:val="0065396D"/>
    <w:rsid w:val="00653B52"/>
    <w:rsid w:val="006555D8"/>
    <w:rsid w:val="0065647D"/>
    <w:rsid w:val="00656518"/>
    <w:rsid w:val="006567AA"/>
    <w:rsid w:val="0065692D"/>
    <w:rsid w:val="00656D7C"/>
    <w:rsid w:val="006571FB"/>
    <w:rsid w:val="006579B9"/>
    <w:rsid w:val="00657A0C"/>
    <w:rsid w:val="00657AB0"/>
    <w:rsid w:val="00657FD5"/>
    <w:rsid w:val="006602FD"/>
    <w:rsid w:val="00660747"/>
    <w:rsid w:val="00660860"/>
    <w:rsid w:val="00661290"/>
    <w:rsid w:val="006618D8"/>
    <w:rsid w:val="00661DF5"/>
    <w:rsid w:val="00662CDE"/>
    <w:rsid w:val="00663B9A"/>
    <w:rsid w:val="00663D02"/>
    <w:rsid w:val="00664580"/>
    <w:rsid w:val="00664A3E"/>
    <w:rsid w:val="006667FD"/>
    <w:rsid w:val="00666EE8"/>
    <w:rsid w:val="00666FEA"/>
    <w:rsid w:val="00670D52"/>
    <w:rsid w:val="00672117"/>
    <w:rsid w:val="00672664"/>
    <w:rsid w:val="00672E16"/>
    <w:rsid w:val="0067346A"/>
    <w:rsid w:val="0067428D"/>
    <w:rsid w:val="00675D0D"/>
    <w:rsid w:val="0067688C"/>
    <w:rsid w:val="00676A25"/>
    <w:rsid w:val="00676D18"/>
    <w:rsid w:val="006778D4"/>
    <w:rsid w:val="0068080B"/>
    <w:rsid w:val="006820BD"/>
    <w:rsid w:val="0068359B"/>
    <w:rsid w:val="00683B82"/>
    <w:rsid w:val="00684CAF"/>
    <w:rsid w:val="00686BBC"/>
    <w:rsid w:val="00690666"/>
    <w:rsid w:val="00692F1C"/>
    <w:rsid w:val="00692FC2"/>
    <w:rsid w:val="006934F4"/>
    <w:rsid w:val="00693DDE"/>
    <w:rsid w:val="006943DE"/>
    <w:rsid w:val="00694827"/>
    <w:rsid w:val="00695AE1"/>
    <w:rsid w:val="0069634F"/>
    <w:rsid w:val="006971E0"/>
    <w:rsid w:val="0069737E"/>
    <w:rsid w:val="006978D4"/>
    <w:rsid w:val="00697FD8"/>
    <w:rsid w:val="006A0CCD"/>
    <w:rsid w:val="006A1E52"/>
    <w:rsid w:val="006A1FEE"/>
    <w:rsid w:val="006A2335"/>
    <w:rsid w:val="006A24A1"/>
    <w:rsid w:val="006A2549"/>
    <w:rsid w:val="006A2A45"/>
    <w:rsid w:val="006A32A1"/>
    <w:rsid w:val="006A3511"/>
    <w:rsid w:val="006A352C"/>
    <w:rsid w:val="006A5CC3"/>
    <w:rsid w:val="006A61C9"/>
    <w:rsid w:val="006A67BF"/>
    <w:rsid w:val="006A7696"/>
    <w:rsid w:val="006A7CD1"/>
    <w:rsid w:val="006B0109"/>
    <w:rsid w:val="006B01A3"/>
    <w:rsid w:val="006B2216"/>
    <w:rsid w:val="006B29FD"/>
    <w:rsid w:val="006B2A31"/>
    <w:rsid w:val="006B2A5D"/>
    <w:rsid w:val="006B3CF2"/>
    <w:rsid w:val="006B3D1F"/>
    <w:rsid w:val="006B537D"/>
    <w:rsid w:val="006B7565"/>
    <w:rsid w:val="006B7F5D"/>
    <w:rsid w:val="006C12A7"/>
    <w:rsid w:val="006C2147"/>
    <w:rsid w:val="006C238F"/>
    <w:rsid w:val="006C27DD"/>
    <w:rsid w:val="006C4463"/>
    <w:rsid w:val="006C56CF"/>
    <w:rsid w:val="006C5F05"/>
    <w:rsid w:val="006C6126"/>
    <w:rsid w:val="006D0958"/>
    <w:rsid w:val="006D14DE"/>
    <w:rsid w:val="006D1687"/>
    <w:rsid w:val="006D441D"/>
    <w:rsid w:val="006D4AC3"/>
    <w:rsid w:val="006D4C31"/>
    <w:rsid w:val="006D61DF"/>
    <w:rsid w:val="006D63A9"/>
    <w:rsid w:val="006D6A26"/>
    <w:rsid w:val="006E0729"/>
    <w:rsid w:val="006E07ED"/>
    <w:rsid w:val="006E1DB1"/>
    <w:rsid w:val="006E26DD"/>
    <w:rsid w:val="006E2A4D"/>
    <w:rsid w:val="006E321D"/>
    <w:rsid w:val="006E49B7"/>
    <w:rsid w:val="006E614C"/>
    <w:rsid w:val="006E6B65"/>
    <w:rsid w:val="006E7016"/>
    <w:rsid w:val="006F09BE"/>
    <w:rsid w:val="006F1391"/>
    <w:rsid w:val="006F1450"/>
    <w:rsid w:val="006F1FCF"/>
    <w:rsid w:val="006F2A55"/>
    <w:rsid w:val="006F4189"/>
    <w:rsid w:val="006F51CF"/>
    <w:rsid w:val="006F548C"/>
    <w:rsid w:val="006F5D09"/>
    <w:rsid w:val="006F77D6"/>
    <w:rsid w:val="006F7918"/>
    <w:rsid w:val="0070022E"/>
    <w:rsid w:val="0070030B"/>
    <w:rsid w:val="00702284"/>
    <w:rsid w:val="0070293E"/>
    <w:rsid w:val="00702C8D"/>
    <w:rsid w:val="00703388"/>
    <w:rsid w:val="00705F0B"/>
    <w:rsid w:val="007066A2"/>
    <w:rsid w:val="00707926"/>
    <w:rsid w:val="00707B48"/>
    <w:rsid w:val="00710196"/>
    <w:rsid w:val="007105E0"/>
    <w:rsid w:val="00711D23"/>
    <w:rsid w:val="00713CB5"/>
    <w:rsid w:val="00714C7F"/>
    <w:rsid w:val="00714D8C"/>
    <w:rsid w:val="007157C1"/>
    <w:rsid w:val="00716132"/>
    <w:rsid w:val="00720765"/>
    <w:rsid w:val="007210DC"/>
    <w:rsid w:val="007216AC"/>
    <w:rsid w:val="007216DB"/>
    <w:rsid w:val="00721CC3"/>
    <w:rsid w:val="00722723"/>
    <w:rsid w:val="0072295C"/>
    <w:rsid w:val="00722A75"/>
    <w:rsid w:val="00722D81"/>
    <w:rsid w:val="0072355D"/>
    <w:rsid w:val="00723944"/>
    <w:rsid w:val="00723A4C"/>
    <w:rsid w:val="00724BC9"/>
    <w:rsid w:val="00724DB2"/>
    <w:rsid w:val="0072512B"/>
    <w:rsid w:val="00725305"/>
    <w:rsid w:val="007253BF"/>
    <w:rsid w:val="00726240"/>
    <w:rsid w:val="00726311"/>
    <w:rsid w:val="00726D6A"/>
    <w:rsid w:val="00730AB0"/>
    <w:rsid w:val="00731292"/>
    <w:rsid w:val="00732189"/>
    <w:rsid w:val="00732D01"/>
    <w:rsid w:val="00732EDD"/>
    <w:rsid w:val="007331CE"/>
    <w:rsid w:val="00733EBB"/>
    <w:rsid w:val="00733FCD"/>
    <w:rsid w:val="007346A6"/>
    <w:rsid w:val="007368CA"/>
    <w:rsid w:val="00737995"/>
    <w:rsid w:val="00742E7C"/>
    <w:rsid w:val="00743602"/>
    <w:rsid w:val="00743B8E"/>
    <w:rsid w:val="00743D08"/>
    <w:rsid w:val="0074445C"/>
    <w:rsid w:val="00745977"/>
    <w:rsid w:val="007459D2"/>
    <w:rsid w:val="00745C5B"/>
    <w:rsid w:val="007465CF"/>
    <w:rsid w:val="007507E0"/>
    <w:rsid w:val="0075497D"/>
    <w:rsid w:val="00754B9B"/>
    <w:rsid w:val="007565F1"/>
    <w:rsid w:val="007571DE"/>
    <w:rsid w:val="00757A41"/>
    <w:rsid w:val="00760283"/>
    <w:rsid w:val="00760433"/>
    <w:rsid w:val="0076097A"/>
    <w:rsid w:val="00760E83"/>
    <w:rsid w:val="00761ED6"/>
    <w:rsid w:val="00763A98"/>
    <w:rsid w:val="007640A5"/>
    <w:rsid w:val="007642A6"/>
    <w:rsid w:val="00764A05"/>
    <w:rsid w:val="00766803"/>
    <w:rsid w:val="00766A50"/>
    <w:rsid w:val="0076737C"/>
    <w:rsid w:val="00767511"/>
    <w:rsid w:val="00767598"/>
    <w:rsid w:val="007700B2"/>
    <w:rsid w:val="007704A6"/>
    <w:rsid w:val="007705A8"/>
    <w:rsid w:val="00770CAB"/>
    <w:rsid w:val="00770D8B"/>
    <w:rsid w:val="00770F20"/>
    <w:rsid w:val="007715E1"/>
    <w:rsid w:val="00772D1C"/>
    <w:rsid w:val="00772E62"/>
    <w:rsid w:val="007737ED"/>
    <w:rsid w:val="00775432"/>
    <w:rsid w:val="007758AD"/>
    <w:rsid w:val="00776398"/>
    <w:rsid w:val="00776765"/>
    <w:rsid w:val="00777471"/>
    <w:rsid w:val="00777B3D"/>
    <w:rsid w:val="007804B1"/>
    <w:rsid w:val="0078069D"/>
    <w:rsid w:val="007821CA"/>
    <w:rsid w:val="007822BC"/>
    <w:rsid w:val="00782E92"/>
    <w:rsid w:val="0078308A"/>
    <w:rsid w:val="0078388A"/>
    <w:rsid w:val="00783CA0"/>
    <w:rsid w:val="007846BD"/>
    <w:rsid w:val="007847F0"/>
    <w:rsid w:val="00784849"/>
    <w:rsid w:val="00784F46"/>
    <w:rsid w:val="00790D0E"/>
    <w:rsid w:val="00793408"/>
    <w:rsid w:val="00793E1E"/>
    <w:rsid w:val="007948E3"/>
    <w:rsid w:val="00794FBA"/>
    <w:rsid w:val="00795ED8"/>
    <w:rsid w:val="007965E4"/>
    <w:rsid w:val="00796BBD"/>
    <w:rsid w:val="00796C61"/>
    <w:rsid w:val="00797064"/>
    <w:rsid w:val="00797F9A"/>
    <w:rsid w:val="007A2144"/>
    <w:rsid w:val="007A2A42"/>
    <w:rsid w:val="007A3213"/>
    <w:rsid w:val="007A3E69"/>
    <w:rsid w:val="007A4672"/>
    <w:rsid w:val="007A6984"/>
    <w:rsid w:val="007A7730"/>
    <w:rsid w:val="007A7E19"/>
    <w:rsid w:val="007B0A04"/>
    <w:rsid w:val="007B1C62"/>
    <w:rsid w:val="007B2E66"/>
    <w:rsid w:val="007B3719"/>
    <w:rsid w:val="007B3C00"/>
    <w:rsid w:val="007B43FB"/>
    <w:rsid w:val="007B4722"/>
    <w:rsid w:val="007B7DD1"/>
    <w:rsid w:val="007B7F7A"/>
    <w:rsid w:val="007C02C2"/>
    <w:rsid w:val="007C0CB9"/>
    <w:rsid w:val="007C1426"/>
    <w:rsid w:val="007C27F0"/>
    <w:rsid w:val="007C3812"/>
    <w:rsid w:val="007C4DC4"/>
    <w:rsid w:val="007C5132"/>
    <w:rsid w:val="007C62BA"/>
    <w:rsid w:val="007C646A"/>
    <w:rsid w:val="007C66FF"/>
    <w:rsid w:val="007C7329"/>
    <w:rsid w:val="007C78C9"/>
    <w:rsid w:val="007C7C35"/>
    <w:rsid w:val="007D0598"/>
    <w:rsid w:val="007D1BFA"/>
    <w:rsid w:val="007D2615"/>
    <w:rsid w:val="007D30F5"/>
    <w:rsid w:val="007D346E"/>
    <w:rsid w:val="007D45D4"/>
    <w:rsid w:val="007D4F94"/>
    <w:rsid w:val="007E0311"/>
    <w:rsid w:val="007E1060"/>
    <w:rsid w:val="007E22FC"/>
    <w:rsid w:val="007E27F8"/>
    <w:rsid w:val="007E2CC1"/>
    <w:rsid w:val="007E2E90"/>
    <w:rsid w:val="007E3634"/>
    <w:rsid w:val="007E4722"/>
    <w:rsid w:val="007E4C20"/>
    <w:rsid w:val="007E4D51"/>
    <w:rsid w:val="007E5216"/>
    <w:rsid w:val="007E5A42"/>
    <w:rsid w:val="007E5CC7"/>
    <w:rsid w:val="007F1228"/>
    <w:rsid w:val="007F1CEB"/>
    <w:rsid w:val="007F278F"/>
    <w:rsid w:val="007F2EA3"/>
    <w:rsid w:val="007F33EF"/>
    <w:rsid w:val="007F3D56"/>
    <w:rsid w:val="007F3DC4"/>
    <w:rsid w:val="007F4487"/>
    <w:rsid w:val="007F4883"/>
    <w:rsid w:val="007F4DD1"/>
    <w:rsid w:val="007F5FB2"/>
    <w:rsid w:val="007F73AD"/>
    <w:rsid w:val="00800F5E"/>
    <w:rsid w:val="00801B3D"/>
    <w:rsid w:val="00801E64"/>
    <w:rsid w:val="0080236F"/>
    <w:rsid w:val="0080323C"/>
    <w:rsid w:val="00803A04"/>
    <w:rsid w:val="00803B48"/>
    <w:rsid w:val="008041C1"/>
    <w:rsid w:val="00804C16"/>
    <w:rsid w:val="008104F2"/>
    <w:rsid w:val="00810D14"/>
    <w:rsid w:val="00810F03"/>
    <w:rsid w:val="008111EB"/>
    <w:rsid w:val="00812083"/>
    <w:rsid w:val="00812A18"/>
    <w:rsid w:val="00812BD9"/>
    <w:rsid w:val="008146CF"/>
    <w:rsid w:val="00814854"/>
    <w:rsid w:val="0081488A"/>
    <w:rsid w:val="0081684C"/>
    <w:rsid w:val="00816A54"/>
    <w:rsid w:val="008171B6"/>
    <w:rsid w:val="008171C0"/>
    <w:rsid w:val="00817968"/>
    <w:rsid w:val="00817AB6"/>
    <w:rsid w:val="008211AE"/>
    <w:rsid w:val="00821426"/>
    <w:rsid w:val="00821942"/>
    <w:rsid w:val="00823694"/>
    <w:rsid w:val="00823B19"/>
    <w:rsid w:val="00823B77"/>
    <w:rsid w:val="00823F97"/>
    <w:rsid w:val="00825ECA"/>
    <w:rsid w:val="00826441"/>
    <w:rsid w:val="00826BBC"/>
    <w:rsid w:val="008309D2"/>
    <w:rsid w:val="00830C7C"/>
    <w:rsid w:val="00830E53"/>
    <w:rsid w:val="00832A23"/>
    <w:rsid w:val="008336F9"/>
    <w:rsid w:val="0083370E"/>
    <w:rsid w:val="00833C5D"/>
    <w:rsid w:val="00835B86"/>
    <w:rsid w:val="00835CBD"/>
    <w:rsid w:val="00835D00"/>
    <w:rsid w:val="00836116"/>
    <w:rsid w:val="008400D4"/>
    <w:rsid w:val="00840303"/>
    <w:rsid w:val="00841A7E"/>
    <w:rsid w:val="00841D81"/>
    <w:rsid w:val="00842BF4"/>
    <w:rsid w:val="00842D62"/>
    <w:rsid w:val="00846E50"/>
    <w:rsid w:val="008470C2"/>
    <w:rsid w:val="00851AA2"/>
    <w:rsid w:val="00851C6D"/>
    <w:rsid w:val="00852091"/>
    <w:rsid w:val="0085221E"/>
    <w:rsid w:val="00853EAB"/>
    <w:rsid w:val="00856853"/>
    <w:rsid w:val="00856B14"/>
    <w:rsid w:val="00857CD0"/>
    <w:rsid w:val="00857E34"/>
    <w:rsid w:val="008608F2"/>
    <w:rsid w:val="00860FF4"/>
    <w:rsid w:val="008611C8"/>
    <w:rsid w:val="008617BD"/>
    <w:rsid w:val="00861A92"/>
    <w:rsid w:val="00861F8A"/>
    <w:rsid w:val="008637D3"/>
    <w:rsid w:val="00864CC7"/>
    <w:rsid w:val="008659C2"/>
    <w:rsid w:val="00865BE9"/>
    <w:rsid w:val="008662BC"/>
    <w:rsid w:val="00867AEE"/>
    <w:rsid w:val="008701EC"/>
    <w:rsid w:val="008718CB"/>
    <w:rsid w:val="0087200D"/>
    <w:rsid w:val="00872012"/>
    <w:rsid w:val="00872539"/>
    <w:rsid w:val="008729F2"/>
    <w:rsid w:val="00872C43"/>
    <w:rsid w:val="00874FC8"/>
    <w:rsid w:val="00882C20"/>
    <w:rsid w:val="008839E0"/>
    <w:rsid w:val="008842BA"/>
    <w:rsid w:val="00885076"/>
    <w:rsid w:val="008857ED"/>
    <w:rsid w:val="00886441"/>
    <w:rsid w:val="00886A57"/>
    <w:rsid w:val="00886F69"/>
    <w:rsid w:val="0088743A"/>
    <w:rsid w:val="0088759D"/>
    <w:rsid w:val="00891532"/>
    <w:rsid w:val="00892644"/>
    <w:rsid w:val="008927A4"/>
    <w:rsid w:val="00892D75"/>
    <w:rsid w:val="00892FAC"/>
    <w:rsid w:val="008933A5"/>
    <w:rsid w:val="00893C29"/>
    <w:rsid w:val="00893C38"/>
    <w:rsid w:val="008945D8"/>
    <w:rsid w:val="00895538"/>
    <w:rsid w:val="00896B6D"/>
    <w:rsid w:val="008A0375"/>
    <w:rsid w:val="008A08AB"/>
    <w:rsid w:val="008A0E98"/>
    <w:rsid w:val="008A0F90"/>
    <w:rsid w:val="008A3A29"/>
    <w:rsid w:val="008A3E2F"/>
    <w:rsid w:val="008A44DC"/>
    <w:rsid w:val="008A4E54"/>
    <w:rsid w:val="008A4FAF"/>
    <w:rsid w:val="008A5040"/>
    <w:rsid w:val="008A5283"/>
    <w:rsid w:val="008A5F73"/>
    <w:rsid w:val="008A609D"/>
    <w:rsid w:val="008A6680"/>
    <w:rsid w:val="008A6CB2"/>
    <w:rsid w:val="008A7260"/>
    <w:rsid w:val="008B02BB"/>
    <w:rsid w:val="008B0651"/>
    <w:rsid w:val="008B1FDD"/>
    <w:rsid w:val="008B2BF3"/>
    <w:rsid w:val="008B3126"/>
    <w:rsid w:val="008B3852"/>
    <w:rsid w:val="008B3935"/>
    <w:rsid w:val="008B473A"/>
    <w:rsid w:val="008B56D6"/>
    <w:rsid w:val="008B5B4C"/>
    <w:rsid w:val="008B603E"/>
    <w:rsid w:val="008B660D"/>
    <w:rsid w:val="008C0253"/>
    <w:rsid w:val="008C13EA"/>
    <w:rsid w:val="008C1907"/>
    <w:rsid w:val="008C27C1"/>
    <w:rsid w:val="008C34FD"/>
    <w:rsid w:val="008C406C"/>
    <w:rsid w:val="008C4BD0"/>
    <w:rsid w:val="008C5A65"/>
    <w:rsid w:val="008C5E84"/>
    <w:rsid w:val="008C6C04"/>
    <w:rsid w:val="008C6F47"/>
    <w:rsid w:val="008C7676"/>
    <w:rsid w:val="008D0234"/>
    <w:rsid w:val="008D05AB"/>
    <w:rsid w:val="008D082F"/>
    <w:rsid w:val="008D0C3A"/>
    <w:rsid w:val="008D1AA9"/>
    <w:rsid w:val="008D2159"/>
    <w:rsid w:val="008D2B82"/>
    <w:rsid w:val="008D4F4A"/>
    <w:rsid w:val="008D5165"/>
    <w:rsid w:val="008D68B1"/>
    <w:rsid w:val="008D720A"/>
    <w:rsid w:val="008D74D4"/>
    <w:rsid w:val="008E07AD"/>
    <w:rsid w:val="008E08A5"/>
    <w:rsid w:val="008E1376"/>
    <w:rsid w:val="008E1414"/>
    <w:rsid w:val="008E36DC"/>
    <w:rsid w:val="008E3842"/>
    <w:rsid w:val="008E3F32"/>
    <w:rsid w:val="008E61BB"/>
    <w:rsid w:val="008E6496"/>
    <w:rsid w:val="008E69E7"/>
    <w:rsid w:val="008E6C7B"/>
    <w:rsid w:val="008E70F9"/>
    <w:rsid w:val="008F1593"/>
    <w:rsid w:val="008F19A5"/>
    <w:rsid w:val="008F3010"/>
    <w:rsid w:val="008F4536"/>
    <w:rsid w:val="008F48F4"/>
    <w:rsid w:val="008F5046"/>
    <w:rsid w:val="008F54A4"/>
    <w:rsid w:val="008F65B8"/>
    <w:rsid w:val="008F77D8"/>
    <w:rsid w:val="00902B0F"/>
    <w:rsid w:val="00902F0D"/>
    <w:rsid w:val="00903C0D"/>
    <w:rsid w:val="00904000"/>
    <w:rsid w:val="009046F9"/>
    <w:rsid w:val="009056C5"/>
    <w:rsid w:val="00905D31"/>
    <w:rsid w:val="009066D8"/>
    <w:rsid w:val="009068FA"/>
    <w:rsid w:val="00906BDD"/>
    <w:rsid w:val="00906CB6"/>
    <w:rsid w:val="00910568"/>
    <w:rsid w:val="00910872"/>
    <w:rsid w:val="00910A37"/>
    <w:rsid w:val="00911199"/>
    <w:rsid w:val="00911232"/>
    <w:rsid w:val="009117E1"/>
    <w:rsid w:val="00911C00"/>
    <w:rsid w:val="009130BE"/>
    <w:rsid w:val="00913979"/>
    <w:rsid w:val="00913A3A"/>
    <w:rsid w:val="0091460F"/>
    <w:rsid w:val="00914867"/>
    <w:rsid w:val="00915AF8"/>
    <w:rsid w:val="009164B5"/>
    <w:rsid w:val="00916A7C"/>
    <w:rsid w:val="00916E48"/>
    <w:rsid w:val="009171A9"/>
    <w:rsid w:val="00917420"/>
    <w:rsid w:val="00920448"/>
    <w:rsid w:val="009211E4"/>
    <w:rsid w:val="00921432"/>
    <w:rsid w:val="009221F1"/>
    <w:rsid w:val="009243DD"/>
    <w:rsid w:val="00927132"/>
    <w:rsid w:val="00931157"/>
    <w:rsid w:val="009317F4"/>
    <w:rsid w:val="009318F0"/>
    <w:rsid w:val="009327A0"/>
    <w:rsid w:val="00932ACC"/>
    <w:rsid w:val="00932E33"/>
    <w:rsid w:val="00933F89"/>
    <w:rsid w:val="00935445"/>
    <w:rsid w:val="009354AD"/>
    <w:rsid w:val="00936187"/>
    <w:rsid w:val="00936D68"/>
    <w:rsid w:val="00937587"/>
    <w:rsid w:val="00937BA2"/>
    <w:rsid w:val="00940E1C"/>
    <w:rsid w:val="00940F1A"/>
    <w:rsid w:val="009412BA"/>
    <w:rsid w:val="00941D89"/>
    <w:rsid w:val="00943747"/>
    <w:rsid w:val="009449DA"/>
    <w:rsid w:val="00944B69"/>
    <w:rsid w:val="00944E15"/>
    <w:rsid w:val="009456DC"/>
    <w:rsid w:val="009459FE"/>
    <w:rsid w:val="0094772C"/>
    <w:rsid w:val="009479D4"/>
    <w:rsid w:val="009505B3"/>
    <w:rsid w:val="0095069C"/>
    <w:rsid w:val="00950EB8"/>
    <w:rsid w:val="0095108F"/>
    <w:rsid w:val="00951793"/>
    <w:rsid w:val="00951A3A"/>
    <w:rsid w:val="009532FE"/>
    <w:rsid w:val="009534F2"/>
    <w:rsid w:val="00953DFC"/>
    <w:rsid w:val="0095405F"/>
    <w:rsid w:val="009558E3"/>
    <w:rsid w:val="009568F7"/>
    <w:rsid w:val="009575EC"/>
    <w:rsid w:val="009579B1"/>
    <w:rsid w:val="00957EBD"/>
    <w:rsid w:val="00964576"/>
    <w:rsid w:val="00965B76"/>
    <w:rsid w:val="00965FA5"/>
    <w:rsid w:val="009660A6"/>
    <w:rsid w:val="009660C5"/>
    <w:rsid w:val="009706FA"/>
    <w:rsid w:val="00971F5C"/>
    <w:rsid w:val="009722B6"/>
    <w:rsid w:val="00973950"/>
    <w:rsid w:val="00975787"/>
    <w:rsid w:val="00975CCE"/>
    <w:rsid w:val="00976509"/>
    <w:rsid w:val="009769AB"/>
    <w:rsid w:val="009769AF"/>
    <w:rsid w:val="009772AE"/>
    <w:rsid w:val="00980196"/>
    <w:rsid w:val="0098228D"/>
    <w:rsid w:val="00982426"/>
    <w:rsid w:val="0098264B"/>
    <w:rsid w:val="00983062"/>
    <w:rsid w:val="00984369"/>
    <w:rsid w:val="00985420"/>
    <w:rsid w:val="00990959"/>
    <w:rsid w:val="00991AD4"/>
    <w:rsid w:val="00991D99"/>
    <w:rsid w:val="00992549"/>
    <w:rsid w:val="00992705"/>
    <w:rsid w:val="009936DB"/>
    <w:rsid w:val="0099547C"/>
    <w:rsid w:val="00996125"/>
    <w:rsid w:val="009976E8"/>
    <w:rsid w:val="009A0337"/>
    <w:rsid w:val="009A0359"/>
    <w:rsid w:val="009A0461"/>
    <w:rsid w:val="009A0E32"/>
    <w:rsid w:val="009A14BC"/>
    <w:rsid w:val="009A20C0"/>
    <w:rsid w:val="009A23ED"/>
    <w:rsid w:val="009A3028"/>
    <w:rsid w:val="009A3A88"/>
    <w:rsid w:val="009A68A6"/>
    <w:rsid w:val="009A73E5"/>
    <w:rsid w:val="009A7971"/>
    <w:rsid w:val="009B0F95"/>
    <w:rsid w:val="009B1826"/>
    <w:rsid w:val="009B37BA"/>
    <w:rsid w:val="009B42DF"/>
    <w:rsid w:val="009B4420"/>
    <w:rsid w:val="009B448A"/>
    <w:rsid w:val="009B59BD"/>
    <w:rsid w:val="009B59D3"/>
    <w:rsid w:val="009B79B3"/>
    <w:rsid w:val="009B7DE3"/>
    <w:rsid w:val="009C05FA"/>
    <w:rsid w:val="009C0825"/>
    <w:rsid w:val="009C0B31"/>
    <w:rsid w:val="009C1920"/>
    <w:rsid w:val="009C2F58"/>
    <w:rsid w:val="009C33C7"/>
    <w:rsid w:val="009C407C"/>
    <w:rsid w:val="009C5DB1"/>
    <w:rsid w:val="009C629C"/>
    <w:rsid w:val="009C64D7"/>
    <w:rsid w:val="009C6AA1"/>
    <w:rsid w:val="009C7D05"/>
    <w:rsid w:val="009C7E1E"/>
    <w:rsid w:val="009D02C5"/>
    <w:rsid w:val="009D15EC"/>
    <w:rsid w:val="009D16A7"/>
    <w:rsid w:val="009D18CA"/>
    <w:rsid w:val="009D5067"/>
    <w:rsid w:val="009D5207"/>
    <w:rsid w:val="009D554F"/>
    <w:rsid w:val="009D5C90"/>
    <w:rsid w:val="009D6150"/>
    <w:rsid w:val="009D6A1A"/>
    <w:rsid w:val="009D6D29"/>
    <w:rsid w:val="009E263F"/>
    <w:rsid w:val="009E2707"/>
    <w:rsid w:val="009E33BA"/>
    <w:rsid w:val="009E33CA"/>
    <w:rsid w:val="009E4EAE"/>
    <w:rsid w:val="009E525D"/>
    <w:rsid w:val="009E5921"/>
    <w:rsid w:val="009E5C2C"/>
    <w:rsid w:val="009E6104"/>
    <w:rsid w:val="009F0DE5"/>
    <w:rsid w:val="009F2BCF"/>
    <w:rsid w:val="009F2D2F"/>
    <w:rsid w:val="009F3DD8"/>
    <w:rsid w:val="009F41E5"/>
    <w:rsid w:val="009F4429"/>
    <w:rsid w:val="009F4A51"/>
    <w:rsid w:val="009F613B"/>
    <w:rsid w:val="00A0052E"/>
    <w:rsid w:val="00A005B1"/>
    <w:rsid w:val="00A0286E"/>
    <w:rsid w:val="00A02F9F"/>
    <w:rsid w:val="00A04265"/>
    <w:rsid w:val="00A05486"/>
    <w:rsid w:val="00A05ABF"/>
    <w:rsid w:val="00A06389"/>
    <w:rsid w:val="00A064D0"/>
    <w:rsid w:val="00A074B7"/>
    <w:rsid w:val="00A10CAE"/>
    <w:rsid w:val="00A11F56"/>
    <w:rsid w:val="00A13DDE"/>
    <w:rsid w:val="00A14621"/>
    <w:rsid w:val="00A153A4"/>
    <w:rsid w:val="00A153B8"/>
    <w:rsid w:val="00A15B58"/>
    <w:rsid w:val="00A16C15"/>
    <w:rsid w:val="00A16CD0"/>
    <w:rsid w:val="00A175BC"/>
    <w:rsid w:val="00A2118E"/>
    <w:rsid w:val="00A211D5"/>
    <w:rsid w:val="00A212B9"/>
    <w:rsid w:val="00A218DF"/>
    <w:rsid w:val="00A222B1"/>
    <w:rsid w:val="00A22808"/>
    <w:rsid w:val="00A238CD"/>
    <w:rsid w:val="00A239A0"/>
    <w:rsid w:val="00A23AFC"/>
    <w:rsid w:val="00A23D17"/>
    <w:rsid w:val="00A24820"/>
    <w:rsid w:val="00A24890"/>
    <w:rsid w:val="00A2489D"/>
    <w:rsid w:val="00A24A55"/>
    <w:rsid w:val="00A25430"/>
    <w:rsid w:val="00A26135"/>
    <w:rsid w:val="00A2613F"/>
    <w:rsid w:val="00A26BD7"/>
    <w:rsid w:val="00A26DC5"/>
    <w:rsid w:val="00A26E35"/>
    <w:rsid w:val="00A277DD"/>
    <w:rsid w:val="00A31F2C"/>
    <w:rsid w:val="00A356AA"/>
    <w:rsid w:val="00A359C4"/>
    <w:rsid w:val="00A35D24"/>
    <w:rsid w:val="00A37D26"/>
    <w:rsid w:val="00A42615"/>
    <w:rsid w:val="00A42F4B"/>
    <w:rsid w:val="00A43B1D"/>
    <w:rsid w:val="00A446A4"/>
    <w:rsid w:val="00A4523F"/>
    <w:rsid w:val="00A468E9"/>
    <w:rsid w:val="00A47995"/>
    <w:rsid w:val="00A479EC"/>
    <w:rsid w:val="00A5038E"/>
    <w:rsid w:val="00A50C42"/>
    <w:rsid w:val="00A50C67"/>
    <w:rsid w:val="00A51989"/>
    <w:rsid w:val="00A525E8"/>
    <w:rsid w:val="00A53590"/>
    <w:rsid w:val="00A53994"/>
    <w:rsid w:val="00A53A4C"/>
    <w:rsid w:val="00A53DAB"/>
    <w:rsid w:val="00A54063"/>
    <w:rsid w:val="00A5618F"/>
    <w:rsid w:val="00A56E8D"/>
    <w:rsid w:val="00A600E7"/>
    <w:rsid w:val="00A61B0C"/>
    <w:rsid w:val="00A61B37"/>
    <w:rsid w:val="00A61C37"/>
    <w:rsid w:val="00A61E3F"/>
    <w:rsid w:val="00A62827"/>
    <w:rsid w:val="00A62842"/>
    <w:rsid w:val="00A62D8C"/>
    <w:rsid w:val="00A630E1"/>
    <w:rsid w:val="00A63EF8"/>
    <w:rsid w:val="00A64924"/>
    <w:rsid w:val="00A6496C"/>
    <w:rsid w:val="00A64FBB"/>
    <w:rsid w:val="00A64FC8"/>
    <w:rsid w:val="00A66148"/>
    <w:rsid w:val="00A669E6"/>
    <w:rsid w:val="00A6774E"/>
    <w:rsid w:val="00A67E27"/>
    <w:rsid w:val="00A70318"/>
    <w:rsid w:val="00A70580"/>
    <w:rsid w:val="00A7172F"/>
    <w:rsid w:val="00A72636"/>
    <w:rsid w:val="00A733E0"/>
    <w:rsid w:val="00A75083"/>
    <w:rsid w:val="00A7587E"/>
    <w:rsid w:val="00A77552"/>
    <w:rsid w:val="00A805C3"/>
    <w:rsid w:val="00A80B9C"/>
    <w:rsid w:val="00A80C32"/>
    <w:rsid w:val="00A819C1"/>
    <w:rsid w:val="00A830ED"/>
    <w:rsid w:val="00A83AC3"/>
    <w:rsid w:val="00A83B42"/>
    <w:rsid w:val="00A84B76"/>
    <w:rsid w:val="00A852BA"/>
    <w:rsid w:val="00A85592"/>
    <w:rsid w:val="00A86358"/>
    <w:rsid w:val="00A86E00"/>
    <w:rsid w:val="00A87590"/>
    <w:rsid w:val="00A878D1"/>
    <w:rsid w:val="00A87C22"/>
    <w:rsid w:val="00A902D6"/>
    <w:rsid w:val="00A92AC3"/>
    <w:rsid w:val="00A9550C"/>
    <w:rsid w:val="00A96753"/>
    <w:rsid w:val="00A968CD"/>
    <w:rsid w:val="00A971C7"/>
    <w:rsid w:val="00A975A1"/>
    <w:rsid w:val="00A97694"/>
    <w:rsid w:val="00A97C83"/>
    <w:rsid w:val="00AA02B9"/>
    <w:rsid w:val="00AA0E59"/>
    <w:rsid w:val="00AA0EFA"/>
    <w:rsid w:val="00AA1491"/>
    <w:rsid w:val="00AA1991"/>
    <w:rsid w:val="00AA1CF9"/>
    <w:rsid w:val="00AA32B7"/>
    <w:rsid w:val="00AA445E"/>
    <w:rsid w:val="00AA4695"/>
    <w:rsid w:val="00AA7603"/>
    <w:rsid w:val="00AA7ED5"/>
    <w:rsid w:val="00AB1751"/>
    <w:rsid w:val="00AB1A38"/>
    <w:rsid w:val="00AB2A07"/>
    <w:rsid w:val="00AB362E"/>
    <w:rsid w:val="00AB47DD"/>
    <w:rsid w:val="00AB5A6F"/>
    <w:rsid w:val="00AB6AFC"/>
    <w:rsid w:val="00AC07E5"/>
    <w:rsid w:val="00AC1EB0"/>
    <w:rsid w:val="00AC2000"/>
    <w:rsid w:val="00AC2F3A"/>
    <w:rsid w:val="00AC56FC"/>
    <w:rsid w:val="00AC5A99"/>
    <w:rsid w:val="00AD08F8"/>
    <w:rsid w:val="00AD273A"/>
    <w:rsid w:val="00AD2A62"/>
    <w:rsid w:val="00AD3BB0"/>
    <w:rsid w:val="00AD4607"/>
    <w:rsid w:val="00AD4661"/>
    <w:rsid w:val="00AD4A6C"/>
    <w:rsid w:val="00AD50E8"/>
    <w:rsid w:val="00AD7076"/>
    <w:rsid w:val="00AD7CB6"/>
    <w:rsid w:val="00AD7F81"/>
    <w:rsid w:val="00AE2158"/>
    <w:rsid w:val="00AE2CE2"/>
    <w:rsid w:val="00AE2FE7"/>
    <w:rsid w:val="00AE3C9D"/>
    <w:rsid w:val="00AE45F8"/>
    <w:rsid w:val="00AE52AE"/>
    <w:rsid w:val="00AE7FEB"/>
    <w:rsid w:val="00AF0940"/>
    <w:rsid w:val="00AF1393"/>
    <w:rsid w:val="00AF2888"/>
    <w:rsid w:val="00AF2B23"/>
    <w:rsid w:val="00AF4140"/>
    <w:rsid w:val="00AF47EB"/>
    <w:rsid w:val="00AF4A19"/>
    <w:rsid w:val="00AF4F92"/>
    <w:rsid w:val="00AF599A"/>
    <w:rsid w:val="00AF6007"/>
    <w:rsid w:val="00AF66C5"/>
    <w:rsid w:val="00AF679B"/>
    <w:rsid w:val="00AF679C"/>
    <w:rsid w:val="00B00348"/>
    <w:rsid w:val="00B00354"/>
    <w:rsid w:val="00B00884"/>
    <w:rsid w:val="00B01188"/>
    <w:rsid w:val="00B013F5"/>
    <w:rsid w:val="00B02477"/>
    <w:rsid w:val="00B02AA8"/>
    <w:rsid w:val="00B038E4"/>
    <w:rsid w:val="00B03914"/>
    <w:rsid w:val="00B048E7"/>
    <w:rsid w:val="00B049FD"/>
    <w:rsid w:val="00B06153"/>
    <w:rsid w:val="00B075DB"/>
    <w:rsid w:val="00B10003"/>
    <w:rsid w:val="00B10029"/>
    <w:rsid w:val="00B10180"/>
    <w:rsid w:val="00B102D6"/>
    <w:rsid w:val="00B12171"/>
    <w:rsid w:val="00B1290D"/>
    <w:rsid w:val="00B14B1C"/>
    <w:rsid w:val="00B150A1"/>
    <w:rsid w:val="00B1515F"/>
    <w:rsid w:val="00B17140"/>
    <w:rsid w:val="00B174B9"/>
    <w:rsid w:val="00B17954"/>
    <w:rsid w:val="00B21973"/>
    <w:rsid w:val="00B21A05"/>
    <w:rsid w:val="00B21DC7"/>
    <w:rsid w:val="00B2365A"/>
    <w:rsid w:val="00B24BB6"/>
    <w:rsid w:val="00B24C31"/>
    <w:rsid w:val="00B251EF"/>
    <w:rsid w:val="00B27149"/>
    <w:rsid w:val="00B323E9"/>
    <w:rsid w:val="00B330F7"/>
    <w:rsid w:val="00B333BE"/>
    <w:rsid w:val="00B33700"/>
    <w:rsid w:val="00B33C8E"/>
    <w:rsid w:val="00B33EFE"/>
    <w:rsid w:val="00B34585"/>
    <w:rsid w:val="00B34E83"/>
    <w:rsid w:val="00B35076"/>
    <w:rsid w:val="00B352E3"/>
    <w:rsid w:val="00B36480"/>
    <w:rsid w:val="00B3672A"/>
    <w:rsid w:val="00B37D22"/>
    <w:rsid w:val="00B37DD9"/>
    <w:rsid w:val="00B402F1"/>
    <w:rsid w:val="00B405FF"/>
    <w:rsid w:val="00B40CC6"/>
    <w:rsid w:val="00B40D5B"/>
    <w:rsid w:val="00B40E04"/>
    <w:rsid w:val="00B41DE5"/>
    <w:rsid w:val="00B42BC5"/>
    <w:rsid w:val="00B42EA3"/>
    <w:rsid w:val="00B433EA"/>
    <w:rsid w:val="00B436B4"/>
    <w:rsid w:val="00B463D2"/>
    <w:rsid w:val="00B47BD6"/>
    <w:rsid w:val="00B5033C"/>
    <w:rsid w:val="00B53CB9"/>
    <w:rsid w:val="00B552B0"/>
    <w:rsid w:val="00B5573E"/>
    <w:rsid w:val="00B55970"/>
    <w:rsid w:val="00B57445"/>
    <w:rsid w:val="00B61090"/>
    <w:rsid w:val="00B619E1"/>
    <w:rsid w:val="00B61CA4"/>
    <w:rsid w:val="00B62D42"/>
    <w:rsid w:val="00B62EF8"/>
    <w:rsid w:val="00B63244"/>
    <w:rsid w:val="00B63C49"/>
    <w:rsid w:val="00B63E0F"/>
    <w:rsid w:val="00B666C3"/>
    <w:rsid w:val="00B66ACB"/>
    <w:rsid w:val="00B66C67"/>
    <w:rsid w:val="00B67CC7"/>
    <w:rsid w:val="00B67D83"/>
    <w:rsid w:val="00B70B14"/>
    <w:rsid w:val="00B70E00"/>
    <w:rsid w:val="00B7229F"/>
    <w:rsid w:val="00B73514"/>
    <w:rsid w:val="00B753B4"/>
    <w:rsid w:val="00B7592E"/>
    <w:rsid w:val="00B774FA"/>
    <w:rsid w:val="00B77BD2"/>
    <w:rsid w:val="00B80386"/>
    <w:rsid w:val="00B806A2"/>
    <w:rsid w:val="00B80FFB"/>
    <w:rsid w:val="00B8295A"/>
    <w:rsid w:val="00B83C9A"/>
    <w:rsid w:val="00B8435A"/>
    <w:rsid w:val="00B84937"/>
    <w:rsid w:val="00B855E7"/>
    <w:rsid w:val="00B859C6"/>
    <w:rsid w:val="00B8612E"/>
    <w:rsid w:val="00B869BD"/>
    <w:rsid w:val="00B874A6"/>
    <w:rsid w:val="00B87C1C"/>
    <w:rsid w:val="00B87CAE"/>
    <w:rsid w:val="00B9025F"/>
    <w:rsid w:val="00B906E6"/>
    <w:rsid w:val="00B927C0"/>
    <w:rsid w:val="00B92F4D"/>
    <w:rsid w:val="00B9425F"/>
    <w:rsid w:val="00B950D0"/>
    <w:rsid w:val="00B956AD"/>
    <w:rsid w:val="00B97470"/>
    <w:rsid w:val="00BA0E57"/>
    <w:rsid w:val="00BA1FF7"/>
    <w:rsid w:val="00BA2845"/>
    <w:rsid w:val="00BA34AA"/>
    <w:rsid w:val="00BA34CF"/>
    <w:rsid w:val="00BA37B7"/>
    <w:rsid w:val="00BA3E8E"/>
    <w:rsid w:val="00BA3F24"/>
    <w:rsid w:val="00BA3FF5"/>
    <w:rsid w:val="00BA4541"/>
    <w:rsid w:val="00BA4E44"/>
    <w:rsid w:val="00BA67E5"/>
    <w:rsid w:val="00BA7A26"/>
    <w:rsid w:val="00BB4176"/>
    <w:rsid w:val="00BB4411"/>
    <w:rsid w:val="00BB4AB3"/>
    <w:rsid w:val="00BB4C26"/>
    <w:rsid w:val="00BB5245"/>
    <w:rsid w:val="00BB54D8"/>
    <w:rsid w:val="00BB576E"/>
    <w:rsid w:val="00BB77BC"/>
    <w:rsid w:val="00BB78B4"/>
    <w:rsid w:val="00BC04C8"/>
    <w:rsid w:val="00BC06E5"/>
    <w:rsid w:val="00BC0F14"/>
    <w:rsid w:val="00BC1393"/>
    <w:rsid w:val="00BC1A2C"/>
    <w:rsid w:val="00BC1D72"/>
    <w:rsid w:val="00BC1EE5"/>
    <w:rsid w:val="00BC3BD5"/>
    <w:rsid w:val="00BC3E6B"/>
    <w:rsid w:val="00BC4D88"/>
    <w:rsid w:val="00BC78AC"/>
    <w:rsid w:val="00BC7BF8"/>
    <w:rsid w:val="00BD0253"/>
    <w:rsid w:val="00BD0E04"/>
    <w:rsid w:val="00BD27BE"/>
    <w:rsid w:val="00BD296C"/>
    <w:rsid w:val="00BD3033"/>
    <w:rsid w:val="00BD3646"/>
    <w:rsid w:val="00BD41F9"/>
    <w:rsid w:val="00BD490A"/>
    <w:rsid w:val="00BD5A1E"/>
    <w:rsid w:val="00BD6898"/>
    <w:rsid w:val="00BD6A55"/>
    <w:rsid w:val="00BD760D"/>
    <w:rsid w:val="00BD7C74"/>
    <w:rsid w:val="00BE041C"/>
    <w:rsid w:val="00BE0BFC"/>
    <w:rsid w:val="00BE26D2"/>
    <w:rsid w:val="00BE2A80"/>
    <w:rsid w:val="00BE2DFB"/>
    <w:rsid w:val="00BE3B6B"/>
    <w:rsid w:val="00BE463E"/>
    <w:rsid w:val="00BE74AD"/>
    <w:rsid w:val="00BF21B0"/>
    <w:rsid w:val="00BF2511"/>
    <w:rsid w:val="00BF262E"/>
    <w:rsid w:val="00BF2871"/>
    <w:rsid w:val="00BF2F18"/>
    <w:rsid w:val="00BF3BC2"/>
    <w:rsid w:val="00BF4958"/>
    <w:rsid w:val="00BF5693"/>
    <w:rsid w:val="00BF69BB"/>
    <w:rsid w:val="00BF6B9F"/>
    <w:rsid w:val="00BF7B2F"/>
    <w:rsid w:val="00C00000"/>
    <w:rsid w:val="00C000A7"/>
    <w:rsid w:val="00C00BA5"/>
    <w:rsid w:val="00C012F9"/>
    <w:rsid w:val="00C01AAF"/>
    <w:rsid w:val="00C020E1"/>
    <w:rsid w:val="00C035DF"/>
    <w:rsid w:val="00C037EF"/>
    <w:rsid w:val="00C04574"/>
    <w:rsid w:val="00C0568A"/>
    <w:rsid w:val="00C06351"/>
    <w:rsid w:val="00C07006"/>
    <w:rsid w:val="00C074B8"/>
    <w:rsid w:val="00C10321"/>
    <w:rsid w:val="00C10D76"/>
    <w:rsid w:val="00C11FBD"/>
    <w:rsid w:val="00C126CD"/>
    <w:rsid w:val="00C1429C"/>
    <w:rsid w:val="00C143C9"/>
    <w:rsid w:val="00C14569"/>
    <w:rsid w:val="00C15870"/>
    <w:rsid w:val="00C15B88"/>
    <w:rsid w:val="00C16A02"/>
    <w:rsid w:val="00C17370"/>
    <w:rsid w:val="00C21546"/>
    <w:rsid w:val="00C22DE0"/>
    <w:rsid w:val="00C2306E"/>
    <w:rsid w:val="00C23F1F"/>
    <w:rsid w:val="00C2433F"/>
    <w:rsid w:val="00C24906"/>
    <w:rsid w:val="00C25455"/>
    <w:rsid w:val="00C25559"/>
    <w:rsid w:val="00C259F9"/>
    <w:rsid w:val="00C25E80"/>
    <w:rsid w:val="00C26D24"/>
    <w:rsid w:val="00C2749E"/>
    <w:rsid w:val="00C27DB9"/>
    <w:rsid w:val="00C30853"/>
    <w:rsid w:val="00C312F4"/>
    <w:rsid w:val="00C31C6D"/>
    <w:rsid w:val="00C31FBD"/>
    <w:rsid w:val="00C33F12"/>
    <w:rsid w:val="00C34A9C"/>
    <w:rsid w:val="00C35F82"/>
    <w:rsid w:val="00C36827"/>
    <w:rsid w:val="00C36E8A"/>
    <w:rsid w:val="00C37DA9"/>
    <w:rsid w:val="00C37E32"/>
    <w:rsid w:val="00C407D2"/>
    <w:rsid w:val="00C40939"/>
    <w:rsid w:val="00C41CF3"/>
    <w:rsid w:val="00C41F1D"/>
    <w:rsid w:val="00C42000"/>
    <w:rsid w:val="00C42442"/>
    <w:rsid w:val="00C42778"/>
    <w:rsid w:val="00C42C04"/>
    <w:rsid w:val="00C4451F"/>
    <w:rsid w:val="00C4513E"/>
    <w:rsid w:val="00C45A13"/>
    <w:rsid w:val="00C45D72"/>
    <w:rsid w:val="00C47C5B"/>
    <w:rsid w:val="00C47CCF"/>
    <w:rsid w:val="00C5034E"/>
    <w:rsid w:val="00C515D0"/>
    <w:rsid w:val="00C5174E"/>
    <w:rsid w:val="00C53707"/>
    <w:rsid w:val="00C5392A"/>
    <w:rsid w:val="00C55AFA"/>
    <w:rsid w:val="00C5677A"/>
    <w:rsid w:val="00C56FB7"/>
    <w:rsid w:val="00C606DA"/>
    <w:rsid w:val="00C62CD1"/>
    <w:rsid w:val="00C62CD8"/>
    <w:rsid w:val="00C67D33"/>
    <w:rsid w:val="00C71241"/>
    <w:rsid w:val="00C71F76"/>
    <w:rsid w:val="00C72D73"/>
    <w:rsid w:val="00C73871"/>
    <w:rsid w:val="00C73BF9"/>
    <w:rsid w:val="00C73FEF"/>
    <w:rsid w:val="00C75990"/>
    <w:rsid w:val="00C75AAA"/>
    <w:rsid w:val="00C76D66"/>
    <w:rsid w:val="00C77100"/>
    <w:rsid w:val="00C77B44"/>
    <w:rsid w:val="00C8002F"/>
    <w:rsid w:val="00C81BC4"/>
    <w:rsid w:val="00C8211B"/>
    <w:rsid w:val="00C8296C"/>
    <w:rsid w:val="00C82BF3"/>
    <w:rsid w:val="00C85860"/>
    <w:rsid w:val="00C861CC"/>
    <w:rsid w:val="00C86EEC"/>
    <w:rsid w:val="00C86F3C"/>
    <w:rsid w:val="00C87311"/>
    <w:rsid w:val="00C9225B"/>
    <w:rsid w:val="00C93581"/>
    <w:rsid w:val="00C93892"/>
    <w:rsid w:val="00C93C51"/>
    <w:rsid w:val="00C95AB0"/>
    <w:rsid w:val="00C95E03"/>
    <w:rsid w:val="00C9609E"/>
    <w:rsid w:val="00C965A2"/>
    <w:rsid w:val="00C9798C"/>
    <w:rsid w:val="00CA0056"/>
    <w:rsid w:val="00CA0E47"/>
    <w:rsid w:val="00CA10B9"/>
    <w:rsid w:val="00CA284C"/>
    <w:rsid w:val="00CA3FD7"/>
    <w:rsid w:val="00CA4339"/>
    <w:rsid w:val="00CA4790"/>
    <w:rsid w:val="00CA5787"/>
    <w:rsid w:val="00CA7558"/>
    <w:rsid w:val="00CB0E58"/>
    <w:rsid w:val="00CB1727"/>
    <w:rsid w:val="00CB22F0"/>
    <w:rsid w:val="00CB2681"/>
    <w:rsid w:val="00CB3259"/>
    <w:rsid w:val="00CB59C5"/>
    <w:rsid w:val="00CB6E46"/>
    <w:rsid w:val="00CB6F13"/>
    <w:rsid w:val="00CB7EA4"/>
    <w:rsid w:val="00CC2DF3"/>
    <w:rsid w:val="00CC3979"/>
    <w:rsid w:val="00CC3A2A"/>
    <w:rsid w:val="00CC4465"/>
    <w:rsid w:val="00CC4494"/>
    <w:rsid w:val="00CC4E9F"/>
    <w:rsid w:val="00CC52F5"/>
    <w:rsid w:val="00CC5568"/>
    <w:rsid w:val="00CC5F28"/>
    <w:rsid w:val="00CC708A"/>
    <w:rsid w:val="00CC7571"/>
    <w:rsid w:val="00CC7A22"/>
    <w:rsid w:val="00CD0C44"/>
    <w:rsid w:val="00CD0FBB"/>
    <w:rsid w:val="00CD161E"/>
    <w:rsid w:val="00CD35B5"/>
    <w:rsid w:val="00CD5063"/>
    <w:rsid w:val="00CD55A0"/>
    <w:rsid w:val="00CD601A"/>
    <w:rsid w:val="00CD69EB"/>
    <w:rsid w:val="00CD7403"/>
    <w:rsid w:val="00CE0463"/>
    <w:rsid w:val="00CE04E0"/>
    <w:rsid w:val="00CE08E8"/>
    <w:rsid w:val="00CE0BD2"/>
    <w:rsid w:val="00CE0DF8"/>
    <w:rsid w:val="00CE0F28"/>
    <w:rsid w:val="00CE1797"/>
    <w:rsid w:val="00CE225C"/>
    <w:rsid w:val="00CE2448"/>
    <w:rsid w:val="00CE2AFA"/>
    <w:rsid w:val="00CE2F81"/>
    <w:rsid w:val="00CE3596"/>
    <w:rsid w:val="00CE3828"/>
    <w:rsid w:val="00CE48BD"/>
    <w:rsid w:val="00CE4D9F"/>
    <w:rsid w:val="00CE5DB7"/>
    <w:rsid w:val="00CE67E3"/>
    <w:rsid w:val="00CE6B40"/>
    <w:rsid w:val="00CE7C3C"/>
    <w:rsid w:val="00CF1089"/>
    <w:rsid w:val="00CF10EB"/>
    <w:rsid w:val="00CF1749"/>
    <w:rsid w:val="00CF1EEA"/>
    <w:rsid w:val="00CF32D8"/>
    <w:rsid w:val="00CF3C99"/>
    <w:rsid w:val="00CF3DE2"/>
    <w:rsid w:val="00CF4A8F"/>
    <w:rsid w:val="00CF4AAE"/>
    <w:rsid w:val="00CF697B"/>
    <w:rsid w:val="00CF6A6E"/>
    <w:rsid w:val="00CF6C15"/>
    <w:rsid w:val="00CF750B"/>
    <w:rsid w:val="00D014FE"/>
    <w:rsid w:val="00D02BEC"/>
    <w:rsid w:val="00D03DB3"/>
    <w:rsid w:val="00D04F63"/>
    <w:rsid w:val="00D05492"/>
    <w:rsid w:val="00D057C1"/>
    <w:rsid w:val="00D057EE"/>
    <w:rsid w:val="00D066D8"/>
    <w:rsid w:val="00D105F7"/>
    <w:rsid w:val="00D10759"/>
    <w:rsid w:val="00D109EB"/>
    <w:rsid w:val="00D11C03"/>
    <w:rsid w:val="00D11C92"/>
    <w:rsid w:val="00D11EC1"/>
    <w:rsid w:val="00D12234"/>
    <w:rsid w:val="00D126EB"/>
    <w:rsid w:val="00D128E4"/>
    <w:rsid w:val="00D14AA2"/>
    <w:rsid w:val="00D15456"/>
    <w:rsid w:val="00D15AC6"/>
    <w:rsid w:val="00D16872"/>
    <w:rsid w:val="00D17FF2"/>
    <w:rsid w:val="00D21FFA"/>
    <w:rsid w:val="00D22FB5"/>
    <w:rsid w:val="00D23523"/>
    <w:rsid w:val="00D23F9E"/>
    <w:rsid w:val="00D24916"/>
    <w:rsid w:val="00D25216"/>
    <w:rsid w:val="00D25322"/>
    <w:rsid w:val="00D258F5"/>
    <w:rsid w:val="00D2684E"/>
    <w:rsid w:val="00D2740A"/>
    <w:rsid w:val="00D30557"/>
    <w:rsid w:val="00D30758"/>
    <w:rsid w:val="00D30EF2"/>
    <w:rsid w:val="00D31167"/>
    <w:rsid w:val="00D31587"/>
    <w:rsid w:val="00D316DD"/>
    <w:rsid w:val="00D344E0"/>
    <w:rsid w:val="00D3452A"/>
    <w:rsid w:val="00D34EB2"/>
    <w:rsid w:val="00D35503"/>
    <w:rsid w:val="00D36BD1"/>
    <w:rsid w:val="00D372CF"/>
    <w:rsid w:val="00D43C4D"/>
    <w:rsid w:val="00D45090"/>
    <w:rsid w:val="00D45854"/>
    <w:rsid w:val="00D4586E"/>
    <w:rsid w:val="00D45967"/>
    <w:rsid w:val="00D460B8"/>
    <w:rsid w:val="00D4634B"/>
    <w:rsid w:val="00D468F9"/>
    <w:rsid w:val="00D47FDD"/>
    <w:rsid w:val="00D506AA"/>
    <w:rsid w:val="00D50D35"/>
    <w:rsid w:val="00D51D70"/>
    <w:rsid w:val="00D51F3A"/>
    <w:rsid w:val="00D536FA"/>
    <w:rsid w:val="00D53A04"/>
    <w:rsid w:val="00D54FAB"/>
    <w:rsid w:val="00D556B9"/>
    <w:rsid w:val="00D557D2"/>
    <w:rsid w:val="00D55A0C"/>
    <w:rsid w:val="00D56866"/>
    <w:rsid w:val="00D56ABC"/>
    <w:rsid w:val="00D56AE8"/>
    <w:rsid w:val="00D57C3C"/>
    <w:rsid w:val="00D6124E"/>
    <w:rsid w:val="00D614AA"/>
    <w:rsid w:val="00D62D02"/>
    <w:rsid w:val="00D63D8E"/>
    <w:rsid w:val="00D64374"/>
    <w:rsid w:val="00D643F2"/>
    <w:rsid w:val="00D646A0"/>
    <w:rsid w:val="00D648A8"/>
    <w:rsid w:val="00D64B88"/>
    <w:rsid w:val="00D65335"/>
    <w:rsid w:val="00D66201"/>
    <w:rsid w:val="00D706BE"/>
    <w:rsid w:val="00D7093A"/>
    <w:rsid w:val="00D709BF"/>
    <w:rsid w:val="00D7239B"/>
    <w:rsid w:val="00D730AF"/>
    <w:rsid w:val="00D734E5"/>
    <w:rsid w:val="00D73C91"/>
    <w:rsid w:val="00D75A8E"/>
    <w:rsid w:val="00D76ED4"/>
    <w:rsid w:val="00D77244"/>
    <w:rsid w:val="00D7786B"/>
    <w:rsid w:val="00D8066C"/>
    <w:rsid w:val="00D80C48"/>
    <w:rsid w:val="00D8100C"/>
    <w:rsid w:val="00D814C2"/>
    <w:rsid w:val="00D81742"/>
    <w:rsid w:val="00D81A1A"/>
    <w:rsid w:val="00D8299D"/>
    <w:rsid w:val="00D83530"/>
    <w:rsid w:val="00D848EC"/>
    <w:rsid w:val="00D85303"/>
    <w:rsid w:val="00D858F2"/>
    <w:rsid w:val="00D859B3"/>
    <w:rsid w:val="00D86637"/>
    <w:rsid w:val="00D86BB6"/>
    <w:rsid w:val="00D8754A"/>
    <w:rsid w:val="00D876F3"/>
    <w:rsid w:val="00D9010A"/>
    <w:rsid w:val="00D953A5"/>
    <w:rsid w:val="00D96177"/>
    <w:rsid w:val="00D96CEB"/>
    <w:rsid w:val="00D974A0"/>
    <w:rsid w:val="00DA13AB"/>
    <w:rsid w:val="00DA48A3"/>
    <w:rsid w:val="00DA48E2"/>
    <w:rsid w:val="00DA4E44"/>
    <w:rsid w:val="00DA7AC4"/>
    <w:rsid w:val="00DA7D19"/>
    <w:rsid w:val="00DB0A04"/>
    <w:rsid w:val="00DB1CE8"/>
    <w:rsid w:val="00DB39CE"/>
    <w:rsid w:val="00DB5286"/>
    <w:rsid w:val="00DB6B52"/>
    <w:rsid w:val="00DB6E1A"/>
    <w:rsid w:val="00DC2320"/>
    <w:rsid w:val="00DC2DAE"/>
    <w:rsid w:val="00DC362B"/>
    <w:rsid w:val="00DC51C5"/>
    <w:rsid w:val="00DC5F13"/>
    <w:rsid w:val="00DC65AD"/>
    <w:rsid w:val="00DC7DB2"/>
    <w:rsid w:val="00DD15C2"/>
    <w:rsid w:val="00DD1933"/>
    <w:rsid w:val="00DD1BB5"/>
    <w:rsid w:val="00DD27C7"/>
    <w:rsid w:val="00DD30D4"/>
    <w:rsid w:val="00DD329F"/>
    <w:rsid w:val="00DD3B4F"/>
    <w:rsid w:val="00DD538F"/>
    <w:rsid w:val="00DD6889"/>
    <w:rsid w:val="00DE150B"/>
    <w:rsid w:val="00DE1BA4"/>
    <w:rsid w:val="00DE2B71"/>
    <w:rsid w:val="00DE3723"/>
    <w:rsid w:val="00DE462B"/>
    <w:rsid w:val="00DE4BC5"/>
    <w:rsid w:val="00DE5C66"/>
    <w:rsid w:val="00DE6623"/>
    <w:rsid w:val="00DE767C"/>
    <w:rsid w:val="00DE7B86"/>
    <w:rsid w:val="00DF03C3"/>
    <w:rsid w:val="00DF0E4E"/>
    <w:rsid w:val="00DF1FE6"/>
    <w:rsid w:val="00DF229B"/>
    <w:rsid w:val="00DF2BE5"/>
    <w:rsid w:val="00DF4A17"/>
    <w:rsid w:val="00DF5551"/>
    <w:rsid w:val="00DF6A82"/>
    <w:rsid w:val="00DF6B7A"/>
    <w:rsid w:val="00DF7235"/>
    <w:rsid w:val="00E00913"/>
    <w:rsid w:val="00E00B07"/>
    <w:rsid w:val="00E00C3C"/>
    <w:rsid w:val="00E0213C"/>
    <w:rsid w:val="00E03E8A"/>
    <w:rsid w:val="00E052FE"/>
    <w:rsid w:val="00E073A0"/>
    <w:rsid w:val="00E116C2"/>
    <w:rsid w:val="00E12845"/>
    <w:rsid w:val="00E1311D"/>
    <w:rsid w:val="00E146EA"/>
    <w:rsid w:val="00E14718"/>
    <w:rsid w:val="00E1584E"/>
    <w:rsid w:val="00E16658"/>
    <w:rsid w:val="00E208B7"/>
    <w:rsid w:val="00E212E2"/>
    <w:rsid w:val="00E23249"/>
    <w:rsid w:val="00E238DC"/>
    <w:rsid w:val="00E241D1"/>
    <w:rsid w:val="00E24693"/>
    <w:rsid w:val="00E24C06"/>
    <w:rsid w:val="00E25C8C"/>
    <w:rsid w:val="00E278F0"/>
    <w:rsid w:val="00E30B30"/>
    <w:rsid w:val="00E30B6D"/>
    <w:rsid w:val="00E31884"/>
    <w:rsid w:val="00E32755"/>
    <w:rsid w:val="00E32DCC"/>
    <w:rsid w:val="00E34300"/>
    <w:rsid w:val="00E3505B"/>
    <w:rsid w:val="00E356AB"/>
    <w:rsid w:val="00E359F3"/>
    <w:rsid w:val="00E35BC8"/>
    <w:rsid w:val="00E36228"/>
    <w:rsid w:val="00E37F7B"/>
    <w:rsid w:val="00E415BE"/>
    <w:rsid w:val="00E4252A"/>
    <w:rsid w:val="00E43365"/>
    <w:rsid w:val="00E441A8"/>
    <w:rsid w:val="00E44972"/>
    <w:rsid w:val="00E45309"/>
    <w:rsid w:val="00E46D65"/>
    <w:rsid w:val="00E477FF"/>
    <w:rsid w:val="00E51D39"/>
    <w:rsid w:val="00E51F37"/>
    <w:rsid w:val="00E5207A"/>
    <w:rsid w:val="00E520BD"/>
    <w:rsid w:val="00E52AD4"/>
    <w:rsid w:val="00E532E7"/>
    <w:rsid w:val="00E53529"/>
    <w:rsid w:val="00E53797"/>
    <w:rsid w:val="00E5395B"/>
    <w:rsid w:val="00E5562B"/>
    <w:rsid w:val="00E564FA"/>
    <w:rsid w:val="00E56D91"/>
    <w:rsid w:val="00E5763B"/>
    <w:rsid w:val="00E579B6"/>
    <w:rsid w:val="00E57C24"/>
    <w:rsid w:val="00E6010E"/>
    <w:rsid w:val="00E61315"/>
    <w:rsid w:val="00E615BA"/>
    <w:rsid w:val="00E628DF"/>
    <w:rsid w:val="00E63743"/>
    <w:rsid w:val="00E66290"/>
    <w:rsid w:val="00E66385"/>
    <w:rsid w:val="00E66A5B"/>
    <w:rsid w:val="00E66D23"/>
    <w:rsid w:val="00E7021B"/>
    <w:rsid w:val="00E707B9"/>
    <w:rsid w:val="00E71DE4"/>
    <w:rsid w:val="00E71F0E"/>
    <w:rsid w:val="00E72EE8"/>
    <w:rsid w:val="00E73984"/>
    <w:rsid w:val="00E764FA"/>
    <w:rsid w:val="00E76B7B"/>
    <w:rsid w:val="00E80261"/>
    <w:rsid w:val="00E809AA"/>
    <w:rsid w:val="00E81D70"/>
    <w:rsid w:val="00E83ED7"/>
    <w:rsid w:val="00E84979"/>
    <w:rsid w:val="00E8549F"/>
    <w:rsid w:val="00E854F8"/>
    <w:rsid w:val="00E8598D"/>
    <w:rsid w:val="00E85A30"/>
    <w:rsid w:val="00E86B6C"/>
    <w:rsid w:val="00E87522"/>
    <w:rsid w:val="00E87B58"/>
    <w:rsid w:val="00E87FFD"/>
    <w:rsid w:val="00E9032D"/>
    <w:rsid w:val="00E904BB"/>
    <w:rsid w:val="00E90560"/>
    <w:rsid w:val="00E923DD"/>
    <w:rsid w:val="00E924E2"/>
    <w:rsid w:val="00E92D2B"/>
    <w:rsid w:val="00E93581"/>
    <w:rsid w:val="00E9365A"/>
    <w:rsid w:val="00E948FB"/>
    <w:rsid w:val="00E956E0"/>
    <w:rsid w:val="00E96079"/>
    <w:rsid w:val="00E97D19"/>
    <w:rsid w:val="00EA015F"/>
    <w:rsid w:val="00EA0FE8"/>
    <w:rsid w:val="00EA2148"/>
    <w:rsid w:val="00EA3AA5"/>
    <w:rsid w:val="00EA53A3"/>
    <w:rsid w:val="00EA58B0"/>
    <w:rsid w:val="00EA5A99"/>
    <w:rsid w:val="00EA635C"/>
    <w:rsid w:val="00EA6611"/>
    <w:rsid w:val="00EB1315"/>
    <w:rsid w:val="00EB157D"/>
    <w:rsid w:val="00EB2280"/>
    <w:rsid w:val="00EB289F"/>
    <w:rsid w:val="00EB2934"/>
    <w:rsid w:val="00EB2A16"/>
    <w:rsid w:val="00EB2F43"/>
    <w:rsid w:val="00EB318A"/>
    <w:rsid w:val="00EB60D1"/>
    <w:rsid w:val="00EB68EB"/>
    <w:rsid w:val="00EB6DC8"/>
    <w:rsid w:val="00EB7403"/>
    <w:rsid w:val="00EC090E"/>
    <w:rsid w:val="00EC1227"/>
    <w:rsid w:val="00EC2145"/>
    <w:rsid w:val="00EC2C06"/>
    <w:rsid w:val="00EC3EE6"/>
    <w:rsid w:val="00EC4072"/>
    <w:rsid w:val="00EC4CD3"/>
    <w:rsid w:val="00EC554B"/>
    <w:rsid w:val="00EC5A35"/>
    <w:rsid w:val="00EC60F4"/>
    <w:rsid w:val="00EC6167"/>
    <w:rsid w:val="00EC7709"/>
    <w:rsid w:val="00ED058D"/>
    <w:rsid w:val="00ED14FC"/>
    <w:rsid w:val="00ED2C40"/>
    <w:rsid w:val="00ED3843"/>
    <w:rsid w:val="00ED3B2A"/>
    <w:rsid w:val="00ED5295"/>
    <w:rsid w:val="00ED5BE5"/>
    <w:rsid w:val="00ED64A1"/>
    <w:rsid w:val="00ED6AE2"/>
    <w:rsid w:val="00ED7231"/>
    <w:rsid w:val="00ED79F0"/>
    <w:rsid w:val="00ED7FB8"/>
    <w:rsid w:val="00EE0241"/>
    <w:rsid w:val="00EE0480"/>
    <w:rsid w:val="00EE0CBE"/>
    <w:rsid w:val="00EE1F62"/>
    <w:rsid w:val="00EE2F5B"/>
    <w:rsid w:val="00EE3960"/>
    <w:rsid w:val="00EE3CEB"/>
    <w:rsid w:val="00EE3F9A"/>
    <w:rsid w:val="00EE3FFF"/>
    <w:rsid w:val="00EE411D"/>
    <w:rsid w:val="00EE43E5"/>
    <w:rsid w:val="00EE6CA4"/>
    <w:rsid w:val="00EE707C"/>
    <w:rsid w:val="00EE708F"/>
    <w:rsid w:val="00EE7E05"/>
    <w:rsid w:val="00EF0F2A"/>
    <w:rsid w:val="00EF121A"/>
    <w:rsid w:val="00EF4764"/>
    <w:rsid w:val="00EF5727"/>
    <w:rsid w:val="00EF5BCD"/>
    <w:rsid w:val="00EF6488"/>
    <w:rsid w:val="00EF664F"/>
    <w:rsid w:val="00EF6CE5"/>
    <w:rsid w:val="00EF725E"/>
    <w:rsid w:val="00F01007"/>
    <w:rsid w:val="00F02380"/>
    <w:rsid w:val="00F02B42"/>
    <w:rsid w:val="00F03950"/>
    <w:rsid w:val="00F040C6"/>
    <w:rsid w:val="00F04282"/>
    <w:rsid w:val="00F04AAD"/>
    <w:rsid w:val="00F05F98"/>
    <w:rsid w:val="00F06754"/>
    <w:rsid w:val="00F07615"/>
    <w:rsid w:val="00F1091D"/>
    <w:rsid w:val="00F10BE1"/>
    <w:rsid w:val="00F11171"/>
    <w:rsid w:val="00F13713"/>
    <w:rsid w:val="00F1715E"/>
    <w:rsid w:val="00F20FDF"/>
    <w:rsid w:val="00F22CE5"/>
    <w:rsid w:val="00F23279"/>
    <w:rsid w:val="00F2453C"/>
    <w:rsid w:val="00F24BDA"/>
    <w:rsid w:val="00F24FAB"/>
    <w:rsid w:val="00F25CD6"/>
    <w:rsid w:val="00F25FD6"/>
    <w:rsid w:val="00F26250"/>
    <w:rsid w:val="00F268E8"/>
    <w:rsid w:val="00F27267"/>
    <w:rsid w:val="00F27D4E"/>
    <w:rsid w:val="00F311F0"/>
    <w:rsid w:val="00F31219"/>
    <w:rsid w:val="00F354DE"/>
    <w:rsid w:val="00F35A18"/>
    <w:rsid w:val="00F36527"/>
    <w:rsid w:val="00F36655"/>
    <w:rsid w:val="00F37AB9"/>
    <w:rsid w:val="00F37B1F"/>
    <w:rsid w:val="00F40AF8"/>
    <w:rsid w:val="00F42066"/>
    <w:rsid w:val="00F42336"/>
    <w:rsid w:val="00F42B37"/>
    <w:rsid w:val="00F42B77"/>
    <w:rsid w:val="00F42D22"/>
    <w:rsid w:val="00F4444C"/>
    <w:rsid w:val="00F46112"/>
    <w:rsid w:val="00F46259"/>
    <w:rsid w:val="00F466C0"/>
    <w:rsid w:val="00F46719"/>
    <w:rsid w:val="00F46D06"/>
    <w:rsid w:val="00F47661"/>
    <w:rsid w:val="00F50F97"/>
    <w:rsid w:val="00F50FFE"/>
    <w:rsid w:val="00F518D2"/>
    <w:rsid w:val="00F535E8"/>
    <w:rsid w:val="00F54BF2"/>
    <w:rsid w:val="00F57B6D"/>
    <w:rsid w:val="00F61334"/>
    <w:rsid w:val="00F61413"/>
    <w:rsid w:val="00F62F1F"/>
    <w:rsid w:val="00F63353"/>
    <w:rsid w:val="00F63865"/>
    <w:rsid w:val="00F64EC8"/>
    <w:rsid w:val="00F65248"/>
    <w:rsid w:val="00F65F89"/>
    <w:rsid w:val="00F66109"/>
    <w:rsid w:val="00F6778A"/>
    <w:rsid w:val="00F6778C"/>
    <w:rsid w:val="00F70285"/>
    <w:rsid w:val="00F70DC4"/>
    <w:rsid w:val="00F70F52"/>
    <w:rsid w:val="00F71D2A"/>
    <w:rsid w:val="00F71D57"/>
    <w:rsid w:val="00F72B98"/>
    <w:rsid w:val="00F72F40"/>
    <w:rsid w:val="00F749FC"/>
    <w:rsid w:val="00F74D18"/>
    <w:rsid w:val="00F76095"/>
    <w:rsid w:val="00F766AD"/>
    <w:rsid w:val="00F76B6F"/>
    <w:rsid w:val="00F80D77"/>
    <w:rsid w:val="00F8276A"/>
    <w:rsid w:val="00F86002"/>
    <w:rsid w:val="00F869B6"/>
    <w:rsid w:val="00F872D8"/>
    <w:rsid w:val="00F876FA"/>
    <w:rsid w:val="00F92160"/>
    <w:rsid w:val="00F934C6"/>
    <w:rsid w:val="00F9388F"/>
    <w:rsid w:val="00F93941"/>
    <w:rsid w:val="00F94C12"/>
    <w:rsid w:val="00F94F59"/>
    <w:rsid w:val="00F95614"/>
    <w:rsid w:val="00F96898"/>
    <w:rsid w:val="00F96C59"/>
    <w:rsid w:val="00F97835"/>
    <w:rsid w:val="00F97A4A"/>
    <w:rsid w:val="00F97A9F"/>
    <w:rsid w:val="00FA2892"/>
    <w:rsid w:val="00FA303F"/>
    <w:rsid w:val="00FA493D"/>
    <w:rsid w:val="00FA4E3A"/>
    <w:rsid w:val="00FA533E"/>
    <w:rsid w:val="00FA77F7"/>
    <w:rsid w:val="00FA7836"/>
    <w:rsid w:val="00FB0930"/>
    <w:rsid w:val="00FB0CDA"/>
    <w:rsid w:val="00FB23F6"/>
    <w:rsid w:val="00FB296A"/>
    <w:rsid w:val="00FB2ACC"/>
    <w:rsid w:val="00FB2E12"/>
    <w:rsid w:val="00FB39C3"/>
    <w:rsid w:val="00FB3BEC"/>
    <w:rsid w:val="00FB46CD"/>
    <w:rsid w:val="00FB509E"/>
    <w:rsid w:val="00FB5CEE"/>
    <w:rsid w:val="00FB5DC0"/>
    <w:rsid w:val="00FB6335"/>
    <w:rsid w:val="00FB673A"/>
    <w:rsid w:val="00FB70CF"/>
    <w:rsid w:val="00FB7407"/>
    <w:rsid w:val="00FB7669"/>
    <w:rsid w:val="00FC0C69"/>
    <w:rsid w:val="00FC2309"/>
    <w:rsid w:val="00FC2BD0"/>
    <w:rsid w:val="00FC3159"/>
    <w:rsid w:val="00FC3D2A"/>
    <w:rsid w:val="00FC625E"/>
    <w:rsid w:val="00FC65EC"/>
    <w:rsid w:val="00FC76ED"/>
    <w:rsid w:val="00FC77DD"/>
    <w:rsid w:val="00FD15B5"/>
    <w:rsid w:val="00FD1FC2"/>
    <w:rsid w:val="00FD2146"/>
    <w:rsid w:val="00FD268E"/>
    <w:rsid w:val="00FD2EEE"/>
    <w:rsid w:val="00FD3537"/>
    <w:rsid w:val="00FD3E43"/>
    <w:rsid w:val="00FD40AB"/>
    <w:rsid w:val="00FD553A"/>
    <w:rsid w:val="00FD6459"/>
    <w:rsid w:val="00FD6FDC"/>
    <w:rsid w:val="00FD7526"/>
    <w:rsid w:val="00FE0079"/>
    <w:rsid w:val="00FE1779"/>
    <w:rsid w:val="00FE2547"/>
    <w:rsid w:val="00FE2ABC"/>
    <w:rsid w:val="00FE3193"/>
    <w:rsid w:val="00FE331B"/>
    <w:rsid w:val="00FE4B9B"/>
    <w:rsid w:val="00FE7478"/>
    <w:rsid w:val="00FF09F2"/>
    <w:rsid w:val="00FF13B7"/>
    <w:rsid w:val="00FF21B1"/>
    <w:rsid w:val="00FF38C0"/>
    <w:rsid w:val="00FF3A71"/>
    <w:rsid w:val="00FF3F6F"/>
    <w:rsid w:val="00FF43FF"/>
    <w:rsid w:val="0251DE06"/>
    <w:rsid w:val="173A8515"/>
    <w:rsid w:val="40E8624E"/>
    <w:rsid w:val="4DA00EF2"/>
    <w:rsid w:val="4F6AA33D"/>
    <w:rsid w:val="5106739E"/>
    <w:rsid w:val="5F679EAA"/>
    <w:rsid w:val="6B9E1444"/>
    <w:rsid w:val="7790C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1B0E9A9"/>
  <w15:docId w15:val="{D3E10273-579E-4754-B01F-A5C7B415E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uiPriority="99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iPriority="99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uiPriority="99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rsid w:val="00C14569"/>
    <w:rPr>
      <w:sz w:val="24"/>
      <w:szCs w:val="24"/>
    </w:rPr>
  </w:style>
  <w:style w:type="paragraph" w:styleId="Heading1">
    <w:name w:val="heading 1"/>
    <w:aliases w:val="HCL1,HCL11,HCL12,HCL13,HCL14,HCL15,HCL16,HCL17,HCL18,HCL19,HCL110,HCL111,HCL112,HCL113,HCL114,HCL115,HCL121,HCL131,HCL141,HCL151,HCL161,HCL171,HCL181,HCL191,HCL1101,HCL1111,HCL1121,HCL1131,HCL116,HCL122,HCL132,HCL142,HCL152,HCL162,HCL172"/>
    <w:basedOn w:val="Normal"/>
    <w:next w:val="HCL-NormalText"/>
    <w:link w:val="Heading1Char"/>
    <w:qFormat/>
    <w:rsid w:val="0032750E"/>
    <w:pPr>
      <w:keepNext/>
      <w:numPr>
        <w:numId w:val="9"/>
      </w:numPr>
      <w:spacing w:before="120" w:after="120"/>
      <w:ind w:left="850" w:hanging="850"/>
      <w:outlineLvl w:val="0"/>
    </w:pPr>
    <w:rPr>
      <w:rFonts w:ascii="Arial" w:hAnsi="Arial" w:cs="Arial"/>
      <w:b/>
      <w:bCs/>
      <w:color w:val="005DA8"/>
      <w:kern w:val="32"/>
      <w:sz w:val="28"/>
      <w:szCs w:val="32"/>
    </w:rPr>
  </w:style>
  <w:style w:type="paragraph" w:styleId="Heading2">
    <w:name w:val="heading 2"/>
    <w:aliases w:val="HCL2,HCL21,HCL22,HCL23,HCL24,HCL25,HCL26,HCL27,HCL28,HCL29,HCL210,HCL211,HCL212,HCL213,HCL214,HCL215,HCL221,HCL231,HCL241,HCL251,HCL261,HCL271,HCL281,HCL291,HCL2101,HCL2111,HCL2121,HCL2131,HCL216,HCL222,HCL232,HCL242,HCL252,HCL262,HCL272"/>
    <w:basedOn w:val="Normal"/>
    <w:next w:val="HCL-NormalText"/>
    <w:link w:val="Heading2Char"/>
    <w:qFormat/>
    <w:rsid w:val="00BD0253"/>
    <w:pPr>
      <w:keepNext/>
      <w:numPr>
        <w:ilvl w:val="1"/>
        <w:numId w:val="9"/>
      </w:numPr>
      <w:spacing w:before="120" w:after="120"/>
      <w:outlineLvl w:val="1"/>
    </w:pPr>
    <w:rPr>
      <w:rFonts w:ascii="Arial" w:hAnsi="Arial" w:cs="Arial"/>
      <w:b/>
      <w:bCs/>
      <w:iCs/>
      <w:szCs w:val="28"/>
    </w:rPr>
  </w:style>
  <w:style w:type="paragraph" w:styleId="Heading3">
    <w:name w:val="heading 3"/>
    <w:aliases w:val="HCL3,HCL31,HCL32,HCL33,HCL34,HCL35,HCL36,HCL37,HCL38,HCL39,HCL310,HCL311,HCL312,HCL313,HCL314,HCL315,HCL321,HCL331,HCL341,HCL351,HCL361,HCL371,HCL381,HCL391,HCL3101,HCL3111,HCL3121,HCL3131,HCL316,HCL322,HCL332,HCL342,HCL352,HCL362,HCL372"/>
    <w:basedOn w:val="Normal"/>
    <w:next w:val="HCL-NormalText"/>
    <w:link w:val="Heading3Char"/>
    <w:qFormat/>
    <w:rsid w:val="00BD0253"/>
    <w:pPr>
      <w:keepNext/>
      <w:numPr>
        <w:ilvl w:val="2"/>
        <w:numId w:val="9"/>
      </w:numPr>
      <w:tabs>
        <w:tab w:val="left" w:pos="936"/>
      </w:tabs>
      <w:spacing w:before="120" w:after="120"/>
      <w:ind w:left="936"/>
      <w:outlineLvl w:val="2"/>
    </w:pPr>
    <w:rPr>
      <w:rFonts w:ascii="Arial" w:hAnsi="Arial" w:cs="Arial"/>
      <w:b/>
      <w:bCs/>
      <w:sz w:val="22"/>
      <w:szCs w:val="26"/>
    </w:rPr>
  </w:style>
  <w:style w:type="paragraph" w:styleId="Heading4">
    <w:name w:val="heading 4"/>
    <w:aliases w:val="HCL4,HCL41,HCL42,HCL43,HCL44,HCL45,HCL46,HCL47,HCL48,HCL49,HCL410,HCL411,HCL412,HCL413,HCL414,HCL415,HCL421,HCL431,HCL441,HCL451,HCL461,HCL471,HCL481,HCL491,HCL4101,HCL4111,HCL4121,HCL4131,HCL416,HCL422,HCL432,HCL442,HCL452,HCL462,HCL472"/>
    <w:basedOn w:val="Normal"/>
    <w:next w:val="HCL-NormalText"/>
    <w:link w:val="Heading4Char"/>
    <w:qFormat/>
    <w:rsid w:val="008D05AB"/>
    <w:pPr>
      <w:keepNext/>
      <w:numPr>
        <w:ilvl w:val="3"/>
        <w:numId w:val="9"/>
      </w:numPr>
      <w:spacing w:before="400" w:after="60"/>
      <w:ind w:left="851" w:hanging="851"/>
      <w:outlineLvl w:val="3"/>
    </w:pPr>
    <w:rPr>
      <w:rFonts w:ascii="Arial" w:hAnsi="Arial"/>
      <w:b/>
      <w:bCs/>
      <w:sz w:val="20"/>
      <w:szCs w:val="28"/>
    </w:rPr>
  </w:style>
  <w:style w:type="paragraph" w:styleId="Heading5">
    <w:name w:val="heading 5"/>
    <w:aliases w:val="HCL5,HCL51,HCL52,HCL53,HCL54,HCL55,HCL56,HCL57,HCL58,HCL59,HCL510,HCL511,HCL512,HCL513,HCL514,HCL515,HCL521,HCL531,HCL541,HCL551,HCL561,HCL571,HCL581,HCL591,HCL5101,HCL5111,HCL5121,HCL5131,HCL516,HCL522,HCL532,HCL542,HCL552,HCL562,HCL572"/>
    <w:basedOn w:val="Normal"/>
    <w:next w:val="HCL-NormalText"/>
    <w:qFormat/>
    <w:rsid w:val="000B605D"/>
    <w:pPr>
      <w:numPr>
        <w:ilvl w:val="4"/>
        <w:numId w:val="9"/>
      </w:numPr>
      <w:spacing w:before="400" w:after="60"/>
      <w:ind w:left="1134" w:hanging="1134"/>
      <w:outlineLvl w:val="4"/>
    </w:pPr>
    <w:rPr>
      <w:rFonts w:ascii="Arial" w:hAnsi="Arial"/>
      <w:b/>
      <w:bCs/>
      <w:iCs/>
      <w:sz w:val="20"/>
      <w:szCs w:val="26"/>
    </w:rPr>
  </w:style>
  <w:style w:type="paragraph" w:styleId="Heading6">
    <w:name w:val="heading 6"/>
    <w:aliases w:val="HCL6,HCL61,HCL62,HCL63,HCL64,HCL65,HCL66,HCL67,HCL68,HCL69,HCL610,HCL611,HCL612,HCL613,HCL614,HCL615,HCL621,HCL631,HCL641,HCL651,HCL661,HCL671,HCL681,HCL691,HCL6101,HCL6111,HCL6121,HCL6131,HCL616,HCL622,HCL632,HCL642,HCL652,HCL662,HCL672"/>
    <w:basedOn w:val="Normal"/>
    <w:next w:val="HCL-NormalText"/>
    <w:link w:val="Heading6Char"/>
    <w:qFormat/>
    <w:rsid w:val="00FB7669"/>
    <w:pPr>
      <w:numPr>
        <w:ilvl w:val="5"/>
        <w:numId w:val="9"/>
      </w:numPr>
      <w:spacing w:before="400" w:after="60"/>
      <w:outlineLvl w:val="5"/>
    </w:pPr>
    <w:rPr>
      <w:rFonts w:ascii="Arial" w:hAnsi="Arial"/>
      <w:b/>
      <w:bCs/>
      <w:sz w:val="20"/>
      <w:szCs w:val="22"/>
    </w:rPr>
  </w:style>
  <w:style w:type="paragraph" w:styleId="Heading7">
    <w:name w:val="heading 7"/>
    <w:aliases w:val="HCL7,HCL71,HCL72,HCL73,HCL74,HCL75,HCL76,HCL77,HCL78,HCL79,HCL710,HCL711,HCL712,HCL713,HCL714,HCL715,HCL721,HCL731,HCL741,HCL751,HCL761,HCL771,HCL781,HCL791,HCL7101,HCL7111,HCL7121,HCL7131,HCL716,HCL722,HCL732,HCL742,HCL752,HCL762,HCL772"/>
    <w:basedOn w:val="Normal"/>
    <w:next w:val="HCL-NormalText"/>
    <w:qFormat/>
    <w:rsid w:val="00FB7669"/>
    <w:pPr>
      <w:numPr>
        <w:ilvl w:val="6"/>
        <w:numId w:val="9"/>
      </w:numPr>
      <w:spacing w:before="400" w:after="60"/>
      <w:outlineLvl w:val="6"/>
    </w:pPr>
    <w:rPr>
      <w:rFonts w:ascii="Arial" w:hAnsi="Arial"/>
      <w:b/>
      <w:sz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3Char" w:customStyle="1">
    <w:name w:val="Heading 3 Char"/>
    <w:aliases w:val="HCL3 Char,HCL31 Char,HCL32 Char,HCL33 Char,HCL34 Char,HCL35 Char,HCL36 Char,HCL37 Char,HCL38 Char,HCL39 Char,HCL310 Char,HCL311 Char,HCL312 Char,HCL313 Char,HCL314 Char,HCL315 Char,HCL321 Char,HCL331 Char,HCL341 Char,HCL351 Char"/>
    <w:link w:val="Heading3"/>
    <w:locked/>
    <w:rsid w:val="00BD0253"/>
    <w:rPr>
      <w:rFonts w:ascii="Arial" w:hAnsi="Arial" w:cs="Arial"/>
      <w:b/>
      <w:bCs/>
      <w:sz w:val="22"/>
      <w:szCs w:val="26"/>
    </w:rPr>
  </w:style>
  <w:style w:type="paragraph" w:styleId="TOC" w:customStyle="1">
    <w:name w:val="TOC"/>
    <w:basedOn w:val="Normal"/>
    <w:rsid w:val="00EF6488"/>
    <w:pPr>
      <w:spacing w:before="120" w:after="480"/>
      <w:jc w:val="center"/>
    </w:pPr>
    <w:rPr>
      <w:rFonts w:ascii="Arial" w:hAnsi="Arial" w:cs="Times New Roman Bold"/>
      <w:b/>
      <w:caps/>
      <w:color w:val="00529B"/>
      <w:sz w:val="32"/>
      <w:lang w:val="en-GB"/>
    </w:rPr>
  </w:style>
  <w:style w:type="paragraph" w:styleId="HCLContactInfo" w:customStyle="1">
    <w:name w:val="HCL_Contact Info"/>
    <w:basedOn w:val="Normal"/>
    <w:rsid w:val="008C1907"/>
    <w:pPr>
      <w:spacing w:before="240" w:after="120"/>
    </w:pPr>
    <w:rPr>
      <w:rFonts w:ascii="Arial" w:hAnsi="Arial" w:cs="Times New Roman Bold"/>
      <w:b/>
      <w:color w:val="00529B"/>
      <w:sz w:val="28"/>
    </w:rPr>
  </w:style>
  <w:style w:type="character" w:styleId="CommentReference">
    <w:name w:val="annotation reference"/>
    <w:semiHidden/>
    <w:rsid w:val="00777B3D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777B3D"/>
    <w:rPr>
      <w:sz w:val="20"/>
      <w:szCs w:val="20"/>
    </w:rPr>
  </w:style>
  <w:style w:type="character" w:styleId="CommentTextChar" w:customStyle="1">
    <w:name w:val="Comment Text Char"/>
    <w:link w:val="CommentText"/>
    <w:locked/>
    <w:rsid w:val="008718CB"/>
    <w:rPr>
      <w:lang w:val="en-US" w:eastAsia="en-US" w:bidi="ar-SA"/>
    </w:rPr>
  </w:style>
  <w:style w:type="paragraph" w:styleId="CommentSubject">
    <w:name w:val="annotation subject"/>
    <w:basedOn w:val="CommentText"/>
    <w:next w:val="CommentText"/>
    <w:semiHidden/>
    <w:rsid w:val="00777B3D"/>
    <w:rPr>
      <w:b/>
      <w:bCs/>
    </w:rPr>
  </w:style>
  <w:style w:type="paragraph" w:styleId="BalloonText">
    <w:name w:val="Balloon Text"/>
    <w:basedOn w:val="Normal"/>
    <w:semiHidden/>
    <w:rsid w:val="00777B3D"/>
    <w:rPr>
      <w:rFonts w:ascii="Tahoma" w:hAnsi="Tahoma" w:cs="Tahoma"/>
      <w:sz w:val="16"/>
      <w:szCs w:val="16"/>
    </w:rPr>
  </w:style>
  <w:style w:type="paragraph" w:styleId="HCLCIHead" w:customStyle="1">
    <w:name w:val="HCL_CI Head"/>
    <w:basedOn w:val="Normal"/>
    <w:rsid w:val="008C1907"/>
    <w:pPr>
      <w:spacing w:before="240" w:after="120"/>
    </w:pPr>
    <w:rPr>
      <w:rFonts w:ascii="Arial" w:hAnsi="Arial" w:cs="Times New Roman Bold"/>
      <w:b/>
      <w:color w:val="00529B"/>
      <w:lang w:val="en-GB"/>
    </w:rPr>
  </w:style>
  <w:style w:type="table" w:styleId="TableGrid">
    <w:name w:val="Table Grid"/>
    <w:aliases w:val="Deloitte,Equifax table,Header Table,new tab,Deloitte1,Equifax table1,Header Table1,new tab1,Deloitte2,Equifax table2,Header Table2,new tab2,Deloitte3,Equifax table3,Header Table3,new tab3,Deloitte4,Equifax table4,Header Table4,new tab4"/>
    <w:basedOn w:val="TableNormal"/>
    <w:uiPriority w:val="59"/>
    <w:rsid w:val="00A97C8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CLTHead" w:customStyle="1">
    <w:name w:val="HCL_THead"/>
    <w:basedOn w:val="Normal"/>
    <w:next w:val="Normal"/>
    <w:link w:val="HCLTHeadCharChar"/>
    <w:rsid w:val="00CB22F0"/>
    <w:pPr>
      <w:spacing w:before="40" w:after="40" w:line="260" w:lineRule="exact"/>
    </w:pPr>
    <w:rPr>
      <w:rFonts w:ascii="Arial" w:hAnsi="Arial"/>
      <w:b/>
      <w:sz w:val="20"/>
    </w:rPr>
  </w:style>
  <w:style w:type="character" w:styleId="HCLTHeadCharChar" w:customStyle="1">
    <w:name w:val="HCL_THead Char Char"/>
    <w:link w:val="HCLTHead"/>
    <w:rsid w:val="00CB22F0"/>
    <w:rPr>
      <w:rFonts w:ascii="Arial" w:hAnsi="Arial"/>
      <w:b/>
      <w:szCs w:val="24"/>
      <w:lang w:val="en-US" w:eastAsia="en-US" w:bidi="ar-SA"/>
    </w:rPr>
  </w:style>
  <w:style w:type="paragraph" w:styleId="HCLTBullet1" w:customStyle="1">
    <w:name w:val="HCL_TBullet 1"/>
    <w:basedOn w:val="Normal"/>
    <w:link w:val="HCLTBullet1CharChar"/>
    <w:rsid w:val="005E3972"/>
    <w:pPr>
      <w:numPr>
        <w:numId w:val="1"/>
      </w:numPr>
      <w:tabs>
        <w:tab w:val="clear" w:pos="144"/>
        <w:tab w:val="left" w:pos="288"/>
      </w:tabs>
      <w:spacing w:before="40" w:after="40" w:line="260" w:lineRule="exact"/>
      <w:ind w:left="288" w:hanging="288"/>
    </w:pPr>
    <w:rPr>
      <w:rFonts w:ascii="Arial" w:hAnsi="Arial"/>
      <w:sz w:val="20"/>
    </w:rPr>
  </w:style>
  <w:style w:type="character" w:styleId="HCLTBullet1CharChar" w:customStyle="1">
    <w:name w:val="HCL_TBullet 1 Char Char"/>
    <w:link w:val="HCLTBullet1"/>
    <w:rsid w:val="005E3972"/>
    <w:rPr>
      <w:rFonts w:ascii="Arial" w:hAnsi="Arial"/>
      <w:szCs w:val="24"/>
    </w:rPr>
  </w:style>
  <w:style w:type="paragraph" w:styleId="TOC1">
    <w:name w:val="toc 1"/>
    <w:basedOn w:val="Normal"/>
    <w:next w:val="Normal"/>
    <w:autoRedefine/>
    <w:uiPriority w:val="39"/>
    <w:qFormat/>
    <w:rsid w:val="00043A5B"/>
    <w:pPr>
      <w:tabs>
        <w:tab w:val="left" w:pos="475"/>
        <w:tab w:val="left" w:pos="576"/>
        <w:tab w:val="right" w:leader="dot" w:pos="9350"/>
      </w:tabs>
      <w:spacing w:before="240" w:after="240"/>
      <w:jc w:val="both"/>
    </w:pPr>
    <w:rPr>
      <w:rFonts w:ascii="Arial" w:hAnsi="Arial"/>
      <w:b/>
      <w:noProof/>
      <w:sz w:val="22"/>
    </w:rPr>
  </w:style>
  <w:style w:type="paragraph" w:styleId="TOC2">
    <w:name w:val="toc 2"/>
    <w:basedOn w:val="Normal"/>
    <w:next w:val="Normal"/>
    <w:autoRedefine/>
    <w:uiPriority w:val="39"/>
    <w:qFormat/>
    <w:rsid w:val="00367F5C"/>
    <w:pPr>
      <w:tabs>
        <w:tab w:val="left" w:pos="960"/>
        <w:tab w:val="right" w:leader="dot" w:pos="9360"/>
      </w:tabs>
      <w:spacing w:before="120" w:after="120"/>
      <w:ind w:left="486"/>
    </w:pPr>
    <w:rPr>
      <w:rFonts w:ascii="Arial" w:hAnsi="Arial"/>
      <w:sz w:val="22"/>
    </w:rPr>
  </w:style>
  <w:style w:type="paragraph" w:styleId="DocumentMap">
    <w:name w:val="Document Map"/>
    <w:basedOn w:val="Normal"/>
    <w:semiHidden/>
    <w:rsid w:val="00382325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HCLTTextBold" w:customStyle="1">
    <w:name w:val="HCL_TTextBold"/>
    <w:basedOn w:val="Normal"/>
    <w:rsid w:val="00CB22F0"/>
    <w:pPr>
      <w:spacing w:before="40" w:after="40" w:line="260" w:lineRule="exact"/>
    </w:pPr>
    <w:rPr>
      <w:rFonts w:ascii="Arial" w:hAnsi="Arial"/>
      <w:b/>
      <w:sz w:val="20"/>
    </w:rPr>
  </w:style>
  <w:style w:type="paragraph" w:styleId="HCLTBBullet" w:customStyle="1">
    <w:name w:val="HCL_TBBullet"/>
    <w:basedOn w:val="HCLTBullet1"/>
    <w:next w:val="Normal"/>
    <w:link w:val="HCLTBBulletCharChar"/>
    <w:rsid w:val="00382325"/>
    <w:rPr>
      <w:b/>
    </w:rPr>
  </w:style>
  <w:style w:type="character" w:styleId="HCLTBBulletCharChar" w:customStyle="1">
    <w:name w:val="HCL_TBBullet Char Char"/>
    <w:link w:val="HCLTBBullet"/>
    <w:rsid w:val="00382325"/>
    <w:rPr>
      <w:rFonts w:ascii="Arial" w:hAnsi="Arial"/>
      <w:b/>
      <w:szCs w:val="24"/>
    </w:rPr>
  </w:style>
  <w:style w:type="character" w:styleId="Hyperlink">
    <w:name w:val="Hyperlink"/>
    <w:aliases w:val="ATT Hyperlink,link"/>
    <w:uiPriority w:val="99"/>
    <w:rsid w:val="003C31C0"/>
    <w:rPr>
      <w:color w:val="0000FF"/>
      <w:u w:val="single"/>
    </w:rPr>
  </w:style>
  <w:style w:type="paragraph" w:styleId="BodyTextBoldCenter" w:customStyle="1">
    <w:name w:val="Body Text Bold Center"/>
    <w:basedOn w:val="Normal"/>
    <w:next w:val="Normal"/>
    <w:rsid w:val="00B17140"/>
    <w:pPr>
      <w:jc w:val="center"/>
    </w:pPr>
    <w:rPr>
      <w:rFonts w:ascii="Arial Bold" w:hAnsi="Arial Bold"/>
      <w:b/>
      <w:bCs/>
      <w:color w:val="003366"/>
      <w:sz w:val="22"/>
      <w:szCs w:val="22"/>
    </w:rPr>
  </w:style>
  <w:style w:type="paragraph" w:styleId="HCLBodyText" w:customStyle="1">
    <w:name w:val="HCL_Body Text"/>
    <w:basedOn w:val="Normal"/>
    <w:link w:val="HCLBodyTextChar"/>
    <w:qFormat/>
    <w:rsid w:val="00302BA9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Bullet1" w:customStyle="1">
    <w:name w:val="HCL_Bullet1"/>
    <w:basedOn w:val="Normal"/>
    <w:qFormat/>
    <w:rsid w:val="00C55AFA"/>
    <w:pPr>
      <w:numPr>
        <w:numId w:val="2"/>
      </w:numPr>
      <w:spacing w:before="60" w:after="60" w:line="260" w:lineRule="exact"/>
    </w:pPr>
    <w:rPr>
      <w:rFonts w:ascii="Arial" w:hAnsi="Arial" w:eastAsia="MS Mincho"/>
      <w:sz w:val="20"/>
      <w:lang w:eastAsia="ja-JP"/>
    </w:rPr>
  </w:style>
  <w:style w:type="paragraph" w:styleId="HCLBullet2" w:customStyle="1">
    <w:name w:val="HCL_Bullet2"/>
    <w:basedOn w:val="Normal"/>
    <w:rsid w:val="00E81D70"/>
    <w:pPr>
      <w:numPr>
        <w:ilvl w:val="1"/>
        <w:numId w:val="2"/>
      </w:numPr>
      <w:spacing w:before="60" w:after="60" w:line="260" w:lineRule="exact"/>
      <w:jc w:val="both"/>
    </w:pPr>
    <w:rPr>
      <w:rFonts w:ascii="Arial" w:hAnsi="Arial" w:eastAsia="MS Mincho"/>
      <w:sz w:val="20"/>
      <w:lang w:eastAsia="ja-JP"/>
    </w:rPr>
  </w:style>
  <w:style w:type="paragraph" w:styleId="HCLBullet3" w:customStyle="1">
    <w:name w:val="HCL_Bullet3"/>
    <w:basedOn w:val="Normal"/>
    <w:rsid w:val="00E81D70"/>
    <w:pPr>
      <w:numPr>
        <w:ilvl w:val="2"/>
        <w:numId w:val="2"/>
      </w:numPr>
      <w:spacing w:before="60" w:after="60" w:line="260" w:lineRule="exact"/>
      <w:jc w:val="both"/>
    </w:pPr>
    <w:rPr>
      <w:rFonts w:ascii="Arial" w:hAnsi="Arial" w:eastAsia="MS Mincho"/>
      <w:sz w:val="20"/>
      <w:lang w:eastAsia="ja-JP"/>
    </w:rPr>
  </w:style>
  <w:style w:type="paragraph" w:styleId="HCLNotes" w:customStyle="1">
    <w:name w:val="HCL_Notes"/>
    <w:basedOn w:val="HCLBodyText"/>
    <w:rsid w:val="008B660D"/>
    <w:pPr>
      <w:spacing w:before="40" w:after="40"/>
    </w:pPr>
    <w:rPr>
      <w:i/>
      <w:sz w:val="16"/>
    </w:rPr>
  </w:style>
  <w:style w:type="paragraph" w:styleId="HCLNumtext" w:customStyle="1">
    <w:name w:val="HCL_Numtext"/>
    <w:basedOn w:val="HCLBodyText"/>
    <w:rsid w:val="00CB22F0"/>
    <w:pPr>
      <w:numPr>
        <w:numId w:val="3"/>
      </w:numPr>
      <w:spacing w:before="40" w:after="40"/>
    </w:pPr>
  </w:style>
  <w:style w:type="paragraph" w:styleId="HCLSpacer" w:customStyle="1">
    <w:name w:val="HCL_Spacer"/>
    <w:rsid w:val="007253BF"/>
    <w:rPr>
      <w:rFonts w:ascii="Arial" w:hAnsi="Arial" w:eastAsia="MS Mincho"/>
      <w:sz w:val="16"/>
      <w:szCs w:val="24"/>
      <w:lang w:eastAsia="ja-JP"/>
    </w:rPr>
  </w:style>
  <w:style w:type="paragraph" w:styleId="HCLBoldBodyText" w:customStyle="1">
    <w:name w:val="HCL_Bold Body Text"/>
    <w:link w:val="HCLBoldBodyTextChar"/>
    <w:rsid w:val="00CB22F0"/>
    <w:pPr>
      <w:spacing w:before="120" w:after="120" w:line="260" w:lineRule="exact"/>
      <w:jc w:val="both"/>
    </w:pPr>
    <w:rPr>
      <w:rFonts w:ascii="Arial" w:hAnsi="Arial" w:eastAsia="MS Mincho" w:cs="Times New Roman Bold"/>
      <w:b/>
      <w:szCs w:val="24"/>
      <w:lang w:eastAsia="ja-JP"/>
    </w:rPr>
  </w:style>
  <w:style w:type="character" w:styleId="HCLBoldBodyTextChar" w:customStyle="1">
    <w:name w:val="HCL_Bold Body Text Char"/>
    <w:link w:val="HCLBoldBodyText"/>
    <w:rsid w:val="00CB22F0"/>
    <w:rPr>
      <w:rFonts w:ascii="Arial" w:hAnsi="Arial" w:eastAsia="MS Mincho" w:cs="Times New Roman Bold"/>
      <w:b/>
      <w:szCs w:val="24"/>
      <w:lang w:val="en-US" w:eastAsia="ja-JP" w:bidi="ar-SA"/>
    </w:rPr>
  </w:style>
  <w:style w:type="paragraph" w:styleId="HCLTableText" w:customStyle="1">
    <w:name w:val="HCL_Table Text"/>
    <w:basedOn w:val="Normal"/>
    <w:link w:val="HCLTableTextChar"/>
    <w:qFormat/>
    <w:rsid w:val="00CB22F0"/>
    <w:pPr>
      <w:spacing w:before="40" w:after="40" w:line="260" w:lineRule="exact"/>
    </w:pPr>
    <w:rPr>
      <w:rFonts w:ascii="Arial" w:hAnsi="Arial" w:cs="Arial"/>
      <w:sz w:val="20"/>
      <w:szCs w:val="20"/>
    </w:rPr>
  </w:style>
  <w:style w:type="paragraph" w:styleId="HCLColorBodyText" w:customStyle="1">
    <w:name w:val="HCL_Color Body Text"/>
    <w:link w:val="HCLColorBodyTextChar"/>
    <w:rsid w:val="000623F0"/>
    <w:pPr>
      <w:spacing w:before="120" w:after="120" w:line="260" w:lineRule="exact"/>
      <w:jc w:val="both"/>
    </w:pPr>
    <w:rPr>
      <w:rFonts w:ascii="Arial" w:hAnsi="Arial" w:eastAsia="MS Mincho"/>
      <w:color w:val="00529B"/>
      <w:szCs w:val="24"/>
      <w:lang w:eastAsia="ja-JP"/>
    </w:rPr>
  </w:style>
  <w:style w:type="character" w:styleId="HCLColorBodyTextChar" w:customStyle="1">
    <w:name w:val="HCL_Color Body Text Char"/>
    <w:link w:val="HCLColorBodyText"/>
    <w:rsid w:val="000623F0"/>
    <w:rPr>
      <w:rFonts w:ascii="Arial" w:hAnsi="Arial" w:eastAsia="MS Mincho"/>
      <w:color w:val="00529B"/>
      <w:szCs w:val="24"/>
      <w:lang w:val="en-US" w:eastAsia="ja-JP" w:bidi="ar-SA"/>
    </w:rPr>
  </w:style>
  <w:style w:type="paragraph" w:styleId="HCLImagetext" w:customStyle="1">
    <w:name w:val="HCL_Image text"/>
    <w:rsid w:val="003C0599"/>
    <w:pPr>
      <w:spacing w:before="60" w:after="240"/>
      <w:jc w:val="center"/>
    </w:pPr>
    <w:rPr>
      <w:rFonts w:ascii="Arial" w:hAnsi="Arial" w:eastAsia="MS Mincho" w:cs="Times New Roman Bold"/>
      <w:b/>
      <w:color w:val="4B4B4B"/>
      <w:szCs w:val="24"/>
      <w:lang w:eastAsia="ja-JP"/>
    </w:rPr>
  </w:style>
  <w:style w:type="paragraph" w:styleId="HCLTablett" w:customStyle="1">
    <w:name w:val="HCL_Table tt"/>
    <w:rsid w:val="008E6C7B"/>
    <w:pPr>
      <w:spacing w:before="240" w:after="240"/>
      <w:jc w:val="center"/>
    </w:pPr>
    <w:rPr>
      <w:rFonts w:ascii="Arial Bold" w:hAnsi="Arial Bold" w:eastAsia="MS Mincho" w:cs="Times New Roman Bold"/>
      <w:b/>
      <w:color w:val="5F5F5F"/>
      <w:szCs w:val="24"/>
      <w:lang w:eastAsia="ja-JP"/>
    </w:rPr>
  </w:style>
  <w:style w:type="paragraph" w:styleId="TOC3">
    <w:name w:val="toc 3"/>
    <w:basedOn w:val="Normal"/>
    <w:next w:val="Normal"/>
    <w:autoRedefine/>
    <w:uiPriority w:val="39"/>
    <w:qFormat/>
    <w:rsid w:val="000C1B0B"/>
    <w:pPr>
      <w:tabs>
        <w:tab w:val="left" w:pos="1683"/>
        <w:tab w:val="right" w:leader="dot" w:pos="9350"/>
      </w:tabs>
      <w:spacing w:before="60" w:after="60"/>
      <w:ind w:left="981"/>
      <w:jc w:val="both"/>
    </w:pPr>
    <w:rPr>
      <w:rFonts w:ascii="Arial" w:hAnsi="Arial"/>
      <w:sz w:val="20"/>
    </w:rPr>
  </w:style>
  <w:style w:type="paragraph" w:styleId="TableofFigures">
    <w:name w:val="table of figures"/>
    <w:basedOn w:val="Normal"/>
    <w:next w:val="Normal"/>
    <w:semiHidden/>
    <w:rsid w:val="001979C1"/>
    <w:pPr>
      <w:spacing w:before="120" w:after="120"/>
    </w:pPr>
    <w:rPr>
      <w:rFonts w:ascii="Arial" w:hAnsi="Arial"/>
    </w:rPr>
  </w:style>
  <w:style w:type="paragraph" w:styleId="HCLH1Hdr-noidx" w:customStyle="1">
    <w:name w:val="HCL H1 Hdr - no idx"/>
    <w:basedOn w:val="Normal"/>
    <w:next w:val="Normal"/>
    <w:autoRedefine/>
    <w:semiHidden/>
    <w:rsid w:val="00E1311D"/>
    <w:pPr>
      <w:keepNext/>
      <w:keepLines/>
      <w:pBdr>
        <w:bottom w:val="single" w:color="808080" w:sz="8" w:space="8"/>
      </w:pBdr>
      <w:tabs>
        <w:tab w:val="left" w:pos="0"/>
        <w:tab w:val="left" w:pos="180"/>
        <w:tab w:val="left" w:pos="720"/>
      </w:tabs>
      <w:adjustRightInd w:val="0"/>
      <w:spacing w:after="120" w:line="280" w:lineRule="atLeast"/>
      <w:textAlignment w:val="baseline"/>
    </w:pPr>
    <w:rPr>
      <w:rFonts w:ascii="Arial" w:hAnsi="Arial"/>
      <w:bCs/>
      <w:color w:val="1761AC"/>
      <w:sz w:val="28"/>
      <w:szCs w:val="28"/>
    </w:rPr>
  </w:style>
  <w:style w:type="paragraph" w:styleId="HCLP2Divider" w:customStyle="1">
    <w:name w:val="HCL P2 Divider"/>
    <w:basedOn w:val="Normal"/>
    <w:next w:val="Normal"/>
    <w:autoRedefine/>
    <w:semiHidden/>
    <w:rsid w:val="00E1311D"/>
    <w:pPr>
      <w:widowControl w:val="0"/>
      <w:pBdr>
        <w:bottom w:val="single" w:color="808080" w:sz="8" w:space="1"/>
      </w:pBdr>
      <w:adjustRightInd w:val="0"/>
      <w:spacing w:line="280" w:lineRule="atLeast"/>
      <w:textAlignment w:val="baseline"/>
    </w:pPr>
    <w:rPr>
      <w:rFonts w:ascii="Arial" w:hAnsi="Arial"/>
      <w:sz w:val="20"/>
      <w:szCs w:val="20"/>
    </w:rPr>
  </w:style>
  <w:style w:type="paragraph" w:styleId="Default" w:customStyle="1">
    <w:name w:val="Default"/>
    <w:rsid w:val="00FB46C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Header">
    <w:name w:val="header"/>
    <w:aliases w:val="Header - Doc Name,Header - Doc Name1,Header - Doc Name2,Header - Doc Name11"/>
    <w:basedOn w:val="Normal"/>
    <w:link w:val="HeaderChar"/>
    <w:rsid w:val="005A7357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3F2A41"/>
    <w:pPr>
      <w:tabs>
        <w:tab w:val="center" w:pos="4320"/>
        <w:tab w:val="right" w:pos="8640"/>
      </w:tabs>
    </w:pPr>
  </w:style>
  <w:style w:type="paragraph" w:styleId="HCLBoldText" w:customStyle="1">
    <w:name w:val="HCL_Bold Text"/>
    <w:link w:val="HCLBoldTextChar"/>
    <w:rsid w:val="00A87590"/>
    <w:pPr>
      <w:spacing w:before="320" w:after="60"/>
    </w:pPr>
    <w:rPr>
      <w:rFonts w:ascii="Arial" w:hAnsi="Arial" w:eastAsia="MS Mincho"/>
      <w:b/>
      <w:szCs w:val="24"/>
      <w:lang w:eastAsia="ja-JP"/>
    </w:rPr>
  </w:style>
  <w:style w:type="character" w:styleId="HCLBoldTextChar" w:customStyle="1">
    <w:name w:val="HCL_Bold Text Char"/>
    <w:link w:val="HCLBoldText"/>
    <w:rsid w:val="00A87590"/>
    <w:rPr>
      <w:rFonts w:ascii="Arial" w:hAnsi="Arial" w:eastAsia="MS Mincho"/>
      <w:b/>
      <w:szCs w:val="24"/>
      <w:lang w:val="en-US" w:eastAsia="ja-JP" w:bidi="ar-SA"/>
    </w:rPr>
  </w:style>
  <w:style w:type="paragraph" w:styleId="HCLParaHead" w:customStyle="1">
    <w:name w:val="HCL_Para Head"/>
    <w:rsid w:val="003638C6"/>
    <w:pPr>
      <w:spacing w:before="320" w:after="120"/>
    </w:pPr>
    <w:rPr>
      <w:rFonts w:ascii="Arial" w:hAnsi="Arial" w:eastAsia="MS Mincho"/>
      <w:b/>
      <w:sz w:val="22"/>
      <w:szCs w:val="24"/>
      <w:lang w:eastAsia="ja-JP"/>
    </w:rPr>
  </w:style>
  <w:style w:type="paragraph" w:styleId="HCLImage" w:customStyle="1">
    <w:name w:val="HCL_Image"/>
    <w:next w:val="HCLBodyText"/>
    <w:rsid w:val="008A4FAF"/>
    <w:pPr>
      <w:spacing w:before="240" w:after="60"/>
      <w:jc w:val="center"/>
    </w:pPr>
    <w:rPr>
      <w:rFonts w:ascii="Arial" w:hAnsi="Arial" w:eastAsia="MS Mincho"/>
      <w:szCs w:val="17"/>
      <w:lang w:eastAsia="ja-JP"/>
    </w:rPr>
  </w:style>
  <w:style w:type="paragraph" w:styleId="HCLItalicText" w:customStyle="1">
    <w:name w:val="HCL_Italic Text"/>
    <w:rsid w:val="00C9225B"/>
    <w:pPr>
      <w:spacing w:before="120" w:after="120" w:line="260" w:lineRule="exact"/>
      <w:jc w:val="both"/>
    </w:pPr>
    <w:rPr>
      <w:rFonts w:ascii="Arial" w:hAnsi="Arial" w:eastAsia="MS Mincho"/>
      <w:i/>
      <w:szCs w:val="24"/>
      <w:lang w:eastAsia="ja-JP"/>
    </w:rPr>
  </w:style>
  <w:style w:type="paragraph" w:styleId="HCLIndentText025" w:customStyle="1">
    <w:name w:val="HCL_Indent Text_0.25"/>
    <w:rsid w:val="008A4FAF"/>
    <w:pPr>
      <w:spacing w:before="120" w:after="120" w:line="260" w:lineRule="exact"/>
      <w:ind w:left="360"/>
      <w:jc w:val="both"/>
    </w:pPr>
    <w:rPr>
      <w:rFonts w:ascii="Arial" w:hAnsi="Arial" w:eastAsia="MS Mincho"/>
      <w:szCs w:val="24"/>
      <w:lang w:eastAsia="ja-JP"/>
    </w:rPr>
  </w:style>
  <w:style w:type="paragraph" w:styleId="HCLIndentText05" w:customStyle="1">
    <w:name w:val="HCL_Indent Text_0.5"/>
    <w:rsid w:val="008A4FAF"/>
    <w:pPr>
      <w:spacing w:before="120" w:after="120" w:line="260" w:lineRule="exact"/>
      <w:ind w:left="720"/>
      <w:jc w:val="both"/>
    </w:pPr>
    <w:rPr>
      <w:rFonts w:ascii="Arial" w:hAnsi="Arial" w:eastAsia="MS Mincho"/>
      <w:szCs w:val="24"/>
      <w:lang w:eastAsia="ja-JP"/>
    </w:rPr>
  </w:style>
  <w:style w:type="paragraph" w:styleId="HCLIndentText075" w:customStyle="1">
    <w:name w:val="HCL_Indent Text_0.75"/>
    <w:basedOn w:val="BalloonText"/>
    <w:rsid w:val="008A4FAF"/>
    <w:pPr>
      <w:spacing w:before="120" w:after="120" w:line="260" w:lineRule="exact"/>
      <w:ind w:left="1080"/>
      <w:jc w:val="both"/>
    </w:pPr>
    <w:rPr>
      <w:rFonts w:ascii="Arial" w:hAnsi="Arial"/>
      <w:sz w:val="20"/>
    </w:rPr>
  </w:style>
  <w:style w:type="paragraph" w:styleId="FrontPageHeadingText" w:customStyle="1">
    <w:name w:val="FrontPageHeadingText"/>
    <w:basedOn w:val="Normal"/>
    <w:next w:val="Normal"/>
    <w:rsid w:val="00BC7BF8"/>
    <w:pPr>
      <w:widowControl w:val="0"/>
      <w:spacing w:before="40" w:after="40" w:line="600" w:lineRule="exact"/>
    </w:pPr>
    <w:rPr>
      <w:rFonts w:ascii="Arial Bold" w:hAnsi="Arial Bold"/>
      <w:b/>
      <w:color w:val="FFFFFF"/>
      <w:sz w:val="60"/>
      <w:szCs w:val="20"/>
    </w:rPr>
  </w:style>
  <w:style w:type="paragraph" w:styleId="HCLAlphaText" w:customStyle="1">
    <w:name w:val="HCL_Alpha Text"/>
    <w:rsid w:val="000541AE"/>
    <w:pPr>
      <w:numPr>
        <w:numId w:val="4"/>
      </w:numPr>
      <w:spacing w:before="40" w:after="40" w:line="260" w:lineRule="exact"/>
    </w:pPr>
    <w:rPr>
      <w:rFonts w:ascii="Arial" w:hAnsi="Arial"/>
      <w:szCs w:val="24"/>
      <w:lang w:val="en-GB"/>
    </w:rPr>
  </w:style>
  <w:style w:type="paragraph" w:styleId="HCLAlphaTextSmall" w:customStyle="1">
    <w:name w:val="HCL_Alpha Text Small"/>
    <w:rsid w:val="00364814"/>
    <w:pPr>
      <w:numPr>
        <w:numId w:val="5"/>
      </w:numPr>
      <w:spacing w:before="40" w:after="40" w:line="260" w:lineRule="exact"/>
    </w:pPr>
    <w:rPr>
      <w:rFonts w:ascii="Arial" w:hAnsi="Arial"/>
      <w:szCs w:val="24"/>
      <w:lang w:val="en-GB"/>
    </w:rPr>
  </w:style>
  <w:style w:type="paragraph" w:styleId="HCLRomanText" w:customStyle="1">
    <w:name w:val="HCL_Roman Text"/>
    <w:rsid w:val="00F97835"/>
    <w:pPr>
      <w:numPr>
        <w:numId w:val="6"/>
      </w:numPr>
      <w:spacing w:before="40" w:after="40" w:line="260" w:lineRule="exact"/>
    </w:pPr>
    <w:rPr>
      <w:rFonts w:ascii="Arial" w:hAnsi="Arial"/>
      <w:szCs w:val="24"/>
      <w:lang w:val="en-GB"/>
    </w:rPr>
  </w:style>
  <w:style w:type="paragraph" w:styleId="HCLDBullet1" w:customStyle="1">
    <w:name w:val="HCL_DBullet1"/>
    <w:basedOn w:val="Normal"/>
    <w:rsid w:val="00E81D70"/>
    <w:pPr>
      <w:tabs>
        <w:tab w:val="left" w:pos="360"/>
      </w:tabs>
      <w:spacing w:before="60" w:after="60" w:line="260" w:lineRule="exact"/>
      <w:ind w:left="360" w:hanging="360"/>
      <w:jc w:val="both"/>
    </w:pPr>
    <w:rPr>
      <w:rFonts w:ascii="Arial" w:hAnsi="Arial"/>
      <w:sz w:val="20"/>
      <w:lang w:val="en-GB"/>
    </w:rPr>
  </w:style>
  <w:style w:type="paragraph" w:styleId="HCLDBullet2" w:customStyle="1">
    <w:name w:val="HCL_DBullet2"/>
    <w:basedOn w:val="Normal"/>
    <w:rsid w:val="00E81D70"/>
    <w:pPr>
      <w:tabs>
        <w:tab w:val="left" w:pos="720"/>
      </w:tabs>
      <w:spacing w:before="60" w:after="60" w:line="260" w:lineRule="exact"/>
      <w:ind w:left="720" w:hanging="360"/>
      <w:jc w:val="both"/>
    </w:pPr>
    <w:rPr>
      <w:rFonts w:ascii="Arial" w:hAnsi="Arial"/>
      <w:sz w:val="20"/>
    </w:rPr>
  </w:style>
  <w:style w:type="paragraph" w:styleId="HCLDBullet3" w:customStyle="1">
    <w:name w:val="HCL_DBullet3"/>
    <w:basedOn w:val="Normal"/>
    <w:rsid w:val="00E81D70"/>
    <w:pPr>
      <w:tabs>
        <w:tab w:val="left" w:pos="1080"/>
      </w:tabs>
      <w:spacing w:before="60" w:after="60" w:line="260" w:lineRule="exact"/>
      <w:ind w:left="1800" w:hanging="1080"/>
      <w:jc w:val="both"/>
    </w:pPr>
    <w:rPr>
      <w:rFonts w:ascii="Arial" w:hAnsi="Arial"/>
      <w:sz w:val="20"/>
    </w:rPr>
  </w:style>
  <w:style w:type="paragraph" w:styleId="HCLTBullet2" w:customStyle="1">
    <w:name w:val="HCL_TBullet2"/>
    <w:basedOn w:val="Normal"/>
    <w:rsid w:val="008A5283"/>
    <w:pPr>
      <w:numPr>
        <w:numId w:val="7"/>
      </w:numPr>
      <w:tabs>
        <w:tab w:val="clear" w:pos="1008"/>
        <w:tab w:val="left" w:pos="0"/>
        <w:tab w:val="left" w:pos="288"/>
      </w:tabs>
      <w:spacing w:before="40" w:after="40" w:line="260" w:lineRule="exact"/>
      <w:ind w:left="576" w:hanging="288"/>
    </w:pPr>
    <w:rPr>
      <w:rFonts w:ascii="Arial" w:hAnsi="Arial"/>
      <w:sz w:val="20"/>
    </w:rPr>
  </w:style>
  <w:style w:type="paragraph" w:styleId="HCLTBullet3" w:customStyle="1">
    <w:name w:val="HCL_TBullet3"/>
    <w:basedOn w:val="Normal"/>
    <w:rsid w:val="003A0488"/>
    <w:pPr>
      <w:numPr>
        <w:numId w:val="8"/>
      </w:numPr>
      <w:tabs>
        <w:tab w:val="clear" w:pos="720"/>
        <w:tab w:val="left" w:pos="864"/>
      </w:tabs>
      <w:spacing w:before="40" w:after="40" w:line="260" w:lineRule="exact"/>
      <w:ind w:left="864" w:hanging="288"/>
    </w:pPr>
    <w:rPr>
      <w:rFonts w:ascii="Arial" w:hAnsi="Arial"/>
      <w:sz w:val="20"/>
    </w:rPr>
  </w:style>
  <w:style w:type="character" w:styleId="Heading4Char" w:customStyle="1">
    <w:name w:val="Heading 4 Char"/>
    <w:aliases w:val="HCL4 Char,HCL41 Char,HCL42 Char,HCL43 Char,HCL44 Char,HCL45 Char,HCL46 Char,HCL47 Char,HCL48 Char,HCL49 Char,HCL410 Char,HCL411 Char,HCL412 Char,HCL413 Char,HCL414 Char,HCL415 Char,HCL421 Char,HCL431 Char,HCL441 Char,HCL451 Char"/>
    <w:link w:val="Heading4"/>
    <w:rsid w:val="008D05AB"/>
    <w:rPr>
      <w:rFonts w:ascii="Arial" w:hAnsi="Arial"/>
      <w:b/>
      <w:bCs/>
      <w:szCs w:val="28"/>
    </w:rPr>
  </w:style>
  <w:style w:type="character" w:styleId="Heading6Char" w:customStyle="1">
    <w:name w:val="Heading 6 Char"/>
    <w:aliases w:val="HCL6 Char,HCL61 Char,HCL62 Char,HCL63 Char,HCL64 Char,HCL65 Char,HCL66 Char,HCL67 Char,HCL68 Char,HCL69 Char,HCL610 Char,HCL611 Char,HCL612 Char,HCL613 Char,HCL614 Char,HCL615 Char,HCL621 Char,HCL631 Char,HCL641 Char,HCL651 Char"/>
    <w:link w:val="Heading6"/>
    <w:rsid w:val="00FB7669"/>
    <w:rPr>
      <w:rFonts w:ascii="Arial" w:hAnsi="Arial"/>
      <w:b/>
      <w:bCs/>
      <w:szCs w:val="22"/>
    </w:rPr>
  </w:style>
  <w:style w:type="paragraph" w:styleId="QUESTIONS" w:customStyle="1">
    <w:name w:val="QUESTIONS"/>
    <w:basedOn w:val="HCLBodyText"/>
    <w:qFormat/>
    <w:rsid w:val="00964576"/>
    <w:pPr>
      <w:pageBreakBefore/>
    </w:pPr>
    <w:rPr>
      <w:b/>
      <w:color w:val="00529B"/>
      <w:sz w:val="22"/>
      <w:lang w:val="en-GB"/>
    </w:rPr>
  </w:style>
  <w:style w:type="character" w:styleId="FooterChar" w:customStyle="1">
    <w:name w:val="Footer Char"/>
    <w:basedOn w:val="DefaultParagraphFont"/>
    <w:link w:val="Footer"/>
    <w:uiPriority w:val="99"/>
    <w:rsid w:val="00095C00"/>
    <w:rPr>
      <w:sz w:val="24"/>
      <w:szCs w:val="24"/>
    </w:rPr>
  </w:style>
  <w:style w:type="character" w:styleId="PageNumber">
    <w:name w:val="page number"/>
    <w:basedOn w:val="DefaultParagraphFont"/>
    <w:rsid w:val="00B10003"/>
    <w:rPr>
      <w:rFonts w:cs="Times New Roman"/>
    </w:rPr>
  </w:style>
  <w:style w:type="character" w:styleId="PlaceholderText">
    <w:name w:val="Placeholder Text"/>
    <w:basedOn w:val="DefaultParagraphFont"/>
    <w:uiPriority w:val="99"/>
    <w:semiHidden/>
    <w:rsid w:val="00B10003"/>
    <w:rPr>
      <w:color w:val="808080"/>
    </w:rPr>
  </w:style>
  <w:style w:type="character" w:styleId="HeaderChar" w:customStyle="1">
    <w:name w:val="Header Char"/>
    <w:aliases w:val="Header - Doc Name Char,Header - Doc Name1 Char,Header - Doc Name2 Char,Header - Doc Name11 Char"/>
    <w:basedOn w:val="DefaultParagraphFont"/>
    <w:link w:val="Header"/>
    <w:locked/>
    <w:rsid w:val="00C23F1F"/>
    <w:rPr>
      <w:sz w:val="24"/>
      <w:szCs w:val="24"/>
    </w:rPr>
  </w:style>
  <w:style w:type="paragraph" w:styleId="HCL-NormalText" w:customStyle="1">
    <w:name w:val="HCL-NormalText"/>
    <w:basedOn w:val="HCLBodyText"/>
    <w:link w:val="HCL-NormalTextChar"/>
    <w:qFormat/>
    <w:rsid w:val="00931157"/>
    <w:pPr>
      <w:spacing w:after="240" w:line="260" w:lineRule="atLeast"/>
    </w:pPr>
  </w:style>
  <w:style w:type="character" w:styleId="HCL-NormalTextChar" w:customStyle="1">
    <w:name w:val="HCL-NormalText Char"/>
    <w:link w:val="HCL-NormalText"/>
    <w:rsid w:val="00931157"/>
    <w:rPr>
      <w:rFonts w:ascii="Arial" w:hAnsi="Arial" w:eastAsia="MS Mincho"/>
      <w:szCs w:val="24"/>
    </w:rPr>
  </w:style>
  <w:style w:type="paragraph" w:styleId="UCC-B-BULLET" w:customStyle="1">
    <w:name w:val="UCC-B-BULLET"/>
    <w:basedOn w:val="Normal"/>
    <w:qFormat/>
    <w:rsid w:val="00223396"/>
    <w:pPr>
      <w:numPr>
        <w:numId w:val="10"/>
      </w:numPr>
      <w:jc w:val="both"/>
    </w:pPr>
    <w:rPr>
      <w:rFonts w:ascii="Verdana" w:hAnsi="Verdana"/>
      <w:color w:val="000000"/>
      <w:sz w:val="20"/>
      <w:lang w:eastAsia="en-GB"/>
    </w:rPr>
  </w:style>
  <w:style w:type="paragraph" w:styleId="HCL-Bullet" w:customStyle="1">
    <w:name w:val="HCL-Bullet"/>
    <w:basedOn w:val="ListParagraph"/>
    <w:link w:val="HCL-BulletChar"/>
    <w:rsid w:val="00223396"/>
    <w:pPr>
      <w:numPr>
        <w:numId w:val="11"/>
      </w:numPr>
      <w:spacing w:after="160" w:line="259" w:lineRule="auto"/>
    </w:pPr>
    <w:rPr>
      <w:rFonts w:ascii="Arial" w:hAnsi="Arial" w:eastAsia="Calibri"/>
      <w:kern w:val="2"/>
      <w:sz w:val="22"/>
      <w:lang w:val="sv-SE"/>
    </w:rPr>
  </w:style>
  <w:style w:type="character" w:styleId="HCL-BulletChar" w:customStyle="1">
    <w:name w:val="HCL-Bullet Char"/>
    <w:link w:val="HCL-Bullet"/>
    <w:rsid w:val="00223396"/>
    <w:rPr>
      <w:rFonts w:ascii="Arial" w:hAnsi="Arial" w:eastAsia="Calibri"/>
      <w:kern w:val="2"/>
      <w:sz w:val="22"/>
      <w:szCs w:val="24"/>
      <w:lang w:val="sv-SE"/>
    </w:rPr>
  </w:style>
  <w:style w:type="paragraph" w:styleId="ListParagraph">
    <w:name w:val="List Paragraph"/>
    <w:basedOn w:val="Normal"/>
    <w:uiPriority w:val="34"/>
    <w:qFormat/>
    <w:rsid w:val="00223396"/>
    <w:pPr>
      <w:ind w:left="720"/>
      <w:contextualSpacing/>
    </w:pPr>
  </w:style>
  <w:style w:type="paragraph" w:styleId="TableHeading" w:customStyle="1">
    <w:name w:val="Table Heading"/>
    <w:basedOn w:val="Normal"/>
    <w:qFormat/>
    <w:locked/>
    <w:rsid w:val="00004C0D"/>
    <w:pPr>
      <w:spacing w:after="160"/>
    </w:pPr>
    <w:rPr>
      <w:rFonts w:ascii="Arial" w:hAnsi="Arial" w:eastAsia="Calibri" w:cs="Arial"/>
      <w:b/>
      <w:sz w:val="22"/>
      <w:szCs w:val="20"/>
    </w:rPr>
  </w:style>
  <w:style w:type="paragraph" w:styleId="TableText" w:customStyle="1">
    <w:name w:val="Table Text"/>
    <w:basedOn w:val="Normal"/>
    <w:qFormat/>
    <w:rsid w:val="00004C0D"/>
    <w:pPr>
      <w:spacing w:after="80"/>
    </w:pPr>
    <w:rPr>
      <w:rFonts w:ascii="Arial" w:hAnsi="Arial" w:eastAsia="Calibri"/>
      <w:sz w:val="22"/>
    </w:rPr>
  </w:style>
  <w:style w:type="paragraph" w:styleId="StepsOutline1" w:customStyle="1">
    <w:name w:val="Steps Outline 1"/>
    <w:basedOn w:val="Normal"/>
    <w:rsid w:val="00004C0D"/>
    <w:pPr>
      <w:numPr>
        <w:numId w:val="12"/>
      </w:numPr>
    </w:pPr>
    <w:rPr>
      <w:rFonts w:ascii="Arial" w:hAnsi="Arial" w:eastAsia="Calibri"/>
      <w:sz w:val="22"/>
    </w:rPr>
  </w:style>
  <w:style w:type="paragraph" w:styleId="Heading" w:customStyle="1">
    <w:name w:val="Heading"/>
    <w:basedOn w:val="Normal"/>
    <w:rsid w:val="00A83AC3"/>
    <w:pPr>
      <w:spacing w:after="160"/>
      <w:jc w:val="center"/>
    </w:pPr>
    <w:rPr>
      <w:rFonts w:ascii="Arial" w:hAnsi="Arial" w:eastAsia="Calibri" w:cs="Arial"/>
      <w:b/>
      <w:sz w:val="40"/>
      <w:szCs w:val="40"/>
    </w:rPr>
  </w:style>
  <w:style w:type="paragraph" w:styleId="Subtitle">
    <w:name w:val="Subtitle"/>
    <w:basedOn w:val="Normal"/>
    <w:next w:val="Normal"/>
    <w:link w:val="SubtitleChar"/>
    <w:qFormat/>
    <w:rsid w:val="00C55AFA"/>
    <w:pPr>
      <w:numPr>
        <w:ilvl w:val="1"/>
      </w:numPr>
      <w:spacing w:after="160"/>
    </w:pPr>
    <w:rPr>
      <w:rFonts w:asciiTheme="minorHAnsi" w:hAnsiTheme="minorHAnsi" w:eastAsiaTheme="minorEastAsia" w:cstheme="minorBidi"/>
      <w:color w:val="5A5A5A" w:themeColor="text1" w:themeTint="A5"/>
      <w:spacing w:val="15"/>
      <w:sz w:val="22"/>
      <w:szCs w:val="22"/>
    </w:rPr>
  </w:style>
  <w:style w:type="character" w:styleId="SubtitleChar" w:customStyle="1">
    <w:name w:val="Subtitle Char"/>
    <w:basedOn w:val="DefaultParagraphFont"/>
    <w:link w:val="Subtitle"/>
    <w:rsid w:val="00C55AFA"/>
    <w:rPr>
      <w:rFonts w:asciiTheme="minorHAnsi" w:hAnsiTheme="minorHAnsi" w:eastAsiaTheme="minorEastAsia" w:cstheme="minorBidi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C55AFA"/>
    <w:rPr>
      <w:i/>
      <w:iCs/>
      <w:color w:val="404040" w:themeColor="text1" w:themeTint="BF"/>
    </w:rPr>
  </w:style>
  <w:style w:type="character" w:styleId="HCLTableTextChar" w:customStyle="1">
    <w:name w:val="HCL_Table Text Char"/>
    <w:basedOn w:val="DefaultParagraphFont"/>
    <w:link w:val="HCLTableText"/>
    <w:rsid w:val="004D5103"/>
    <w:rPr>
      <w:rFonts w:ascii="Arial" w:hAnsi="Arial" w:cs="Arial"/>
    </w:rPr>
  </w:style>
  <w:style w:type="character" w:styleId="Heading2Char" w:customStyle="1">
    <w:name w:val="Heading 2 Char"/>
    <w:aliases w:val="HCL2 Char,HCL21 Char,HCL22 Char,HCL23 Char,HCL24 Char,HCL25 Char,HCL26 Char,HCL27 Char,HCL28 Char,HCL29 Char,HCL210 Char,HCL211 Char,HCL212 Char,HCL213 Char,HCL214 Char,HCL215 Char,HCL221 Char,HCL231 Char,HCL241 Char,HCL251 Char"/>
    <w:basedOn w:val="DefaultParagraphFont"/>
    <w:link w:val="Heading2"/>
    <w:rsid w:val="005C7579"/>
    <w:rPr>
      <w:rFonts w:ascii="Arial" w:hAnsi="Arial" w:cs="Arial"/>
      <w:b/>
      <w:bCs/>
      <w:iCs/>
      <w:sz w:val="24"/>
      <w:szCs w:val="28"/>
    </w:rPr>
  </w:style>
  <w:style w:type="paragraph" w:styleId="BodyText">
    <w:name w:val="Body Text"/>
    <w:basedOn w:val="Normal"/>
    <w:link w:val="BodyTextChar"/>
    <w:qFormat/>
    <w:rsid w:val="005C7579"/>
    <w:pPr>
      <w:spacing w:before="60" w:after="120"/>
    </w:pPr>
    <w:rPr>
      <w:szCs w:val="20"/>
      <w:lang w:val="en-GB"/>
    </w:rPr>
  </w:style>
  <w:style w:type="character" w:styleId="BodyTextChar" w:customStyle="1">
    <w:name w:val="Body Text Char"/>
    <w:basedOn w:val="DefaultParagraphFont"/>
    <w:link w:val="BodyText"/>
    <w:rsid w:val="005C7579"/>
    <w:rPr>
      <w:sz w:val="24"/>
      <w:lang w:val="en-GB"/>
    </w:rPr>
  </w:style>
  <w:style w:type="paragraph" w:styleId="HCLHeading2" w:customStyle="1">
    <w:name w:val="HCL Heading 2"/>
    <w:basedOn w:val="Heading2"/>
    <w:next w:val="HCLBodyText"/>
    <w:qFormat/>
    <w:rsid w:val="004069A6"/>
    <w:pPr>
      <w:numPr>
        <w:numId w:val="13"/>
      </w:numPr>
      <w:spacing w:before="0" w:after="0"/>
      <w:ind w:left="1080" w:hanging="1080"/>
      <w:jc w:val="both"/>
    </w:pPr>
    <w:rPr>
      <w:rFonts w:cs="Times New Roman"/>
      <w:iCs w:val="0"/>
      <w:color w:val="F58220"/>
      <w:szCs w:val="24"/>
    </w:rPr>
  </w:style>
  <w:style w:type="paragraph" w:styleId="HCLHeading3" w:customStyle="1">
    <w:name w:val="HCL Heading 3"/>
    <w:basedOn w:val="Heading3"/>
    <w:next w:val="HCLBodyText"/>
    <w:qFormat/>
    <w:rsid w:val="004069A6"/>
    <w:pPr>
      <w:numPr>
        <w:numId w:val="13"/>
      </w:numPr>
      <w:tabs>
        <w:tab w:val="clear" w:pos="936"/>
        <w:tab w:val="clear" w:pos="1800"/>
        <w:tab w:val="num" w:pos="1080"/>
      </w:tabs>
      <w:spacing w:before="0" w:after="0" w:line="360" w:lineRule="auto"/>
      <w:ind w:left="1080" w:hanging="1080"/>
      <w:jc w:val="both"/>
    </w:pPr>
    <w:rPr>
      <w:color w:val="0F73BB"/>
      <w:szCs w:val="24"/>
    </w:rPr>
  </w:style>
  <w:style w:type="paragraph" w:styleId="HCLHeading4" w:customStyle="1">
    <w:name w:val="HCL Heading 4"/>
    <w:basedOn w:val="Heading4"/>
    <w:next w:val="HCLBodyText"/>
    <w:qFormat/>
    <w:rsid w:val="004069A6"/>
    <w:pPr>
      <w:numPr>
        <w:numId w:val="13"/>
      </w:numPr>
      <w:tabs>
        <w:tab w:val="clear" w:pos="2520"/>
        <w:tab w:val="num" w:pos="1080"/>
      </w:tabs>
      <w:autoSpaceDE w:val="0"/>
      <w:autoSpaceDN w:val="0"/>
      <w:adjustRightInd w:val="0"/>
      <w:spacing w:before="0" w:after="0"/>
      <w:ind w:left="1080" w:hanging="1080"/>
      <w:jc w:val="both"/>
    </w:pPr>
    <w:rPr>
      <w:rFonts w:cs="Arial"/>
      <w:iCs/>
      <w:color w:val="808285"/>
      <w:sz w:val="22"/>
      <w:szCs w:val="48"/>
    </w:rPr>
  </w:style>
  <w:style w:type="paragraph" w:styleId="HCLHeading1" w:customStyle="1">
    <w:name w:val="HCL Heading 1"/>
    <w:basedOn w:val="Normal"/>
    <w:next w:val="HCLBodyText"/>
    <w:link w:val="HCLHeading1Char"/>
    <w:qFormat/>
    <w:rsid w:val="004069A6"/>
    <w:pPr>
      <w:keepNext/>
      <w:keepLines/>
      <w:numPr>
        <w:numId w:val="13"/>
      </w:numPr>
      <w:tabs>
        <w:tab w:val="clear" w:pos="540"/>
        <w:tab w:val="num" w:pos="1080"/>
      </w:tabs>
      <w:spacing w:before="240" w:after="240"/>
      <w:ind w:left="1080" w:hanging="1080"/>
    </w:pPr>
    <w:rPr>
      <w:rFonts w:ascii="Arial" w:hAnsi="Arial"/>
      <w:b/>
      <w:caps/>
      <w:color w:val="0066B3"/>
      <w:sz w:val="40"/>
    </w:rPr>
  </w:style>
  <w:style w:type="character" w:styleId="HCLHeading1Char" w:customStyle="1">
    <w:name w:val="HCL Heading 1 Char"/>
    <w:basedOn w:val="DefaultParagraphFont"/>
    <w:link w:val="HCLHeading1"/>
    <w:rsid w:val="004069A6"/>
    <w:rPr>
      <w:rFonts w:ascii="Arial" w:hAnsi="Arial"/>
      <w:b/>
      <w:caps/>
      <w:color w:val="0066B3"/>
      <w:sz w:val="40"/>
      <w:szCs w:val="24"/>
    </w:rPr>
  </w:style>
  <w:style w:type="paragraph" w:styleId="Style9" w:customStyle="1">
    <w:name w:val="Style9"/>
    <w:basedOn w:val="HCLHeading4"/>
    <w:qFormat/>
    <w:rsid w:val="004069A6"/>
    <w:pPr>
      <w:numPr>
        <w:ilvl w:val="4"/>
      </w:numPr>
      <w:tabs>
        <w:tab w:val="clear" w:pos="3240"/>
      </w:tabs>
      <w:ind w:left="810"/>
    </w:pPr>
  </w:style>
  <w:style w:type="paragraph" w:styleId="Indent51" w:customStyle="1">
    <w:name w:val="Indent51"/>
    <w:rsid w:val="00540B84"/>
    <w:pPr>
      <w:ind w:left="851"/>
    </w:pPr>
    <w:rPr>
      <w:sz w:val="24"/>
      <w:lang w:val="sv-SE"/>
    </w:rPr>
  </w:style>
  <w:style w:type="character" w:styleId="HCLBodyTextChar" w:customStyle="1">
    <w:name w:val="HCL_Body Text Char"/>
    <w:basedOn w:val="DefaultParagraphFont"/>
    <w:link w:val="HCLBodyText"/>
    <w:locked/>
    <w:rsid w:val="00302BA9"/>
    <w:rPr>
      <w:rFonts w:ascii="Arial" w:hAnsi="Arial" w:eastAsia="MS Mincho"/>
      <w:szCs w:val="24"/>
    </w:rPr>
  </w:style>
  <w:style w:type="character" w:styleId="FollowedHyperlink">
    <w:name w:val="FollowedHyperlink"/>
    <w:basedOn w:val="DefaultParagraphFont"/>
    <w:semiHidden/>
    <w:unhideWhenUsed/>
    <w:rsid w:val="002026E3"/>
    <w:rPr>
      <w:color w:val="800080" w:themeColor="followedHyperlink"/>
      <w:u w:val="single"/>
    </w:rPr>
  </w:style>
  <w:style w:type="paragraph" w:styleId="Indent13" w:customStyle="1">
    <w:name w:val="Indent13"/>
    <w:rsid w:val="00A50C67"/>
    <w:pPr>
      <w:ind w:left="851"/>
    </w:pPr>
    <w:rPr>
      <w:sz w:val="24"/>
      <w:lang w:val="sv-SE"/>
    </w:rPr>
  </w:style>
  <w:style w:type="table" w:styleId="GridTable41" w:customStyle="1">
    <w:name w:val="Grid Table 41"/>
    <w:basedOn w:val="TableNormal"/>
    <w:uiPriority w:val="49"/>
    <w:rsid w:val="00A50C67"/>
    <w:rPr>
      <w:rFonts w:asciiTheme="minorHAnsi" w:hAnsiTheme="minorHAnsi" w:eastAsiaTheme="minorEastAsia" w:cstheme="minorBidi"/>
      <w:sz w:val="22"/>
      <w:szCs w:val="22"/>
      <w:lang w:val="sv-SE" w:eastAsia="sv-SE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Indent" w:customStyle="1">
    <w:name w:val="Indent"/>
    <w:link w:val="IndentChar"/>
    <w:rsid w:val="0003549C"/>
    <w:pPr>
      <w:spacing w:before="60" w:after="60"/>
      <w:ind w:left="851"/>
    </w:pPr>
    <w:rPr>
      <w:sz w:val="24"/>
      <w:lang w:val="en-GB"/>
    </w:rPr>
  </w:style>
  <w:style w:type="character" w:styleId="IndentChar" w:customStyle="1">
    <w:name w:val="Indent Char"/>
    <w:basedOn w:val="DefaultParagraphFont"/>
    <w:link w:val="Indent"/>
    <w:rsid w:val="0003549C"/>
    <w:rPr>
      <w:sz w:val="24"/>
      <w:lang w:val="en-GB"/>
    </w:rPr>
  </w:style>
  <w:style w:type="paragraph" w:styleId="Tabletext0" w:customStyle="1">
    <w:name w:val="Tabletext"/>
    <w:basedOn w:val="Normal"/>
    <w:autoRedefine/>
    <w:rsid w:val="00122F19"/>
    <w:pPr>
      <w:tabs>
        <w:tab w:val="left" w:pos="1247"/>
      </w:tabs>
    </w:pPr>
    <w:rPr>
      <w:rFonts w:ascii="Times" w:hAnsi="Times"/>
      <w:sz w:val="20"/>
      <w:szCs w:val="20"/>
      <w:lang w:val="en-AU"/>
    </w:rPr>
  </w:style>
  <w:style w:type="paragraph" w:styleId="TOC4">
    <w:name w:val="toc 4"/>
    <w:basedOn w:val="Normal"/>
    <w:next w:val="Normal"/>
    <w:autoRedefine/>
    <w:uiPriority w:val="39"/>
    <w:unhideWhenUsed/>
    <w:rsid w:val="009722B6"/>
    <w:pPr>
      <w:spacing w:after="100" w:line="259" w:lineRule="auto"/>
      <w:ind w:left="660"/>
    </w:pPr>
    <w:rPr>
      <w:rFonts w:asciiTheme="minorHAnsi" w:hAnsiTheme="minorHAnsi" w:eastAsiaTheme="minorEastAsia" w:cstheme="minorBidi"/>
      <w:sz w:val="22"/>
      <w:szCs w:val="22"/>
      <w:lang w:val="sv-SE" w:eastAsia="sv-SE"/>
    </w:rPr>
  </w:style>
  <w:style w:type="paragraph" w:styleId="TOC5">
    <w:name w:val="toc 5"/>
    <w:basedOn w:val="Normal"/>
    <w:next w:val="Normal"/>
    <w:autoRedefine/>
    <w:uiPriority w:val="39"/>
    <w:unhideWhenUsed/>
    <w:rsid w:val="009722B6"/>
    <w:pPr>
      <w:spacing w:after="100" w:line="259" w:lineRule="auto"/>
      <w:ind w:left="880"/>
    </w:pPr>
    <w:rPr>
      <w:rFonts w:asciiTheme="minorHAnsi" w:hAnsiTheme="minorHAnsi" w:eastAsiaTheme="minorEastAsia" w:cstheme="minorBidi"/>
      <w:sz w:val="22"/>
      <w:szCs w:val="22"/>
      <w:lang w:val="sv-SE" w:eastAsia="sv-SE"/>
    </w:rPr>
  </w:style>
  <w:style w:type="paragraph" w:styleId="TOC6">
    <w:name w:val="toc 6"/>
    <w:basedOn w:val="Normal"/>
    <w:next w:val="Normal"/>
    <w:autoRedefine/>
    <w:uiPriority w:val="39"/>
    <w:unhideWhenUsed/>
    <w:rsid w:val="009722B6"/>
    <w:pPr>
      <w:spacing w:after="100" w:line="259" w:lineRule="auto"/>
      <w:ind w:left="1100"/>
    </w:pPr>
    <w:rPr>
      <w:rFonts w:asciiTheme="minorHAnsi" w:hAnsiTheme="minorHAnsi" w:eastAsiaTheme="minorEastAsia" w:cstheme="minorBidi"/>
      <w:sz w:val="22"/>
      <w:szCs w:val="22"/>
      <w:lang w:val="sv-SE" w:eastAsia="sv-SE"/>
    </w:rPr>
  </w:style>
  <w:style w:type="paragraph" w:styleId="TOC7">
    <w:name w:val="toc 7"/>
    <w:basedOn w:val="Normal"/>
    <w:next w:val="Normal"/>
    <w:autoRedefine/>
    <w:uiPriority w:val="39"/>
    <w:unhideWhenUsed/>
    <w:rsid w:val="009722B6"/>
    <w:pPr>
      <w:spacing w:after="100" w:line="259" w:lineRule="auto"/>
      <w:ind w:left="1320"/>
    </w:pPr>
    <w:rPr>
      <w:rFonts w:asciiTheme="minorHAnsi" w:hAnsiTheme="minorHAnsi" w:eastAsiaTheme="minorEastAsia" w:cstheme="minorBidi"/>
      <w:sz w:val="22"/>
      <w:szCs w:val="22"/>
      <w:lang w:val="sv-SE" w:eastAsia="sv-SE"/>
    </w:rPr>
  </w:style>
  <w:style w:type="paragraph" w:styleId="TOC8">
    <w:name w:val="toc 8"/>
    <w:basedOn w:val="Normal"/>
    <w:next w:val="Normal"/>
    <w:autoRedefine/>
    <w:uiPriority w:val="39"/>
    <w:unhideWhenUsed/>
    <w:rsid w:val="009722B6"/>
    <w:pPr>
      <w:spacing w:after="100" w:line="259" w:lineRule="auto"/>
      <w:ind w:left="1540"/>
    </w:pPr>
    <w:rPr>
      <w:rFonts w:asciiTheme="minorHAnsi" w:hAnsiTheme="minorHAnsi" w:eastAsiaTheme="minorEastAsia" w:cstheme="minorBidi"/>
      <w:sz w:val="22"/>
      <w:szCs w:val="22"/>
      <w:lang w:val="sv-SE" w:eastAsia="sv-SE"/>
    </w:rPr>
  </w:style>
  <w:style w:type="paragraph" w:styleId="TOC9">
    <w:name w:val="toc 9"/>
    <w:basedOn w:val="Normal"/>
    <w:next w:val="Normal"/>
    <w:autoRedefine/>
    <w:uiPriority w:val="39"/>
    <w:unhideWhenUsed/>
    <w:rsid w:val="009722B6"/>
    <w:pPr>
      <w:spacing w:after="100" w:line="259" w:lineRule="auto"/>
      <w:ind w:left="1760"/>
    </w:pPr>
    <w:rPr>
      <w:rFonts w:asciiTheme="minorHAnsi" w:hAnsiTheme="minorHAnsi" w:eastAsiaTheme="minorEastAsia" w:cstheme="minorBidi"/>
      <w:sz w:val="22"/>
      <w:szCs w:val="22"/>
      <w:lang w:val="sv-SE" w:eastAsia="sv-SE"/>
    </w:rPr>
  </w:style>
  <w:style w:type="character" w:styleId="label" w:customStyle="1">
    <w:name w:val="label"/>
    <w:basedOn w:val="DefaultParagraphFont"/>
    <w:rsid w:val="001A5848"/>
  </w:style>
  <w:style w:type="paragraph" w:styleId="FootnoteText">
    <w:name w:val="footnote text"/>
    <w:aliases w:val="Car"/>
    <w:basedOn w:val="Normal"/>
    <w:link w:val="FootnoteTextChar"/>
    <w:uiPriority w:val="99"/>
    <w:rsid w:val="006A1FEE"/>
    <w:rPr>
      <w:sz w:val="20"/>
      <w:szCs w:val="20"/>
    </w:rPr>
  </w:style>
  <w:style w:type="character" w:styleId="FootnoteTextChar" w:customStyle="1">
    <w:name w:val="Footnote Text Char"/>
    <w:aliases w:val="Car Char"/>
    <w:basedOn w:val="DefaultParagraphFont"/>
    <w:link w:val="FootnoteText"/>
    <w:uiPriority w:val="99"/>
    <w:rsid w:val="006A1FEE"/>
  </w:style>
  <w:style w:type="character" w:styleId="FootnoteReference">
    <w:name w:val="footnote reference"/>
    <w:uiPriority w:val="99"/>
    <w:rsid w:val="006A1FEE"/>
    <w:rPr>
      <w:vertAlign w:val="superscript"/>
    </w:rPr>
  </w:style>
  <w:style w:type="character" w:styleId="Strong">
    <w:name w:val="Strong"/>
    <w:basedOn w:val="DefaultParagraphFont"/>
    <w:uiPriority w:val="22"/>
    <w:qFormat/>
    <w:rsid w:val="004D5090"/>
    <w:rPr>
      <w:b/>
      <w:bCs/>
    </w:rPr>
  </w:style>
  <w:style w:type="paragraph" w:styleId="NormalWeb">
    <w:name w:val="Normal (Web)"/>
    <w:basedOn w:val="Normal"/>
    <w:uiPriority w:val="99"/>
    <w:unhideWhenUsed/>
    <w:rsid w:val="005C311B"/>
    <w:pPr>
      <w:spacing w:before="100" w:beforeAutospacing="1" w:after="100" w:afterAutospacing="1"/>
    </w:pPr>
    <w:rPr>
      <w:lang w:val="sv-SE" w:eastAsia="sv-SE"/>
    </w:rPr>
  </w:style>
  <w:style w:type="character" w:styleId="input" w:customStyle="1">
    <w:name w:val="input"/>
    <w:basedOn w:val="DefaultParagraphFont"/>
    <w:rsid w:val="005C311B"/>
  </w:style>
  <w:style w:type="character" w:styleId="parameter" w:customStyle="1">
    <w:name w:val="parameter"/>
    <w:basedOn w:val="DefaultParagraphFont"/>
    <w:rsid w:val="005C311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56A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sv-SE" w:eastAsia="sv-SE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D56ABC"/>
    <w:rPr>
      <w:rFonts w:ascii="Courier New" w:hAnsi="Courier New" w:cs="Courier New"/>
      <w:lang w:val="sv-SE" w:eastAsia="sv-SE"/>
    </w:rPr>
  </w:style>
  <w:style w:type="table" w:styleId="TableGrid0" w:customStyle="1">
    <w:name w:val="TableGrid"/>
    <w:rsid w:val="00776398"/>
    <w:rPr>
      <w:rFonts w:asciiTheme="minorHAnsi" w:hAnsiTheme="minorHAnsi" w:eastAsiaTheme="minorEastAsia" w:cstheme="minorBidi"/>
      <w:sz w:val="22"/>
      <w:szCs w:val="22"/>
      <w:lang w:val="sv-SE" w:eastAsia="sv-S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footnotedescriptionChar" w:customStyle="1">
    <w:name w:val="footnote description Char"/>
    <w:link w:val="footnotedescription"/>
    <w:locked/>
    <w:rsid w:val="00E87522"/>
    <w:rPr>
      <w:color w:val="0000FF"/>
      <w:u w:val="single" w:color="0000FF"/>
    </w:rPr>
  </w:style>
  <w:style w:type="paragraph" w:styleId="footnotedescription" w:customStyle="1">
    <w:name w:val="footnote description"/>
    <w:next w:val="Normal"/>
    <w:link w:val="footnotedescriptionChar"/>
    <w:rsid w:val="00E87522"/>
    <w:pPr>
      <w:spacing w:line="256" w:lineRule="auto"/>
    </w:pPr>
    <w:rPr>
      <w:color w:val="0000FF"/>
      <w:u w:val="single" w:color="0000FF"/>
    </w:rPr>
  </w:style>
  <w:style w:type="character" w:styleId="footnotemark" w:customStyle="1">
    <w:name w:val="footnote mark"/>
    <w:rsid w:val="00E87522"/>
    <w:rPr>
      <w:rFonts w:hint="default" w:ascii="Times New Roman" w:hAnsi="Times New Roman" w:eastAsia="Times New Roman" w:cs="Times New Roman"/>
      <w:color w:val="000000"/>
      <w:sz w:val="20"/>
      <w:vertAlign w:val="superscript"/>
    </w:rPr>
  </w:style>
  <w:style w:type="character" w:styleId="Olstomnmnande1" w:customStyle="1">
    <w:name w:val="Olöst omnämnande1"/>
    <w:basedOn w:val="DefaultParagraphFont"/>
    <w:uiPriority w:val="99"/>
    <w:semiHidden/>
    <w:unhideWhenUsed/>
    <w:rsid w:val="0062437A"/>
    <w:rPr>
      <w:color w:val="808080"/>
      <w:shd w:val="clear" w:color="auto" w:fill="E6E6E6"/>
    </w:rPr>
  </w:style>
  <w:style w:type="table" w:styleId="TableNormal1" w:customStyle="1">
    <w:name w:val="Table Normal1"/>
    <w:uiPriority w:val="2"/>
    <w:semiHidden/>
    <w:unhideWhenUsed/>
    <w:qFormat/>
    <w:rsid w:val="00172BB7"/>
    <w:pPr>
      <w:widowControl w:val="0"/>
    </w:pPr>
    <w:rPr>
      <w:rFonts w:asciiTheme="minorHAnsi" w:hAnsiTheme="minorHAnsi" w:eastAsiaTheme="minorHAnsi" w:cstheme="minorBidi"/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" w:customStyle="1">
    <w:name w:val="Table Paragraph"/>
    <w:basedOn w:val="Normal"/>
    <w:uiPriority w:val="1"/>
    <w:qFormat/>
    <w:rsid w:val="00172BB7"/>
    <w:pPr>
      <w:widowControl w:val="0"/>
    </w:pPr>
    <w:rPr>
      <w:rFonts w:asciiTheme="minorHAnsi" w:hAnsiTheme="minorHAnsi" w:eastAsiaTheme="minorHAnsi" w:cstheme="minorBidi"/>
      <w:sz w:val="22"/>
      <w:szCs w:val="22"/>
    </w:rPr>
  </w:style>
  <w:style w:type="character" w:styleId="Emphasis">
    <w:name w:val="Emphasis"/>
    <w:basedOn w:val="DefaultParagraphFont"/>
    <w:qFormat/>
    <w:rsid w:val="00172BB7"/>
    <w:rPr>
      <w:i/>
      <w:iCs/>
    </w:rPr>
  </w:style>
  <w:style w:type="paragraph" w:styleId="NoSpacing">
    <w:name w:val="No Spacing"/>
    <w:uiPriority w:val="1"/>
    <w:qFormat/>
    <w:rsid w:val="00172BB7"/>
    <w:rPr>
      <w:rFonts w:asciiTheme="minorHAnsi" w:hAnsiTheme="minorHAnsi" w:eastAsiaTheme="minorEastAsia" w:cstheme="minorBidi"/>
      <w:sz w:val="22"/>
      <w:szCs w:val="22"/>
      <w:lang w:val="sv-SE" w:eastAsia="sv-SE"/>
    </w:rPr>
  </w:style>
  <w:style w:type="paragraph" w:styleId="Revision">
    <w:name w:val="Revision"/>
    <w:hidden/>
    <w:uiPriority w:val="99"/>
    <w:semiHidden/>
    <w:rsid w:val="00172BB7"/>
    <w:rPr>
      <w:sz w:val="24"/>
      <w:szCs w:val="24"/>
    </w:rPr>
  </w:style>
  <w:style w:type="character" w:styleId="Olstomnmnande2" w:customStyle="1">
    <w:name w:val="Olöst omnämnande2"/>
    <w:basedOn w:val="DefaultParagraphFont"/>
    <w:uiPriority w:val="99"/>
    <w:semiHidden/>
    <w:unhideWhenUsed/>
    <w:rsid w:val="00172BB7"/>
    <w:rPr>
      <w:color w:val="808080"/>
      <w:shd w:val="clear" w:color="auto" w:fill="E6E6E6"/>
    </w:rPr>
  </w:style>
  <w:style w:type="character" w:styleId="Olstomnmnande3" w:customStyle="1">
    <w:name w:val="Olöst omnämnande3"/>
    <w:basedOn w:val="DefaultParagraphFont"/>
    <w:uiPriority w:val="99"/>
    <w:semiHidden/>
    <w:unhideWhenUsed/>
    <w:rsid w:val="001F39C3"/>
    <w:rPr>
      <w:color w:val="808080"/>
      <w:shd w:val="clear" w:color="auto" w:fill="E6E6E6"/>
    </w:rPr>
  </w:style>
  <w:style w:type="table" w:styleId="TableNormal2" w:customStyle="1">
    <w:name w:val="Table Normal2"/>
    <w:uiPriority w:val="2"/>
    <w:semiHidden/>
    <w:unhideWhenUsed/>
    <w:qFormat/>
    <w:rsid w:val="001F39C3"/>
    <w:pPr>
      <w:widowControl w:val="0"/>
    </w:pPr>
    <w:rPr>
      <w:rFonts w:asciiTheme="minorHAnsi" w:hAnsiTheme="minorHAnsi" w:eastAsiaTheme="minorHAnsi" w:cstheme="minorBidi"/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Olstomnmnande4" w:customStyle="1">
    <w:name w:val="Olöst omnämnande4"/>
    <w:basedOn w:val="DefaultParagraphFont"/>
    <w:uiPriority w:val="99"/>
    <w:semiHidden/>
    <w:unhideWhenUsed/>
    <w:rsid w:val="001F39C3"/>
    <w:rPr>
      <w:color w:val="808080"/>
      <w:shd w:val="clear" w:color="auto" w:fill="E6E6E6"/>
    </w:rPr>
  </w:style>
  <w:style w:type="character" w:styleId="Olstomnmnande5" w:customStyle="1">
    <w:name w:val="Olöst omnämnande5"/>
    <w:basedOn w:val="DefaultParagraphFont"/>
    <w:uiPriority w:val="99"/>
    <w:semiHidden/>
    <w:unhideWhenUsed/>
    <w:rsid w:val="00AF2888"/>
    <w:rPr>
      <w:color w:val="808080"/>
      <w:shd w:val="clear" w:color="auto" w:fill="E6E6E6"/>
    </w:rPr>
  </w:style>
  <w:style w:type="table" w:styleId="TableNormal3" w:customStyle="1">
    <w:name w:val="Table Normal3"/>
    <w:uiPriority w:val="2"/>
    <w:semiHidden/>
    <w:unhideWhenUsed/>
    <w:qFormat/>
    <w:rsid w:val="00D460B8"/>
    <w:pPr>
      <w:widowControl w:val="0"/>
    </w:pPr>
    <w:rPr>
      <w:rFonts w:eastAsia="Calibri" w:asciiTheme="minorHAnsi" w:hAnsiTheme="minorHAnsi" w:cstheme="minorBidi"/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BE2DFB"/>
    <w:rPr>
      <w:color w:val="808080"/>
      <w:shd w:val="clear" w:color="auto" w:fill="E6E6E6"/>
    </w:rPr>
  </w:style>
  <w:style w:type="character" w:styleId="UnresolvedMention2" w:customStyle="1">
    <w:name w:val="Unresolved Mention2"/>
    <w:basedOn w:val="DefaultParagraphFont"/>
    <w:uiPriority w:val="99"/>
    <w:semiHidden/>
    <w:unhideWhenUsed/>
    <w:rsid w:val="00293EB3"/>
    <w:rPr>
      <w:color w:val="605E5C"/>
      <w:shd w:val="clear" w:color="auto" w:fill="E1DFDD"/>
    </w:rPr>
  </w:style>
  <w:style w:type="character" w:styleId="Heading1Char" w:customStyle="1">
    <w:name w:val="Heading 1 Char"/>
    <w:aliases w:val="HCL1 Char,HCL11 Char,HCL12 Char,HCL13 Char,HCL14 Char,HCL15 Char,HCL16 Char,HCL17 Char,HCL18 Char,HCL19 Char,HCL110 Char,HCL111 Char,HCL112 Char,HCL113 Char,HCL114 Char,HCL115 Char,HCL121 Char,HCL131 Char,HCL141 Char,HCL151 Char"/>
    <w:basedOn w:val="DefaultParagraphFont"/>
    <w:link w:val="Heading1"/>
    <w:rsid w:val="0032750E"/>
    <w:rPr>
      <w:rFonts w:ascii="Arial" w:hAnsi="Arial" w:cs="Arial"/>
      <w:b/>
      <w:bCs/>
      <w:color w:val="005DA8"/>
      <w:kern w:val="32"/>
      <w:sz w:val="28"/>
      <w:szCs w:val="32"/>
    </w:rPr>
  </w:style>
  <w:style w:type="paragraph" w:styleId="HCLTHead1" w:customStyle="1">
    <w:name w:val="HCL_THead1"/>
    <w:basedOn w:val="Normal"/>
    <w:next w:val="Normal"/>
    <w:rsid w:val="00B67CC7"/>
    <w:pPr>
      <w:spacing w:before="40" w:after="40" w:line="260" w:lineRule="exact"/>
    </w:pPr>
    <w:rPr>
      <w:rFonts w:ascii="Arial" w:hAnsi="Arial"/>
      <w:b/>
      <w:sz w:val="20"/>
    </w:rPr>
  </w:style>
  <w:style w:type="paragraph" w:styleId="HCLTableText1" w:customStyle="1">
    <w:name w:val="HCL_Table Text1"/>
    <w:basedOn w:val="Normal"/>
    <w:qFormat/>
    <w:rsid w:val="00B67CC7"/>
    <w:pPr>
      <w:spacing w:before="40" w:after="40" w:line="260" w:lineRule="exact"/>
    </w:pPr>
    <w:rPr>
      <w:rFonts w:ascii="Arial" w:hAnsi="Arial" w:cs="Arial"/>
      <w:sz w:val="20"/>
      <w:szCs w:val="20"/>
    </w:rPr>
  </w:style>
  <w:style w:type="paragraph" w:styleId="HCL-NormalText1" w:customStyle="1">
    <w:name w:val="HCL-NormalText1"/>
    <w:basedOn w:val="Normal"/>
    <w:qFormat/>
    <w:rsid w:val="00B67CC7"/>
    <w:pPr>
      <w:spacing w:before="120" w:after="240" w:line="260" w:lineRule="atLeast"/>
    </w:pPr>
    <w:rPr>
      <w:rFonts w:ascii="Arial" w:hAnsi="Arial" w:eastAsia="MS Mincho"/>
      <w:sz w:val="20"/>
    </w:rPr>
  </w:style>
  <w:style w:type="character" w:styleId="HCL-NormalTextChar2" w:customStyle="1">
    <w:name w:val="HCL-NormalText Char2"/>
    <w:rsid w:val="00B67CC7"/>
    <w:rPr>
      <w:rFonts w:ascii="Arial" w:hAnsi="Arial" w:eastAsia="MS Mincho" w:cs="Times New Roman"/>
      <w:sz w:val="20"/>
      <w:szCs w:val="24"/>
      <w:lang w:val="en-US"/>
    </w:rPr>
  </w:style>
  <w:style w:type="paragraph" w:styleId="HCL-NormalText21" w:customStyle="1">
    <w:name w:val="HCL-NormalText21"/>
    <w:basedOn w:val="Normal"/>
    <w:qFormat/>
    <w:rsid w:val="00B67CC7"/>
    <w:pPr>
      <w:spacing w:before="120" w:after="240" w:line="260" w:lineRule="atLeast"/>
    </w:pPr>
    <w:rPr>
      <w:rFonts w:ascii="Arial" w:hAnsi="Arial" w:eastAsia="MS Mincho"/>
      <w:sz w:val="20"/>
    </w:rPr>
  </w:style>
  <w:style w:type="paragraph" w:styleId="HCLBodyText1" w:customStyle="1">
    <w:name w:val="HCL_Body Text1"/>
    <w:basedOn w:val="Normal"/>
    <w:qFormat/>
    <w:rsid w:val="00B67CC7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-NormalText3" w:customStyle="1">
    <w:name w:val="HCL-NormalText3"/>
    <w:basedOn w:val="HCLBodyText"/>
    <w:qFormat/>
    <w:rsid w:val="00B67CC7"/>
    <w:pPr>
      <w:spacing w:after="240" w:line="260" w:lineRule="atLeast"/>
    </w:pPr>
  </w:style>
  <w:style w:type="paragraph" w:styleId="Indent511" w:customStyle="1">
    <w:name w:val="Indent511"/>
    <w:rsid w:val="00B67CC7"/>
    <w:pPr>
      <w:ind w:left="851"/>
    </w:pPr>
    <w:rPr>
      <w:sz w:val="24"/>
      <w:lang w:val="sv-SE"/>
    </w:rPr>
  </w:style>
  <w:style w:type="paragraph" w:styleId="HCLBodyText3" w:customStyle="1">
    <w:name w:val="HCL_Body Text3"/>
    <w:basedOn w:val="Normal"/>
    <w:qFormat/>
    <w:rsid w:val="00B67CC7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TableText3" w:customStyle="1">
    <w:name w:val="HCL_Table Text3"/>
    <w:basedOn w:val="Normal"/>
    <w:qFormat/>
    <w:rsid w:val="00B67CC7"/>
    <w:pPr>
      <w:spacing w:before="40" w:after="40" w:line="260" w:lineRule="exact"/>
    </w:pPr>
    <w:rPr>
      <w:rFonts w:ascii="Arial" w:hAnsi="Arial" w:cs="Arial"/>
      <w:sz w:val="20"/>
      <w:szCs w:val="20"/>
    </w:rPr>
  </w:style>
  <w:style w:type="paragraph" w:styleId="HCL-NormalText5" w:customStyle="1">
    <w:name w:val="HCL-NormalText5"/>
    <w:basedOn w:val="HCLBodyText"/>
    <w:qFormat/>
    <w:rsid w:val="00B67CC7"/>
    <w:pPr>
      <w:spacing w:after="240" w:line="260" w:lineRule="atLeast"/>
    </w:pPr>
  </w:style>
  <w:style w:type="character" w:styleId="HCL-NormalTextChar5" w:customStyle="1">
    <w:name w:val="HCL-NormalText Char5"/>
    <w:rsid w:val="00B67CC7"/>
    <w:rPr>
      <w:rFonts w:ascii="Arial" w:hAnsi="Arial" w:eastAsia="MS Mincho" w:cs="Times New Roman"/>
      <w:sz w:val="20"/>
      <w:szCs w:val="24"/>
      <w:lang w:val="en-US"/>
    </w:rPr>
  </w:style>
  <w:style w:type="character" w:styleId="HCLTableTextChar3" w:customStyle="1">
    <w:name w:val="HCL_Table Text Char3"/>
    <w:basedOn w:val="DefaultParagraphFont"/>
    <w:rsid w:val="00B67CC7"/>
    <w:rPr>
      <w:rFonts w:ascii="Arial" w:hAnsi="Arial" w:eastAsia="Times New Roman" w:cs="Arial"/>
      <w:sz w:val="20"/>
      <w:szCs w:val="20"/>
      <w:lang w:val="en-US"/>
    </w:rPr>
  </w:style>
  <w:style w:type="table" w:styleId="TableNormal11" w:customStyle="1">
    <w:name w:val="Table Normal11"/>
    <w:uiPriority w:val="2"/>
    <w:semiHidden/>
    <w:unhideWhenUsed/>
    <w:qFormat/>
    <w:rsid w:val="00B67CC7"/>
    <w:pPr>
      <w:widowControl w:val="0"/>
    </w:pPr>
    <w:rPr>
      <w:rFonts w:asciiTheme="minorHAnsi" w:hAnsiTheme="minorHAnsi" w:eastAsiaTheme="minorHAnsi" w:cstheme="minorBidi"/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1" w:customStyle="1">
    <w:name w:val="Table Paragraph1"/>
    <w:basedOn w:val="Normal"/>
    <w:uiPriority w:val="1"/>
    <w:qFormat/>
    <w:rsid w:val="00B67CC7"/>
    <w:pPr>
      <w:widowControl w:val="0"/>
    </w:pPr>
    <w:rPr>
      <w:rFonts w:asciiTheme="minorHAnsi" w:hAnsiTheme="minorHAnsi" w:eastAsiaTheme="minorHAnsi" w:cstheme="minorBidi"/>
      <w:sz w:val="22"/>
      <w:szCs w:val="22"/>
    </w:rPr>
  </w:style>
  <w:style w:type="paragraph" w:styleId="HCLBodyText4" w:customStyle="1">
    <w:name w:val="HCL_Body Text4"/>
    <w:basedOn w:val="Normal"/>
    <w:qFormat/>
    <w:rsid w:val="00B67CC7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-NormalText6" w:customStyle="1">
    <w:name w:val="HCL-NormalText6"/>
    <w:basedOn w:val="HCLBodyText"/>
    <w:qFormat/>
    <w:rsid w:val="00B67CC7"/>
    <w:pPr>
      <w:spacing w:after="240" w:line="260" w:lineRule="atLeast"/>
    </w:pPr>
  </w:style>
  <w:style w:type="character" w:styleId="HCLBodyTextChar4" w:customStyle="1">
    <w:name w:val="HCL_Body Text Char4"/>
    <w:basedOn w:val="DefaultParagraphFont"/>
    <w:locked/>
    <w:rsid w:val="00B67CC7"/>
    <w:rPr>
      <w:rFonts w:ascii="Arial" w:hAnsi="Arial" w:eastAsia="MS Mincho" w:cs="Times New Roman"/>
      <w:sz w:val="20"/>
      <w:szCs w:val="24"/>
      <w:lang w:val="en-US"/>
    </w:rPr>
  </w:style>
  <w:style w:type="paragraph" w:styleId="HCL-NormalText7" w:customStyle="1">
    <w:name w:val="HCL-NormalText7"/>
    <w:basedOn w:val="Normal"/>
    <w:qFormat/>
    <w:rsid w:val="00B67CC7"/>
    <w:pPr>
      <w:spacing w:before="120" w:after="240" w:line="260" w:lineRule="atLeast"/>
    </w:pPr>
    <w:rPr>
      <w:rFonts w:ascii="Arial" w:hAnsi="Arial" w:eastAsia="MS Mincho"/>
      <w:sz w:val="20"/>
    </w:rPr>
  </w:style>
  <w:style w:type="character" w:styleId="Heading2Char8" w:customStyle="1">
    <w:name w:val="Heading 2 Char8"/>
    <w:aliases w:val="HCL2 Char8"/>
    <w:basedOn w:val="DefaultParagraphFont"/>
    <w:rsid w:val="00B67CC7"/>
    <w:rPr>
      <w:rFonts w:ascii="Arial" w:hAnsi="Arial" w:eastAsia="Times New Roman" w:cs="Arial"/>
      <w:b/>
      <w:bCs/>
      <w:iCs/>
      <w:sz w:val="24"/>
      <w:szCs w:val="28"/>
      <w:lang w:val="en-US"/>
    </w:rPr>
  </w:style>
  <w:style w:type="character" w:styleId="Heading3Char5" w:customStyle="1">
    <w:name w:val="Heading 3 Char5"/>
    <w:aliases w:val="HCL3 Char5"/>
    <w:basedOn w:val="DefaultParagraphFont"/>
    <w:rsid w:val="00B67CC7"/>
    <w:rPr>
      <w:rFonts w:ascii="Arial" w:hAnsi="Arial" w:eastAsia="Times New Roman" w:cs="Arial"/>
      <w:b/>
      <w:bCs/>
      <w:szCs w:val="26"/>
      <w:lang w:val="en-US"/>
    </w:rPr>
  </w:style>
  <w:style w:type="paragraph" w:styleId="HCLBodyText5" w:customStyle="1">
    <w:name w:val="HCL_Body Text5"/>
    <w:basedOn w:val="Normal"/>
    <w:qFormat/>
    <w:rsid w:val="00B67CC7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-NormalText8" w:customStyle="1">
    <w:name w:val="HCL-NormalText8"/>
    <w:basedOn w:val="HCLBodyText"/>
    <w:qFormat/>
    <w:rsid w:val="00B67CC7"/>
    <w:pPr>
      <w:spacing w:after="240" w:line="260" w:lineRule="atLeast"/>
    </w:pPr>
  </w:style>
  <w:style w:type="character" w:styleId="HCL-NormalTextChar8" w:customStyle="1">
    <w:name w:val="HCL-NormalText Char8"/>
    <w:rsid w:val="00B67CC7"/>
    <w:rPr>
      <w:rFonts w:ascii="Arial" w:hAnsi="Arial" w:eastAsia="MS Mincho" w:cs="Times New Roman"/>
      <w:sz w:val="20"/>
      <w:szCs w:val="24"/>
      <w:lang w:val="en-US"/>
    </w:rPr>
  </w:style>
  <w:style w:type="table" w:styleId="TableNormal12" w:customStyle="1">
    <w:name w:val="Table Normal12"/>
    <w:uiPriority w:val="2"/>
    <w:semiHidden/>
    <w:unhideWhenUsed/>
    <w:qFormat/>
    <w:rsid w:val="00B67CC7"/>
    <w:pPr>
      <w:widowControl w:val="0"/>
    </w:pPr>
    <w:rPr>
      <w:rFonts w:asciiTheme="minorHAnsi" w:hAnsiTheme="minorHAnsi" w:eastAsiaTheme="minorHAnsi" w:cstheme="minorBidi"/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2" w:customStyle="1">
    <w:name w:val="Table Paragraph2"/>
    <w:basedOn w:val="Normal"/>
    <w:uiPriority w:val="1"/>
    <w:qFormat/>
    <w:rsid w:val="00B67CC7"/>
    <w:pPr>
      <w:widowControl w:val="0"/>
    </w:pPr>
    <w:rPr>
      <w:rFonts w:asciiTheme="minorHAnsi" w:hAnsiTheme="minorHAnsi" w:eastAsiaTheme="minorHAnsi" w:cstheme="minorBidi"/>
      <w:sz w:val="22"/>
      <w:szCs w:val="22"/>
    </w:rPr>
  </w:style>
  <w:style w:type="character" w:styleId="Heading4Char11" w:customStyle="1">
    <w:name w:val="Heading 4 Char11"/>
    <w:aliases w:val="HCL4 Char11"/>
    <w:basedOn w:val="DefaultParagraphFont"/>
    <w:rsid w:val="00B67CC7"/>
    <w:rPr>
      <w:rFonts w:ascii="Arial" w:hAnsi="Arial" w:eastAsia="Times New Roman" w:cs="Times New Roman"/>
      <w:b/>
      <w:bCs/>
      <w:sz w:val="20"/>
      <w:szCs w:val="28"/>
      <w:lang w:val="en-US"/>
    </w:rPr>
  </w:style>
  <w:style w:type="character" w:styleId="spellingerror" w:customStyle="1">
    <w:name w:val="spellingerror"/>
    <w:basedOn w:val="DefaultParagraphFont"/>
    <w:rsid w:val="00B67CC7"/>
  </w:style>
  <w:style w:type="paragraph" w:styleId="HCLBodyText6" w:customStyle="1">
    <w:name w:val="HCL_Body Text6"/>
    <w:basedOn w:val="Normal"/>
    <w:qFormat/>
    <w:rsid w:val="00B67CC7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-NormalText9" w:customStyle="1">
    <w:name w:val="HCL-NormalText9"/>
    <w:basedOn w:val="HCLBodyText"/>
    <w:qFormat/>
    <w:rsid w:val="00B67CC7"/>
    <w:pPr>
      <w:spacing w:after="240" w:line="260" w:lineRule="atLeast"/>
    </w:pPr>
  </w:style>
  <w:style w:type="table" w:styleId="GridTable411" w:customStyle="1">
    <w:name w:val="Grid Table 411"/>
    <w:basedOn w:val="TableNormal"/>
    <w:uiPriority w:val="49"/>
    <w:rsid w:val="00B67CC7"/>
    <w:rPr>
      <w:rFonts w:asciiTheme="minorHAnsi" w:hAnsiTheme="minorHAnsi" w:eastAsiaTheme="minorEastAsia" w:cstheme="minorBidi"/>
      <w:sz w:val="22"/>
      <w:szCs w:val="22"/>
      <w:lang w:val="sv-SE" w:eastAsia="sv-SE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Indent1" w:customStyle="1">
    <w:name w:val="Indent1"/>
    <w:rsid w:val="00B67CC7"/>
    <w:pPr>
      <w:spacing w:before="60" w:after="60"/>
      <w:ind w:left="851"/>
    </w:pPr>
    <w:rPr>
      <w:sz w:val="24"/>
      <w:lang w:val="en-GB"/>
    </w:rPr>
  </w:style>
  <w:style w:type="paragraph" w:styleId="HCLBodyText7" w:customStyle="1">
    <w:name w:val="HCL_Body Text7"/>
    <w:basedOn w:val="Normal"/>
    <w:qFormat/>
    <w:rsid w:val="00B67CC7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TableText5" w:customStyle="1">
    <w:name w:val="HCL_Table Text5"/>
    <w:basedOn w:val="Normal"/>
    <w:qFormat/>
    <w:rsid w:val="00B67CC7"/>
    <w:pPr>
      <w:spacing w:before="40" w:after="40" w:line="260" w:lineRule="exact"/>
    </w:pPr>
    <w:rPr>
      <w:rFonts w:ascii="Arial" w:hAnsi="Arial" w:cs="Arial"/>
      <w:sz w:val="20"/>
      <w:szCs w:val="20"/>
    </w:rPr>
  </w:style>
  <w:style w:type="table" w:styleId="GridTable412" w:customStyle="1">
    <w:name w:val="Grid Table 412"/>
    <w:basedOn w:val="TableNormal"/>
    <w:uiPriority w:val="49"/>
    <w:rsid w:val="00B67CC7"/>
    <w:rPr>
      <w:rFonts w:asciiTheme="minorHAnsi" w:hAnsiTheme="minorHAnsi" w:eastAsiaTheme="minorEastAsia" w:cstheme="minorBidi"/>
      <w:sz w:val="22"/>
      <w:szCs w:val="22"/>
      <w:lang w:val="sv-SE" w:eastAsia="sv-SE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Indent2" w:customStyle="1">
    <w:name w:val="Indent2"/>
    <w:rsid w:val="00B67CC7"/>
    <w:pPr>
      <w:spacing w:before="60" w:after="60"/>
      <w:ind w:left="851"/>
    </w:pPr>
    <w:rPr>
      <w:sz w:val="24"/>
      <w:lang w:val="en-GB"/>
    </w:rPr>
  </w:style>
  <w:style w:type="paragraph" w:styleId="HCLBodyText8" w:customStyle="1">
    <w:name w:val="HCL_Body Text8"/>
    <w:basedOn w:val="Normal"/>
    <w:qFormat/>
    <w:rsid w:val="00B67CC7"/>
    <w:pPr>
      <w:spacing w:before="120" w:after="120" w:line="260" w:lineRule="exact"/>
    </w:pPr>
    <w:rPr>
      <w:rFonts w:ascii="Arial" w:hAnsi="Arial" w:eastAsia="MS Mincho"/>
      <w:sz w:val="20"/>
    </w:rPr>
  </w:style>
  <w:style w:type="character" w:styleId="normaltextrun" w:customStyle="1">
    <w:name w:val="normaltextrun"/>
    <w:basedOn w:val="DefaultParagraphFont"/>
    <w:rsid w:val="00B67CC7"/>
  </w:style>
  <w:style w:type="paragraph" w:styleId="HCLBodyText10" w:customStyle="1">
    <w:name w:val="HCL_Body Text10"/>
    <w:basedOn w:val="Normal"/>
    <w:qFormat/>
    <w:rsid w:val="00B67CC7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TableText7" w:customStyle="1">
    <w:name w:val="HCL_Table Text7"/>
    <w:basedOn w:val="Normal"/>
    <w:qFormat/>
    <w:rsid w:val="00B67CC7"/>
    <w:pPr>
      <w:spacing w:before="40" w:after="40" w:line="260" w:lineRule="exact"/>
    </w:pPr>
    <w:rPr>
      <w:rFonts w:ascii="Arial" w:hAnsi="Arial" w:cs="Arial"/>
      <w:sz w:val="20"/>
      <w:szCs w:val="20"/>
    </w:rPr>
  </w:style>
  <w:style w:type="paragraph" w:styleId="HCL-NormalText11" w:customStyle="1">
    <w:name w:val="HCL-NormalText11"/>
    <w:basedOn w:val="Normal"/>
    <w:qFormat/>
    <w:rsid w:val="00B67CC7"/>
    <w:pPr>
      <w:spacing w:before="120" w:after="240" w:line="260" w:lineRule="atLeast"/>
    </w:pPr>
    <w:rPr>
      <w:rFonts w:ascii="Arial" w:hAnsi="Arial" w:eastAsia="MS Mincho"/>
      <w:sz w:val="20"/>
    </w:rPr>
  </w:style>
  <w:style w:type="character" w:styleId="HCLTableTextChar7" w:customStyle="1">
    <w:name w:val="HCL_Table Text Char7"/>
    <w:basedOn w:val="DefaultParagraphFont"/>
    <w:rsid w:val="00B67CC7"/>
    <w:rPr>
      <w:rFonts w:ascii="Arial" w:hAnsi="Arial" w:eastAsia="Times New Roman" w:cs="Arial"/>
      <w:sz w:val="20"/>
      <w:szCs w:val="20"/>
      <w:lang w:val="en-US"/>
    </w:rPr>
  </w:style>
  <w:style w:type="paragraph" w:styleId="HCLBodyText9" w:customStyle="1">
    <w:name w:val="HCL_Body Text9"/>
    <w:basedOn w:val="Normal"/>
    <w:qFormat/>
    <w:rsid w:val="00B67CC7"/>
    <w:pPr>
      <w:spacing w:before="120" w:after="120" w:line="260" w:lineRule="exact"/>
    </w:pPr>
    <w:rPr>
      <w:rFonts w:ascii="Arial" w:hAnsi="Arial" w:eastAsia="MS Mincho"/>
      <w:sz w:val="20"/>
    </w:rPr>
  </w:style>
  <w:style w:type="character" w:styleId="HCL-NormalTextChar10" w:customStyle="1">
    <w:name w:val="HCL-NormalText Char10"/>
    <w:rsid w:val="00B67CC7"/>
    <w:rPr>
      <w:rFonts w:ascii="Arial" w:hAnsi="Arial" w:eastAsia="MS Mincho" w:cs="Times New Roman"/>
      <w:sz w:val="20"/>
      <w:szCs w:val="24"/>
      <w:lang w:val="en-US"/>
    </w:rPr>
  </w:style>
  <w:style w:type="paragraph" w:styleId="HCL-NormalText10" w:customStyle="1">
    <w:name w:val="HCL-NormalText10"/>
    <w:basedOn w:val="HCLBodyText"/>
    <w:qFormat/>
    <w:rsid w:val="00B67CC7"/>
    <w:pPr>
      <w:spacing w:after="240" w:line="260" w:lineRule="atLeast"/>
    </w:pPr>
  </w:style>
  <w:style w:type="table" w:styleId="TableNormal13" w:customStyle="1">
    <w:name w:val="Table Normal13"/>
    <w:uiPriority w:val="2"/>
    <w:semiHidden/>
    <w:unhideWhenUsed/>
    <w:qFormat/>
    <w:rsid w:val="00B67CC7"/>
    <w:pPr>
      <w:widowControl w:val="0"/>
    </w:pPr>
    <w:rPr>
      <w:rFonts w:asciiTheme="minorHAnsi" w:hAnsiTheme="minorHAnsi" w:eastAsiaTheme="minorHAnsi" w:cstheme="minorBidi"/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3" w:customStyle="1">
    <w:name w:val="Table Paragraph3"/>
    <w:basedOn w:val="Normal"/>
    <w:uiPriority w:val="1"/>
    <w:qFormat/>
    <w:rsid w:val="00B67CC7"/>
    <w:pPr>
      <w:widowControl w:val="0"/>
    </w:pPr>
    <w:rPr>
      <w:rFonts w:asciiTheme="minorHAnsi" w:hAnsiTheme="minorHAnsi" w:eastAsiaTheme="minorHAnsi" w:cstheme="minorBidi"/>
      <w:sz w:val="22"/>
      <w:szCs w:val="22"/>
    </w:rPr>
  </w:style>
  <w:style w:type="character" w:styleId="Heading3Char61" w:customStyle="1">
    <w:name w:val="Heading 3 Char61"/>
    <w:aliases w:val="HCL3 Char61"/>
    <w:basedOn w:val="DefaultParagraphFont"/>
    <w:rsid w:val="00B67CC7"/>
    <w:rPr>
      <w:rFonts w:ascii="Arial" w:hAnsi="Arial" w:eastAsia="Times New Roman" w:cs="Arial"/>
      <w:b/>
      <w:bCs/>
      <w:szCs w:val="26"/>
      <w:lang w:val="en-US"/>
    </w:rPr>
  </w:style>
  <w:style w:type="paragraph" w:styleId="HCLTHead11" w:customStyle="1">
    <w:name w:val="HCL_THead11"/>
    <w:basedOn w:val="Normal"/>
    <w:next w:val="Normal"/>
    <w:rsid w:val="002A13BF"/>
    <w:pPr>
      <w:spacing w:before="40" w:after="40" w:line="260" w:lineRule="exact"/>
    </w:pPr>
    <w:rPr>
      <w:rFonts w:ascii="Arial" w:hAnsi="Arial"/>
      <w:b/>
      <w:sz w:val="20"/>
    </w:rPr>
  </w:style>
  <w:style w:type="paragraph" w:styleId="HCLTableText11" w:customStyle="1">
    <w:name w:val="HCL_Table Text11"/>
    <w:basedOn w:val="Normal"/>
    <w:qFormat/>
    <w:rsid w:val="002A13BF"/>
    <w:pPr>
      <w:spacing w:before="40" w:after="40" w:line="260" w:lineRule="exact"/>
    </w:pPr>
    <w:rPr>
      <w:rFonts w:ascii="Arial" w:hAnsi="Arial" w:cs="Arial"/>
      <w:sz w:val="20"/>
      <w:szCs w:val="20"/>
    </w:rPr>
  </w:style>
  <w:style w:type="paragraph" w:styleId="HCL-NormalText12" w:customStyle="1">
    <w:name w:val="HCL-NormalText12"/>
    <w:basedOn w:val="Normal"/>
    <w:qFormat/>
    <w:rsid w:val="002A13BF"/>
    <w:pPr>
      <w:spacing w:before="120" w:after="240" w:line="260" w:lineRule="atLeast"/>
    </w:pPr>
    <w:rPr>
      <w:rFonts w:ascii="Arial" w:hAnsi="Arial" w:eastAsia="MS Mincho"/>
      <w:sz w:val="20"/>
    </w:rPr>
  </w:style>
  <w:style w:type="paragraph" w:styleId="HCL-NormalText2" w:customStyle="1">
    <w:name w:val="HCL-NormalText2"/>
    <w:basedOn w:val="Normal"/>
    <w:qFormat/>
    <w:rsid w:val="002A13BF"/>
    <w:pPr>
      <w:spacing w:before="120" w:after="240" w:line="260" w:lineRule="atLeast"/>
    </w:pPr>
    <w:rPr>
      <w:rFonts w:ascii="Arial" w:hAnsi="Arial" w:eastAsia="MS Mincho"/>
      <w:sz w:val="20"/>
    </w:rPr>
  </w:style>
  <w:style w:type="paragraph" w:styleId="HCL-NormalText211" w:customStyle="1">
    <w:name w:val="HCL-NormalText211"/>
    <w:basedOn w:val="Normal"/>
    <w:qFormat/>
    <w:rsid w:val="002A13BF"/>
    <w:pPr>
      <w:spacing w:before="120" w:after="240" w:line="260" w:lineRule="atLeast"/>
    </w:pPr>
    <w:rPr>
      <w:rFonts w:ascii="Arial" w:hAnsi="Arial" w:eastAsia="MS Mincho"/>
      <w:sz w:val="20"/>
    </w:rPr>
  </w:style>
  <w:style w:type="paragraph" w:styleId="HCL-NormalText4" w:customStyle="1">
    <w:name w:val="HCL-NormalText4"/>
    <w:basedOn w:val="Normal"/>
    <w:qFormat/>
    <w:rsid w:val="002A13BF"/>
    <w:pPr>
      <w:spacing w:before="120" w:after="240" w:line="260" w:lineRule="atLeast"/>
    </w:pPr>
    <w:rPr>
      <w:rFonts w:ascii="Arial" w:hAnsi="Arial" w:eastAsia="MS Mincho"/>
      <w:sz w:val="20"/>
    </w:rPr>
  </w:style>
  <w:style w:type="paragraph" w:styleId="HCLBodyText11" w:customStyle="1">
    <w:name w:val="HCL_Body Text11"/>
    <w:basedOn w:val="Normal"/>
    <w:qFormat/>
    <w:rsid w:val="00EF725E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-NormalText31" w:customStyle="1">
    <w:name w:val="HCL-NormalText31"/>
    <w:basedOn w:val="HCLBodyText"/>
    <w:qFormat/>
    <w:rsid w:val="00EF725E"/>
    <w:pPr>
      <w:spacing w:after="240" w:line="260" w:lineRule="atLeast"/>
    </w:pPr>
  </w:style>
  <w:style w:type="paragraph" w:styleId="Indent5111" w:customStyle="1">
    <w:name w:val="Indent5111"/>
    <w:rsid w:val="00EF725E"/>
    <w:pPr>
      <w:ind w:left="851"/>
    </w:pPr>
    <w:rPr>
      <w:sz w:val="24"/>
      <w:lang w:val="sv-SE"/>
    </w:rPr>
  </w:style>
  <w:style w:type="paragraph" w:styleId="HCLBodyText31" w:customStyle="1">
    <w:name w:val="HCL_Body Text31"/>
    <w:basedOn w:val="Normal"/>
    <w:qFormat/>
    <w:rsid w:val="00EF725E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TableText31" w:customStyle="1">
    <w:name w:val="HCL_Table Text31"/>
    <w:basedOn w:val="Normal"/>
    <w:qFormat/>
    <w:rsid w:val="00EF725E"/>
    <w:pPr>
      <w:spacing w:before="40" w:after="40" w:line="260" w:lineRule="exact"/>
    </w:pPr>
    <w:rPr>
      <w:rFonts w:ascii="Arial" w:hAnsi="Arial" w:cs="Arial"/>
      <w:sz w:val="20"/>
      <w:szCs w:val="20"/>
    </w:rPr>
  </w:style>
  <w:style w:type="paragraph" w:styleId="HCL-NormalText51" w:customStyle="1">
    <w:name w:val="HCL-NormalText51"/>
    <w:basedOn w:val="Normal"/>
    <w:qFormat/>
    <w:rsid w:val="00EF725E"/>
    <w:pPr>
      <w:spacing w:before="120" w:after="240" w:line="260" w:lineRule="atLeast"/>
    </w:pPr>
    <w:rPr>
      <w:rFonts w:ascii="Arial" w:hAnsi="Arial" w:eastAsia="MS Mincho"/>
      <w:sz w:val="20"/>
    </w:rPr>
  </w:style>
  <w:style w:type="table" w:styleId="TableNormal111" w:customStyle="1">
    <w:name w:val="Table Normal111"/>
    <w:uiPriority w:val="2"/>
    <w:semiHidden/>
    <w:unhideWhenUsed/>
    <w:qFormat/>
    <w:rsid w:val="00EF725E"/>
    <w:pPr>
      <w:widowControl w:val="0"/>
    </w:pPr>
    <w:rPr>
      <w:rFonts w:asciiTheme="minorHAnsi" w:hAnsiTheme="minorHAnsi" w:eastAsiaTheme="minorHAnsi" w:cstheme="minorBidi"/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11" w:customStyle="1">
    <w:name w:val="Table Paragraph11"/>
    <w:basedOn w:val="Normal"/>
    <w:uiPriority w:val="1"/>
    <w:qFormat/>
    <w:rsid w:val="00EF725E"/>
    <w:pPr>
      <w:widowControl w:val="0"/>
    </w:pPr>
    <w:rPr>
      <w:rFonts w:asciiTheme="minorHAnsi" w:hAnsiTheme="minorHAnsi" w:eastAsiaTheme="minorHAnsi" w:cstheme="minorBidi"/>
      <w:sz w:val="22"/>
      <w:szCs w:val="22"/>
    </w:rPr>
  </w:style>
  <w:style w:type="paragraph" w:styleId="HCL-NormalText13" w:customStyle="1">
    <w:name w:val="HCL-NormalText13"/>
    <w:basedOn w:val="HCLBodyText"/>
    <w:qFormat/>
    <w:rsid w:val="00EF725E"/>
    <w:pPr>
      <w:spacing w:after="240" w:line="260" w:lineRule="atLeast"/>
    </w:pPr>
  </w:style>
  <w:style w:type="paragraph" w:styleId="HCLBodyText41" w:customStyle="1">
    <w:name w:val="HCL_Body Text41"/>
    <w:basedOn w:val="Normal"/>
    <w:qFormat/>
    <w:rsid w:val="004857A8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-NormalText61" w:customStyle="1">
    <w:name w:val="HCL-NormalText61"/>
    <w:basedOn w:val="HCLBodyText"/>
    <w:qFormat/>
    <w:rsid w:val="004857A8"/>
    <w:pPr>
      <w:spacing w:after="240" w:line="260" w:lineRule="atLeast"/>
    </w:pPr>
  </w:style>
  <w:style w:type="paragraph" w:styleId="HCL-NormalText14" w:customStyle="1">
    <w:name w:val="HCL-NormalText14"/>
    <w:basedOn w:val="HCLBodyText"/>
    <w:qFormat/>
    <w:rsid w:val="004857A8"/>
    <w:pPr>
      <w:spacing w:after="240" w:line="260" w:lineRule="atLeast"/>
    </w:pPr>
  </w:style>
  <w:style w:type="paragraph" w:styleId="HCL-NormalText15" w:customStyle="1">
    <w:name w:val="HCL-NormalText15"/>
    <w:basedOn w:val="Normal"/>
    <w:qFormat/>
    <w:rsid w:val="004857A8"/>
    <w:pPr>
      <w:spacing w:before="120" w:after="240" w:line="260" w:lineRule="atLeast"/>
    </w:pPr>
    <w:rPr>
      <w:rFonts w:ascii="Arial" w:hAnsi="Arial" w:eastAsia="MS Mincho"/>
      <w:sz w:val="20"/>
    </w:rPr>
  </w:style>
  <w:style w:type="paragraph" w:styleId="HCL-NormalText71" w:customStyle="1">
    <w:name w:val="HCL-NormalText71"/>
    <w:basedOn w:val="Normal"/>
    <w:qFormat/>
    <w:rsid w:val="004857A8"/>
    <w:pPr>
      <w:spacing w:before="120" w:after="240" w:line="260" w:lineRule="atLeast"/>
    </w:pPr>
    <w:rPr>
      <w:rFonts w:ascii="Arial" w:hAnsi="Arial" w:eastAsia="MS Mincho"/>
      <w:sz w:val="20"/>
    </w:rPr>
  </w:style>
  <w:style w:type="paragraph" w:styleId="HCLBodyText2" w:customStyle="1">
    <w:name w:val="HCL_Body Text2"/>
    <w:basedOn w:val="Normal"/>
    <w:qFormat/>
    <w:rsid w:val="004857A8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-NormalText16" w:customStyle="1">
    <w:name w:val="HCL-NormalText16"/>
    <w:basedOn w:val="Normal"/>
    <w:qFormat/>
    <w:rsid w:val="004857A8"/>
    <w:pPr>
      <w:spacing w:before="120" w:after="240" w:line="260" w:lineRule="atLeast"/>
    </w:pPr>
    <w:rPr>
      <w:rFonts w:ascii="Arial" w:hAnsi="Arial" w:eastAsia="MS Mincho"/>
      <w:sz w:val="20"/>
    </w:rPr>
  </w:style>
  <w:style w:type="paragraph" w:styleId="HCLBodyText51" w:customStyle="1">
    <w:name w:val="HCL_Body Text51"/>
    <w:basedOn w:val="Normal"/>
    <w:qFormat/>
    <w:rsid w:val="004857A8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-NormalText81" w:customStyle="1">
    <w:name w:val="HCL-NormalText81"/>
    <w:basedOn w:val="Normal"/>
    <w:qFormat/>
    <w:rsid w:val="004857A8"/>
    <w:pPr>
      <w:spacing w:before="120" w:after="240" w:line="260" w:lineRule="atLeast"/>
    </w:pPr>
    <w:rPr>
      <w:rFonts w:ascii="Arial" w:hAnsi="Arial" w:eastAsia="MS Mincho"/>
      <w:sz w:val="20"/>
    </w:rPr>
  </w:style>
  <w:style w:type="table" w:styleId="TableNormal121" w:customStyle="1">
    <w:name w:val="Table Normal121"/>
    <w:uiPriority w:val="2"/>
    <w:semiHidden/>
    <w:unhideWhenUsed/>
    <w:qFormat/>
    <w:rsid w:val="004857A8"/>
    <w:pPr>
      <w:widowControl w:val="0"/>
    </w:pPr>
    <w:rPr>
      <w:rFonts w:asciiTheme="minorHAnsi" w:hAnsiTheme="minorHAnsi" w:eastAsiaTheme="minorHAnsi" w:cstheme="minorBidi"/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21" w:customStyle="1">
    <w:name w:val="Table Paragraph21"/>
    <w:basedOn w:val="Normal"/>
    <w:uiPriority w:val="1"/>
    <w:qFormat/>
    <w:rsid w:val="004857A8"/>
    <w:pPr>
      <w:widowControl w:val="0"/>
    </w:pPr>
    <w:rPr>
      <w:rFonts w:asciiTheme="minorHAnsi" w:hAnsiTheme="minorHAnsi" w:eastAsiaTheme="minorHAnsi" w:cstheme="minorBidi"/>
      <w:sz w:val="22"/>
      <w:szCs w:val="22"/>
    </w:rPr>
  </w:style>
  <w:style w:type="paragraph" w:styleId="HCL-NormalText17" w:customStyle="1">
    <w:name w:val="HCL-NormalText17"/>
    <w:basedOn w:val="Normal"/>
    <w:qFormat/>
    <w:rsid w:val="00E4252A"/>
    <w:pPr>
      <w:spacing w:before="120" w:after="240" w:line="260" w:lineRule="atLeast"/>
    </w:pPr>
    <w:rPr>
      <w:rFonts w:ascii="Arial" w:hAnsi="Arial" w:eastAsia="MS Mincho"/>
      <w:sz w:val="20"/>
    </w:rPr>
  </w:style>
  <w:style w:type="paragraph" w:styleId="HCLBodyText61" w:customStyle="1">
    <w:name w:val="HCL_Body Text61"/>
    <w:basedOn w:val="Normal"/>
    <w:qFormat/>
    <w:rsid w:val="00B950D0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-NormalText91" w:customStyle="1">
    <w:name w:val="HCL-NormalText91"/>
    <w:basedOn w:val="Normal"/>
    <w:qFormat/>
    <w:rsid w:val="00B950D0"/>
    <w:pPr>
      <w:spacing w:before="120" w:after="240" w:line="260" w:lineRule="atLeast"/>
    </w:pPr>
    <w:rPr>
      <w:rFonts w:ascii="Arial" w:hAnsi="Arial" w:eastAsia="MS Mincho"/>
      <w:sz w:val="20"/>
    </w:rPr>
  </w:style>
  <w:style w:type="table" w:styleId="GridTable4111" w:customStyle="1">
    <w:name w:val="Grid Table 4111"/>
    <w:basedOn w:val="TableNormal"/>
    <w:uiPriority w:val="49"/>
    <w:rsid w:val="00B950D0"/>
    <w:rPr>
      <w:rFonts w:asciiTheme="minorHAnsi" w:hAnsiTheme="minorHAnsi" w:eastAsiaTheme="minorEastAsia" w:cstheme="minorBidi"/>
      <w:sz w:val="22"/>
      <w:szCs w:val="22"/>
      <w:lang w:val="sv-SE" w:eastAsia="sv-SE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Indent11" w:customStyle="1">
    <w:name w:val="Indent11"/>
    <w:rsid w:val="00B950D0"/>
    <w:pPr>
      <w:spacing w:before="60" w:after="60"/>
      <w:ind w:left="851"/>
    </w:pPr>
    <w:rPr>
      <w:sz w:val="24"/>
      <w:lang w:val="en-GB"/>
    </w:rPr>
  </w:style>
  <w:style w:type="paragraph" w:styleId="HCLBodyText71" w:customStyle="1">
    <w:name w:val="HCL_Body Text71"/>
    <w:basedOn w:val="Normal"/>
    <w:qFormat/>
    <w:rsid w:val="00B950D0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TableText51" w:customStyle="1">
    <w:name w:val="HCL_Table Text51"/>
    <w:basedOn w:val="Normal"/>
    <w:qFormat/>
    <w:rsid w:val="00B950D0"/>
    <w:pPr>
      <w:spacing w:before="40" w:after="40" w:line="260" w:lineRule="exact"/>
    </w:pPr>
    <w:rPr>
      <w:rFonts w:ascii="Arial" w:hAnsi="Arial" w:cs="Arial"/>
      <w:sz w:val="20"/>
      <w:szCs w:val="20"/>
    </w:rPr>
  </w:style>
  <w:style w:type="table" w:styleId="GridTable4121" w:customStyle="1">
    <w:name w:val="Grid Table 4121"/>
    <w:basedOn w:val="TableNormal"/>
    <w:uiPriority w:val="49"/>
    <w:rsid w:val="00B950D0"/>
    <w:rPr>
      <w:rFonts w:asciiTheme="minorHAnsi" w:hAnsiTheme="minorHAnsi" w:eastAsiaTheme="minorEastAsia" w:cstheme="minorBidi"/>
      <w:sz w:val="22"/>
      <w:szCs w:val="22"/>
      <w:lang w:val="sv-SE" w:eastAsia="sv-SE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Indent21" w:customStyle="1">
    <w:name w:val="Indent21"/>
    <w:rsid w:val="00B950D0"/>
    <w:pPr>
      <w:spacing w:before="60" w:after="60"/>
      <w:ind w:left="851"/>
    </w:pPr>
    <w:rPr>
      <w:sz w:val="24"/>
      <w:lang w:val="en-GB"/>
    </w:rPr>
  </w:style>
  <w:style w:type="paragraph" w:styleId="HCLBodyText81" w:customStyle="1">
    <w:name w:val="HCL_Body Text81"/>
    <w:basedOn w:val="Normal"/>
    <w:qFormat/>
    <w:rsid w:val="009D5C90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BodyText12" w:customStyle="1">
    <w:name w:val="HCL_Body Text12"/>
    <w:basedOn w:val="Normal"/>
    <w:qFormat/>
    <w:rsid w:val="009D5C90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TableText2" w:customStyle="1">
    <w:name w:val="HCL_Table Text2"/>
    <w:basedOn w:val="Normal"/>
    <w:qFormat/>
    <w:rsid w:val="009D5C90"/>
    <w:pPr>
      <w:spacing w:before="40" w:after="40" w:line="260" w:lineRule="exact"/>
    </w:pPr>
    <w:rPr>
      <w:rFonts w:ascii="Arial" w:hAnsi="Arial" w:cs="Arial"/>
      <w:sz w:val="20"/>
      <w:szCs w:val="20"/>
    </w:rPr>
  </w:style>
  <w:style w:type="paragraph" w:styleId="HCLBodyText101" w:customStyle="1">
    <w:name w:val="HCL_Body Text101"/>
    <w:basedOn w:val="Normal"/>
    <w:qFormat/>
    <w:rsid w:val="009D5C90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TableText71" w:customStyle="1">
    <w:name w:val="HCL_Table Text71"/>
    <w:basedOn w:val="Normal"/>
    <w:qFormat/>
    <w:rsid w:val="009D5C90"/>
    <w:pPr>
      <w:spacing w:before="40" w:after="40" w:line="260" w:lineRule="exact"/>
    </w:pPr>
    <w:rPr>
      <w:rFonts w:ascii="Arial" w:hAnsi="Arial" w:cs="Arial"/>
      <w:sz w:val="20"/>
      <w:szCs w:val="20"/>
    </w:rPr>
  </w:style>
  <w:style w:type="paragraph" w:styleId="HCL-NormalText111" w:customStyle="1">
    <w:name w:val="HCL-NormalText111"/>
    <w:basedOn w:val="Normal"/>
    <w:qFormat/>
    <w:rsid w:val="009D5C90"/>
    <w:pPr>
      <w:spacing w:before="120" w:after="240" w:line="260" w:lineRule="atLeast"/>
    </w:pPr>
    <w:rPr>
      <w:rFonts w:ascii="Arial" w:hAnsi="Arial" w:eastAsia="MS Mincho"/>
      <w:sz w:val="20"/>
    </w:rPr>
  </w:style>
  <w:style w:type="paragraph" w:styleId="HCL-NormalText18" w:customStyle="1">
    <w:name w:val="HCL-NormalText18"/>
    <w:basedOn w:val="Normal"/>
    <w:qFormat/>
    <w:rsid w:val="009D5C90"/>
    <w:pPr>
      <w:spacing w:before="120" w:after="240" w:line="260" w:lineRule="atLeast"/>
    </w:pPr>
    <w:rPr>
      <w:rFonts w:ascii="Arial" w:hAnsi="Arial" w:eastAsia="MS Mincho"/>
      <w:sz w:val="20"/>
    </w:rPr>
  </w:style>
  <w:style w:type="paragraph" w:styleId="HCLBodyText91" w:customStyle="1">
    <w:name w:val="HCL_Body Text91"/>
    <w:basedOn w:val="Normal"/>
    <w:qFormat/>
    <w:rsid w:val="009D5C90"/>
    <w:pPr>
      <w:spacing w:before="120" w:after="120" w:line="260" w:lineRule="exact"/>
    </w:pPr>
    <w:rPr>
      <w:rFonts w:ascii="Arial" w:hAnsi="Arial" w:eastAsia="MS Mincho"/>
      <w:sz w:val="20"/>
    </w:rPr>
  </w:style>
  <w:style w:type="paragraph" w:styleId="HCL-NormalText101" w:customStyle="1">
    <w:name w:val="HCL-NormalText101"/>
    <w:basedOn w:val="Normal"/>
    <w:qFormat/>
    <w:rsid w:val="009D5C90"/>
    <w:pPr>
      <w:spacing w:before="120" w:after="240" w:line="260" w:lineRule="atLeast"/>
    </w:pPr>
    <w:rPr>
      <w:rFonts w:ascii="Arial" w:hAnsi="Arial" w:eastAsia="MS Mincho"/>
      <w:sz w:val="20"/>
    </w:rPr>
  </w:style>
  <w:style w:type="table" w:styleId="TableNormal131" w:customStyle="1">
    <w:name w:val="Table Normal131"/>
    <w:uiPriority w:val="2"/>
    <w:semiHidden/>
    <w:unhideWhenUsed/>
    <w:qFormat/>
    <w:rsid w:val="009D5C90"/>
    <w:pPr>
      <w:widowControl w:val="0"/>
    </w:pPr>
    <w:rPr>
      <w:rFonts w:asciiTheme="minorHAnsi" w:hAnsiTheme="minorHAnsi" w:eastAsiaTheme="minorHAnsi" w:cstheme="minorBidi"/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ableParagraph31" w:customStyle="1">
    <w:name w:val="Table Paragraph31"/>
    <w:basedOn w:val="Normal"/>
    <w:uiPriority w:val="1"/>
    <w:qFormat/>
    <w:rsid w:val="009D5C90"/>
    <w:pPr>
      <w:widowControl w:val="0"/>
    </w:pPr>
    <w:rPr>
      <w:rFonts w:asciiTheme="minorHAnsi" w:hAnsiTheme="minorHAnsi" w:eastAsiaTheme="minorHAnsi" w:cstheme="minorBidi"/>
      <w:sz w:val="22"/>
      <w:szCs w:val="22"/>
    </w:rPr>
  </w:style>
  <w:style w:type="paragraph" w:styleId="Head1NoNum" w:customStyle="1">
    <w:name w:val="Head1NoNum"/>
    <w:next w:val="Indent"/>
    <w:rsid w:val="00ED79F0"/>
    <w:pPr>
      <w:spacing w:before="120" w:after="60"/>
    </w:pPr>
    <w:rPr>
      <w:rFonts w:ascii="Arial" w:hAnsi="Arial"/>
      <w:b/>
      <w:sz w:val="28"/>
      <w:lang w:val="sv-SE"/>
    </w:rPr>
  </w:style>
  <w:style w:type="table" w:styleId="GridTable4">
    <w:name w:val="Grid Table 4"/>
    <w:basedOn w:val="TableNormal"/>
    <w:uiPriority w:val="49"/>
    <w:rsid w:val="00B33700"/>
    <w:rPr>
      <w:lang w:val="sv-SE" w:eastAsia="sv-SE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Punkt" w:customStyle="1">
    <w:name w:val="Punkt"/>
    <w:basedOn w:val="Normal"/>
    <w:rsid w:val="00E116C2"/>
    <w:pPr>
      <w:numPr>
        <w:numId w:val="15"/>
      </w:numPr>
    </w:pPr>
    <w:rPr>
      <w:szCs w:val="20"/>
    </w:rPr>
  </w:style>
  <w:style w:type="paragraph" w:styleId="Indent6" w:customStyle="1">
    <w:name w:val="Indent6"/>
    <w:rsid w:val="00E116C2"/>
    <w:pPr>
      <w:ind w:left="851"/>
    </w:pPr>
    <w:rPr>
      <w:sz w:val="24"/>
      <w:lang w:val="sv-SE"/>
    </w:rPr>
  </w:style>
  <w:style w:type="paragraph" w:styleId="Indent141" w:customStyle="1">
    <w:name w:val="Indent141"/>
    <w:rsid w:val="00E116C2"/>
    <w:pPr>
      <w:ind w:left="851"/>
    </w:pPr>
    <w:rPr>
      <w:sz w:val="24"/>
      <w:lang w:val="sv-SE"/>
    </w:rPr>
  </w:style>
  <w:style w:type="character" w:styleId="UnresolvedMention">
    <w:name w:val="Unresolved Mention"/>
    <w:basedOn w:val="DefaultParagraphFont"/>
    <w:uiPriority w:val="99"/>
    <w:semiHidden/>
    <w:unhideWhenUsed/>
    <w:rsid w:val="005D19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47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68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8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96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3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7.png" Id="rId117" /><Relationship Type="http://schemas.openxmlformats.org/officeDocument/2006/relationships/image" Target="media/image3.png" Id="rId21" /><Relationship Type="http://schemas.openxmlformats.org/officeDocument/2006/relationships/image" Target="media/image24.png" Id="rId42" /><Relationship Type="http://schemas.openxmlformats.org/officeDocument/2006/relationships/image" Target="media/image44.png" Id="rId63" /><Relationship Type="http://schemas.openxmlformats.org/officeDocument/2006/relationships/image" Target="media/image65.png" Id="rId84" /><Relationship Type="http://schemas.openxmlformats.org/officeDocument/2006/relationships/image" Target="media/image118.png" Id="rId138" /><Relationship Type="http://schemas.openxmlformats.org/officeDocument/2006/relationships/image" Target="media/image138.png" Id="rId159" /><Relationship Type="http://schemas.openxmlformats.org/officeDocument/2006/relationships/image" Target="media/image149.png" Id="rId170" /><Relationship Type="http://schemas.openxmlformats.org/officeDocument/2006/relationships/image" Target="media/image87.png" Id="rId107" /><Relationship Type="http://schemas.openxmlformats.org/officeDocument/2006/relationships/endnotes" Target="endnotes.xml" Id="rId11" /><Relationship Type="http://schemas.openxmlformats.org/officeDocument/2006/relationships/image" Target="media/image14.png" Id="rId32" /><Relationship Type="http://schemas.openxmlformats.org/officeDocument/2006/relationships/image" Target="media/image35.png" Id="rId53" /><Relationship Type="http://schemas.openxmlformats.org/officeDocument/2006/relationships/image" Target="media/image55.png" Id="rId74" /><Relationship Type="http://schemas.openxmlformats.org/officeDocument/2006/relationships/image" Target="media/image108.png" Id="rId128" /><Relationship Type="http://schemas.openxmlformats.org/officeDocument/2006/relationships/image" Target="media/image128.png" Id="rId149" /><Relationship Type="http://schemas.openxmlformats.org/officeDocument/2006/relationships/customXml" Target="../customXml/item5.xml" Id="rId5" /><Relationship Type="http://schemas.openxmlformats.org/officeDocument/2006/relationships/image" Target="media/image76.png" Id="rId95" /><Relationship Type="http://schemas.openxmlformats.org/officeDocument/2006/relationships/image" Target="media/image139.png" Id="rId160" /><Relationship Type="http://schemas.openxmlformats.org/officeDocument/2006/relationships/image" Target="media/image160.png" Id="rId181" /><Relationship Type="http://schemas.openxmlformats.org/officeDocument/2006/relationships/image" Target="media/image4.png" Id="rId22" /><Relationship Type="http://schemas.openxmlformats.org/officeDocument/2006/relationships/image" Target="media/image25.png" Id="rId43" /><Relationship Type="http://schemas.openxmlformats.org/officeDocument/2006/relationships/image" Target="media/image45.png" Id="rId64" /><Relationship Type="http://schemas.openxmlformats.org/officeDocument/2006/relationships/image" Target="media/image98.png" Id="rId118" /><Relationship Type="http://schemas.openxmlformats.org/officeDocument/2006/relationships/image" Target="media/image119.png" Id="rId139" /><Relationship Type="http://schemas.openxmlformats.org/officeDocument/2006/relationships/image" Target="media/image66.png" Id="rId85" /><Relationship Type="http://schemas.openxmlformats.org/officeDocument/2006/relationships/image" Target="media/image129.png" Id="rId150" /><Relationship Type="http://schemas.openxmlformats.org/officeDocument/2006/relationships/image" Target="media/image150.png" Id="rId171" /><Relationship Type="http://schemas.openxmlformats.org/officeDocument/2006/relationships/header" Target="header1.xml" Id="rId12" /><Relationship Type="http://schemas.openxmlformats.org/officeDocument/2006/relationships/image" Target="media/image15.png" Id="rId33" /><Relationship Type="http://schemas.openxmlformats.org/officeDocument/2006/relationships/image" Target="media/image88.png" Id="rId108" /><Relationship Type="http://schemas.openxmlformats.org/officeDocument/2006/relationships/image" Target="media/image109.png" Id="rId129" /><Relationship Type="http://schemas.openxmlformats.org/officeDocument/2006/relationships/image" Target="media/image36.png" Id="rId54" /><Relationship Type="http://schemas.openxmlformats.org/officeDocument/2006/relationships/image" Target="media/image56.png" Id="rId75" /><Relationship Type="http://schemas.openxmlformats.org/officeDocument/2006/relationships/image" Target="media/image77.png" Id="rId96" /><Relationship Type="http://schemas.openxmlformats.org/officeDocument/2006/relationships/image" Target="media/image120.png" Id="rId140" /><Relationship Type="http://schemas.openxmlformats.org/officeDocument/2006/relationships/image" Target="media/image140.png" Id="rId161" /><Relationship Type="http://schemas.openxmlformats.org/officeDocument/2006/relationships/image" Target="media/image161.png" Id="rId182" /><Relationship Type="http://schemas.openxmlformats.org/officeDocument/2006/relationships/numbering" Target="numbering.xml" Id="rId6" /><Relationship Type="http://schemas.openxmlformats.org/officeDocument/2006/relationships/image" Target="media/image5.png" Id="rId23" /><Relationship Type="http://schemas.openxmlformats.org/officeDocument/2006/relationships/image" Target="media/image99.png" Id="rId119" /><Relationship Type="http://schemas.openxmlformats.org/officeDocument/2006/relationships/image" Target="media/image26.png" Id="rId44" /><Relationship Type="http://schemas.openxmlformats.org/officeDocument/2006/relationships/image" Target="media/image46.png" Id="rId65" /><Relationship Type="http://schemas.openxmlformats.org/officeDocument/2006/relationships/image" Target="media/image67.png" Id="rId86" /><Relationship Type="http://schemas.openxmlformats.org/officeDocument/2006/relationships/image" Target="media/image110.png" Id="rId130" /><Relationship Type="http://schemas.openxmlformats.org/officeDocument/2006/relationships/image" Target="media/image130.png" Id="rId151" /><Relationship Type="http://schemas.openxmlformats.org/officeDocument/2006/relationships/image" Target="media/image151.png" Id="rId172" /><Relationship Type="http://schemas.openxmlformats.org/officeDocument/2006/relationships/header" Target="header2.xml" Id="rId13" /><Relationship Type="http://schemas.openxmlformats.org/officeDocument/2006/relationships/header" Target="header4.xml" Id="rId18" /><Relationship Type="http://schemas.openxmlformats.org/officeDocument/2006/relationships/image" Target="media/image21.png" Id="rId39" /><Relationship Type="http://schemas.openxmlformats.org/officeDocument/2006/relationships/image" Target="media/image89.png" Id="rId109" /><Relationship Type="http://schemas.openxmlformats.org/officeDocument/2006/relationships/image" Target="media/image16.png" Id="rId34" /><Relationship Type="http://schemas.openxmlformats.org/officeDocument/2006/relationships/image" Target="media/image32.png" Id="rId50" /><Relationship Type="http://schemas.openxmlformats.org/officeDocument/2006/relationships/image" Target="media/image37.png" Id="rId55" /><Relationship Type="http://schemas.openxmlformats.org/officeDocument/2006/relationships/image" Target="media/image57.png" Id="rId76" /><Relationship Type="http://schemas.openxmlformats.org/officeDocument/2006/relationships/image" Target="media/image78.png" Id="rId97" /><Relationship Type="http://schemas.openxmlformats.org/officeDocument/2006/relationships/image" Target="media/image85.png" Id="rId104" /><Relationship Type="http://schemas.openxmlformats.org/officeDocument/2006/relationships/image" Target="media/image100.png" Id="rId120" /><Relationship Type="http://schemas.openxmlformats.org/officeDocument/2006/relationships/image" Target="media/image105.png" Id="rId125" /><Relationship Type="http://schemas.openxmlformats.org/officeDocument/2006/relationships/image" Target="media/image121.png" Id="rId141" /><Relationship Type="http://schemas.openxmlformats.org/officeDocument/2006/relationships/image" Target="media/image125.png" Id="rId146" /><Relationship Type="http://schemas.openxmlformats.org/officeDocument/2006/relationships/image" Target="media/image146.png" Id="rId167" /><Relationship Type="http://schemas.openxmlformats.org/officeDocument/2006/relationships/glossaryDocument" Target="glossary/document.xml" Id="rId188" /><Relationship Type="http://schemas.openxmlformats.org/officeDocument/2006/relationships/styles" Target="styles.xml" Id="rId7" /><Relationship Type="http://schemas.openxmlformats.org/officeDocument/2006/relationships/image" Target="media/image52.png" Id="rId71" /><Relationship Type="http://schemas.openxmlformats.org/officeDocument/2006/relationships/image" Target="media/image73.png" Id="rId92" /><Relationship Type="http://schemas.openxmlformats.org/officeDocument/2006/relationships/image" Target="media/image141.png" Id="rId162" /><Relationship Type="http://schemas.openxmlformats.org/officeDocument/2006/relationships/image" Target="media/image162.png" Id="rId183" /><Relationship Type="http://schemas.openxmlformats.org/officeDocument/2006/relationships/customXml" Target="../customXml/item2.xml" Id="rId2" /><Relationship Type="http://schemas.openxmlformats.org/officeDocument/2006/relationships/image" Target="media/image11.png" Id="rId29" /><Relationship Type="http://schemas.openxmlformats.org/officeDocument/2006/relationships/image" Target="media/image6.png" Id="rId24" /><Relationship Type="http://schemas.openxmlformats.org/officeDocument/2006/relationships/image" Target="media/image22.png" Id="rId40" /><Relationship Type="http://schemas.openxmlformats.org/officeDocument/2006/relationships/image" Target="media/image27.png" Id="rId45" /><Relationship Type="http://schemas.openxmlformats.org/officeDocument/2006/relationships/image" Target="media/image47.png" Id="rId66" /><Relationship Type="http://schemas.openxmlformats.org/officeDocument/2006/relationships/image" Target="media/image68.png" Id="rId87" /><Relationship Type="http://schemas.openxmlformats.org/officeDocument/2006/relationships/image" Target="media/image90.png" Id="rId110" /><Relationship Type="http://schemas.openxmlformats.org/officeDocument/2006/relationships/image" Target="media/image95.png" Id="rId115" /><Relationship Type="http://schemas.openxmlformats.org/officeDocument/2006/relationships/image" Target="media/image111.png" Id="rId131" /><Relationship Type="http://schemas.openxmlformats.org/officeDocument/2006/relationships/image" Target="media/image116.png" Id="rId136" /><Relationship Type="http://schemas.openxmlformats.org/officeDocument/2006/relationships/image" Target="media/image136.png" Id="rId157" /><Relationship Type="http://schemas.openxmlformats.org/officeDocument/2006/relationships/image" Target="media/image157.png" Id="rId178" /><Relationship Type="http://schemas.openxmlformats.org/officeDocument/2006/relationships/image" Target="media/image63.png" Id="rId82" /><Relationship Type="http://schemas.openxmlformats.org/officeDocument/2006/relationships/image" Target="media/image131.png" Id="rId152" /><Relationship Type="http://schemas.openxmlformats.org/officeDocument/2006/relationships/image" Target="media/image152.png" Id="rId173" /><Relationship Type="http://schemas.openxmlformats.org/officeDocument/2006/relationships/header" Target="header5.xml" Id="rId19" /><Relationship Type="http://schemas.openxmlformats.org/officeDocument/2006/relationships/footer" Target="footer1.xml" Id="rId14" /><Relationship Type="http://schemas.openxmlformats.org/officeDocument/2006/relationships/image" Target="media/image12.png" Id="rId30" /><Relationship Type="http://schemas.openxmlformats.org/officeDocument/2006/relationships/image" Target="media/image17.png" Id="rId35" /><Relationship Type="http://schemas.openxmlformats.org/officeDocument/2006/relationships/image" Target="media/image38.png" Id="rId56" /><Relationship Type="http://schemas.openxmlformats.org/officeDocument/2006/relationships/image" Target="media/image58.png" Id="rId77" /><Relationship Type="http://schemas.openxmlformats.org/officeDocument/2006/relationships/image" Target="media/image81.png" Id="rId100" /><Relationship Type="http://schemas.openxmlformats.org/officeDocument/2006/relationships/image" Target="media/image86.png" Id="rId105" /><Relationship Type="http://schemas.openxmlformats.org/officeDocument/2006/relationships/image" Target="media/image106.png" Id="rId126" /><Relationship Type="http://schemas.openxmlformats.org/officeDocument/2006/relationships/image" Target="media/image126.png" Id="rId147" /><Relationship Type="http://schemas.openxmlformats.org/officeDocument/2006/relationships/image" Target="media/image147.png" Id="rId168" /><Relationship Type="http://schemas.openxmlformats.org/officeDocument/2006/relationships/settings" Target="settings.xml" Id="rId8" /><Relationship Type="http://schemas.openxmlformats.org/officeDocument/2006/relationships/image" Target="media/image33.png" Id="rId51" /><Relationship Type="http://schemas.openxmlformats.org/officeDocument/2006/relationships/image" Target="media/image53.png" Id="rId72" /><Relationship Type="http://schemas.openxmlformats.org/officeDocument/2006/relationships/image" Target="media/image74.png" Id="rId93" /><Relationship Type="http://schemas.openxmlformats.org/officeDocument/2006/relationships/image" Target="media/image79.png" Id="rId98" /><Relationship Type="http://schemas.openxmlformats.org/officeDocument/2006/relationships/image" Target="media/image101.png" Id="rId121" /><Relationship Type="http://schemas.openxmlformats.org/officeDocument/2006/relationships/hyperlink" Target="mailto:UDTNetworkSecurity@hcl.com" TargetMode="External" Id="rId142" /><Relationship Type="http://schemas.openxmlformats.org/officeDocument/2006/relationships/image" Target="media/image142.png" Id="rId163" /><Relationship Type="http://schemas.openxmlformats.org/officeDocument/2006/relationships/header" Target="header7.xml" Id="rId184" /><Relationship Type="http://schemas.openxmlformats.org/officeDocument/2006/relationships/theme" Target="theme/theme1.xml" Id="rId189" /><Relationship Type="http://schemas.openxmlformats.org/officeDocument/2006/relationships/customXml" Target="../customXml/item3.xml" Id="rId3" /><Relationship Type="http://schemas.openxmlformats.org/officeDocument/2006/relationships/image" Target="media/image7.png" Id="rId25" /><Relationship Type="http://schemas.openxmlformats.org/officeDocument/2006/relationships/image" Target="media/image28.png" Id="rId46" /><Relationship Type="http://schemas.openxmlformats.org/officeDocument/2006/relationships/image" Target="media/image48.png" Id="rId67" /><Relationship Type="http://schemas.openxmlformats.org/officeDocument/2006/relationships/image" Target="media/image96.png" Id="rId116" /><Relationship Type="http://schemas.openxmlformats.org/officeDocument/2006/relationships/image" Target="media/image117.png" Id="rId137" /><Relationship Type="http://schemas.openxmlformats.org/officeDocument/2006/relationships/image" Target="media/image137.png" Id="rId158" /><Relationship Type="http://schemas.openxmlformats.org/officeDocument/2006/relationships/header" Target="header6.xml" Id="rId20" /><Relationship Type="http://schemas.openxmlformats.org/officeDocument/2006/relationships/image" Target="media/image23.png" Id="rId41" /><Relationship Type="http://schemas.openxmlformats.org/officeDocument/2006/relationships/image" Target="media/image43.png" Id="rId62" /><Relationship Type="http://schemas.openxmlformats.org/officeDocument/2006/relationships/image" Target="media/image64.png" Id="rId83" /><Relationship Type="http://schemas.openxmlformats.org/officeDocument/2006/relationships/image" Target="media/image69.png" Id="rId88" /><Relationship Type="http://schemas.openxmlformats.org/officeDocument/2006/relationships/image" Target="media/image91.png" Id="rId111" /><Relationship Type="http://schemas.openxmlformats.org/officeDocument/2006/relationships/image" Target="media/image112.png" Id="rId132" /><Relationship Type="http://schemas.openxmlformats.org/officeDocument/2006/relationships/image" Target="media/image132.png" Id="rId153" /><Relationship Type="http://schemas.openxmlformats.org/officeDocument/2006/relationships/image" Target="media/image153.png" Id="rId174" /><Relationship Type="http://schemas.openxmlformats.org/officeDocument/2006/relationships/image" Target="media/image158.png" Id="rId179" /><Relationship Type="http://schemas.microsoft.com/office/2020/10/relationships/intelligence" Target="intelligence2.xml" Id="rId190" /><Relationship Type="http://schemas.openxmlformats.org/officeDocument/2006/relationships/footer" Target="footer2.xml" Id="rId15" /><Relationship Type="http://schemas.openxmlformats.org/officeDocument/2006/relationships/image" Target="media/image18.png" Id="rId36" /><Relationship Type="http://schemas.openxmlformats.org/officeDocument/2006/relationships/hyperlink" Target="https://10.180.32.132/" TargetMode="External" Id="rId57" /><Relationship Type="http://schemas.openxmlformats.org/officeDocument/2006/relationships/hyperlink" Target="file:///\\udgotn0190\e$" TargetMode="External" Id="rId106" /><Relationship Type="http://schemas.openxmlformats.org/officeDocument/2006/relationships/image" Target="media/image107.png" Id="rId127" /><Relationship Type="http://schemas.openxmlformats.org/officeDocument/2006/relationships/footnotes" Target="footnotes.xml" Id="rId10" /><Relationship Type="http://schemas.openxmlformats.org/officeDocument/2006/relationships/image" Target="media/image13.png" Id="rId31" /><Relationship Type="http://schemas.openxmlformats.org/officeDocument/2006/relationships/image" Target="media/image34.png" Id="rId52" /><Relationship Type="http://schemas.openxmlformats.org/officeDocument/2006/relationships/image" Target="media/image54.png" Id="rId73" /><Relationship Type="http://schemas.openxmlformats.org/officeDocument/2006/relationships/image" Target="media/image59.png" Id="rId78" /><Relationship Type="http://schemas.openxmlformats.org/officeDocument/2006/relationships/image" Target="media/image75.png" Id="rId94" /><Relationship Type="http://schemas.openxmlformats.org/officeDocument/2006/relationships/image" Target="media/image80.png" Id="rId99" /><Relationship Type="http://schemas.openxmlformats.org/officeDocument/2006/relationships/image" Target="media/image82.png" Id="rId101" /><Relationship Type="http://schemas.openxmlformats.org/officeDocument/2006/relationships/image" Target="media/image102.png" Id="rId122" /><Relationship Type="http://schemas.openxmlformats.org/officeDocument/2006/relationships/image" Target="media/image122.png" Id="rId143" /><Relationship Type="http://schemas.openxmlformats.org/officeDocument/2006/relationships/image" Target="media/image127.png" Id="rId148" /><Relationship Type="http://schemas.openxmlformats.org/officeDocument/2006/relationships/image" Target="media/image143.png" Id="rId164" /><Relationship Type="http://schemas.openxmlformats.org/officeDocument/2006/relationships/image" Target="media/image148.png" Id="rId169" /><Relationship Type="http://schemas.openxmlformats.org/officeDocument/2006/relationships/header" Target="header8.xml" Id="rId185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image" Target="media/image159.png" Id="rId180" /><Relationship Type="http://schemas.openxmlformats.org/officeDocument/2006/relationships/image" Target="media/image8.png" Id="rId26" /><Relationship Type="http://schemas.openxmlformats.org/officeDocument/2006/relationships/image" Target="media/image29.png" Id="rId47" /><Relationship Type="http://schemas.openxmlformats.org/officeDocument/2006/relationships/image" Target="media/image49.png" Id="rId68" /><Relationship Type="http://schemas.openxmlformats.org/officeDocument/2006/relationships/image" Target="media/image70.png" Id="rId89" /><Relationship Type="http://schemas.openxmlformats.org/officeDocument/2006/relationships/image" Target="media/image92.png" Id="rId112" /><Relationship Type="http://schemas.openxmlformats.org/officeDocument/2006/relationships/image" Target="media/image113.png" Id="rId133" /><Relationship Type="http://schemas.openxmlformats.org/officeDocument/2006/relationships/image" Target="media/image133.png" Id="rId154" /><Relationship Type="http://schemas.openxmlformats.org/officeDocument/2006/relationships/image" Target="media/image154.png" Id="rId175" /><Relationship Type="http://schemas.openxmlformats.org/officeDocument/2006/relationships/header" Target="header3.xml" Id="rId16" /><Relationship Type="http://schemas.openxmlformats.org/officeDocument/2006/relationships/image" Target="media/image19.png" Id="rId37" /><Relationship Type="http://schemas.openxmlformats.org/officeDocument/2006/relationships/image" Target="media/image39.png" Id="rId58" /><Relationship Type="http://schemas.openxmlformats.org/officeDocument/2006/relationships/image" Target="media/image60.png" Id="rId79" /><Relationship Type="http://schemas.openxmlformats.org/officeDocument/2006/relationships/image" Target="media/image83.png" Id="rId102" /><Relationship Type="http://schemas.openxmlformats.org/officeDocument/2006/relationships/image" Target="media/image103.png" Id="rId123" /><Relationship Type="http://schemas.openxmlformats.org/officeDocument/2006/relationships/image" Target="media/image123.png" Id="rId144" /><Relationship Type="http://schemas.openxmlformats.org/officeDocument/2006/relationships/image" Target="media/image71.png" Id="rId90" /><Relationship Type="http://schemas.openxmlformats.org/officeDocument/2006/relationships/image" Target="media/image144.png" Id="rId165" /><Relationship Type="http://schemas.openxmlformats.org/officeDocument/2006/relationships/header" Target="header9.xml" Id="rId186" /><Relationship Type="http://schemas.openxmlformats.org/officeDocument/2006/relationships/image" Target="media/image9.png" Id="rId27" /><Relationship Type="http://schemas.openxmlformats.org/officeDocument/2006/relationships/image" Target="media/image30.png" Id="rId48" /><Relationship Type="http://schemas.openxmlformats.org/officeDocument/2006/relationships/image" Target="media/image50.png" Id="rId69" /><Relationship Type="http://schemas.openxmlformats.org/officeDocument/2006/relationships/image" Target="media/image93.png" Id="rId113" /><Relationship Type="http://schemas.openxmlformats.org/officeDocument/2006/relationships/image" Target="media/image114.png" Id="rId134" /><Relationship Type="http://schemas.openxmlformats.org/officeDocument/2006/relationships/image" Target="media/image61.png" Id="rId80" /><Relationship Type="http://schemas.openxmlformats.org/officeDocument/2006/relationships/image" Target="media/image134.png" Id="rId155" /><Relationship Type="http://schemas.openxmlformats.org/officeDocument/2006/relationships/image" Target="media/image155.png" Id="rId176" /><Relationship Type="http://schemas.openxmlformats.org/officeDocument/2006/relationships/footer" Target="footer3.xml" Id="rId17" /><Relationship Type="http://schemas.openxmlformats.org/officeDocument/2006/relationships/image" Target="media/image20.png" Id="rId38" /><Relationship Type="http://schemas.openxmlformats.org/officeDocument/2006/relationships/image" Target="media/image40.png" Id="rId59" /><Relationship Type="http://schemas.openxmlformats.org/officeDocument/2006/relationships/image" Target="media/image84.png" Id="rId103" /><Relationship Type="http://schemas.openxmlformats.org/officeDocument/2006/relationships/image" Target="media/image104.png" Id="rId124" /><Relationship Type="http://schemas.openxmlformats.org/officeDocument/2006/relationships/image" Target="media/image51.png" Id="rId70" /><Relationship Type="http://schemas.openxmlformats.org/officeDocument/2006/relationships/image" Target="media/image72.png" Id="rId91" /><Relationship Type="http://schemas.openxmlformats.org/officeDocument/2006/relationships/image" Target="media/image124.png" Id="rId145" /><Relationship Type="http://schemas.openxmlformats.org/officeDocument/2006/relationships/image" Target="media/image145.png" Id="rId166" /><Relationship Type="http://schemas.openxmlformats.org/officeDocument/2006/relationships/fontTable" Target="fontTable.xml" Id="rId187" /><Relationship Type="http://schemas.openxmlformats.org/officeDocument/2006/relationships/customXml" Target="../customXml/item1.xml" Id="rId1" /><Relationship Type="http://schemas.openxmlformats.org/officeDocument/2006/relationships/image" Target="media/image10.png" Id="rId28" /><Relationship Type="http://schemas.openxmlformats.org/officeDocument/2006/relationships/image" Target="media/image31.png" Id="rId49" /><Relationship Type="http://schemas.openxmlformats.org/officeDocument/2006/relationships/image" Target="media/image94.png" Id="rId114" /><Relationship Type="http://schemas.openxmlformats.org/officeDocument/2006/relationships/image" Target="media/image62.png" Id="rId81" /><Relationship Type="http://schemas.openxmlformats.org/officeDocument/2006/relationships/image" Target="media/image115.png" Id="rId135" /><Relationship Type="http://schemas.openxmlformats.org/officeDocument/2006/relationships/image" Target="media/image135.png" Id="rId156" /><Relationship Type="http://schemas.openxmlformats.org/officeDocument/2006/relationships/image" Target="media/image156.png" Id="rId177" /><Relationship Type="http://schemas.openxmlformats.org/officeDocument/2006/relationships/image" Target="/media/imagea1.png" Id="R961c6c09db0e44e6" /><Relationship Type="http://schemas.openxmlformats.org/officeDocument/2006/relationships/image" Target="/media/imagea2.png" Id="R6732a9b19e3b4706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uresh.sn\Desktop\Template%20V0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11C9A2482DF4CB2820C0BBB33E1A0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D3B703-30DC-4F5A-A545-4775FECAC329}"/>
      </w:docPartPr>
      <w:docPartBody>
        <w:p w:rsidR="00D3691D" w:rsidRDefault="006D441D" w:rsidP="006D441D">
          <w:pPr>
            <w:pStyle w:val="011C9A2482DF4CB2820C0BBB33E1A0D0"/>
          </w:pPr>
          <w:r w:rsidRPr="00540FEA">
            <w:rPr>
              <w:rStyle w:val="PlaceholderText"/>
            </w:rPr>
            <w:t>[Company]</w:t>
          </w:r>
        </w:p>
      </w:docPartBody>
    </w:docPart>
    <w:docPart>
      <w:docPartPr>
        <w:name w:val="E8F8B7BD94BC47CDBBBEA00709C2C3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FD0187-28A3-4131-B812-FA1D76B9C24D}"/>
      </w:docPartPr>
      <w:docPartBody>
        <w:p w:rsidR="00D3691D" w:rsidRDefault="006D441D" w:rsidP="006D441D">
          <w:pPr>
            <w:pStyle w:val="E8F8B7BD94BC47CDBBBEA00709C2C36A"/>
          </w:pPr>
          <w:r w:rsidRPr="00540FEA">
            <w:rPr>
              <w:rStyle w:val="PlaceholderText"/>
            </w:rPr>
            <w:t>[Category]</w:t>
          </w:r>
        </w:p>
      </w:docPartBody>
    </w:docPart>
    <w:docPart>
      <w:docPartPr>
        <w:name w:val="3DAE0BB846314CAC8F8A7D27135BA8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88E89A-FC4F-4DA4-BF5D-3F2927F309DF}"/>
      </w:docPartPr>
      <w:docPartBody>
        <w:p w:rsidR="00D3691D" w:rsidRDefault="006D441D" w:rsidP="006D441D">
          <w:pPr>
            <w:pStyle w:val="3DAE0BB846314CAC8F8A7D27135BA853"/>
          </w:pPr>
          <w:r w:rsidRPr="003F7DF6">
            <w:rPr>
              <w:rStyle w:val="PlaceholderText"/>
            </w:rPr>
            <w:t>[Comments]</w:t>
          </w:r>
        </w:p>
      </w:docPartBody>
    </w:docPart>
    <w:docPart>
      <w:docPartPr>
        <w:name w:val="B2B17218E31E411ABC516A62CC86E7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D8AD73-7C85-47C7-9A04-FA9138E57301}"/>
      </w:docPartPr>
      <w:docPartBody>
        <w:p w:rsidR="00D3691D" w:rsidRDefault="006D441D" w:rsidP="006D441D">
          <w:pPr>
            <w:pStyle w:val="B2B17218E31E411ABC516A62CC86E7DD"/>
          </w:pPr>
          <w:r w:rsidRPr="00540FEA">
            <w:rPr>
              <w:rStyle w:val="PlaceholderText"/>
            </w:rPr>
            <w:t>[Keywords]</w:t>
          </w:r>
        </w:p>
      </w:docPartBody>
    </w:docPart>
    <w:docPart>
      <w:docPartPr>
        <w:name w:val="C37EDB1720F64805BAE0717711DA93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F89B1A-7681-4594-AA4E-CA380C269913}"/>
      </w:docPartPr>
      <w:docPartBody>
        <w:p w:rsidR="00D3691D" w:rsidRDefault="006D441D" w:rsidP="006D441D">
          <w:pPr>
            <w:pStyle w:val="C37EDB1720F64805BAE0717711DA9352"/>
          </w:pPr>
          <w:r w:rsidRPr="003F7DF6">
            <w:rPr>
              <w:rStyle w:val="PlaceholderText"/>
            </w:rPr>
            <w:t>[Title]</w:t>
          </w:r>
        </w:p>
      </w:docPartBody>
    </w:docPart>
    <w:docPart>
      <w:docPartPr>
        <w:name w:val="C7C8EA56AF69498493A2F7410F86AD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CE8719-A624-4205-9761-E44CE9B9D5C7}"/>
      </w:docPartPr>
      <w:docPartBody>
        <w:p w:rsidR="00D3691D" w:rsidRDefault="006D441D" w:rsidP="006D441D">
          <w:pPr>
            <w:pStyle w:val="C7C8EA56AF69498493A2F7410F86ADED"/>
          </w:pPr>
          <w:r w:rsidRPr="003F7DF6">
            <w:rPr>
              <w:rStyle w:val="PlaceholderText"/>
            </w:rPr>
            <w:t>[Abstract]</w:t>
          </w:r>
        </w:p>
      </w:docPartBody>
    </w:docPart>
    <w:docPart>
      <w:docPartPr>
        <w:name w:val="793CA458C53B44FDB5AD55A9A61311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0C50CE-180D-434F-8917-0106C6585CB7}"/>
      </w:docPartPr>
      <w:docPartBody>
        <w:p w:rsidR="00D3691D" w:rsidRDefault="006D441D" w:rsidP="006D441D">
          <w:pPr>
            <w:pStyle w:val="793CA458C53B44FDB5AD55A9A613112A"/>
          </w:pPr>
          <w:r w:rsidRPr="00D16A0F">
            <w:rPr>
              <w:rStyle w:val="PlaceholderText"/>
            </w:rPr>
            <w:t>[Status]</w:t>
          </w:r>
        </w:p>
      </w:docPartBody>
    </w:docPart>
    <w:docPart>
      <w:docPartPr>
        <w:name w:val="70EE35F876C048E4A1F402766E8ED9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C28D2F-525B-40A4-8FF5-DD87263622A8}"/>
      </w:docPartPr>
      <w:docPartBody>
        <w:p w:rsidR="00EF7A64" w:rsidRDefault="00B63244" w:rsidP="00B63244">
          <w:pPr>
            <w:pStyle w:val="70EE35F876C048E4A1F402766E8ED983"/>
          </w:pPr>
          <w:r w:rsidRPr="00540FEA">
            <w:rPr>
              <w:rStyle w:val="PlaceholderText"/>
            </w:rPr>
            <w:t>[Company]</w:t>
          </w:r>
        </w:p>
      </w:docPartBody>
    </w:docPart>
    <w:docPart>
      <w:docPartPr>
        <w:name w:val="C04963D425A54F1BAD741C267D23EA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59CD50-DACE-4EFD-A45E-1281E87CBAE1}"/>
      </w:docPartPr>
      <w:docPartBody>
        <w:p w:rsidR="00EF7A64" w:rsidRDefault="00B63244" w:rsidP="00B63244">
          <w:pPr>
            <w:pStyle w:val="C04963D425A54F1BAD741C267D23EAC1"/>
          </w:pPr>
          <w:r w:rsidRPr="00540FEA">
            <w:rPr>
              <w:rStyle w:val="PlaceholderText"/>
            </w:rPr>
            <w:t>[Category]</w:t>
          </w:r>
        </w:p>
      </w:docPartBody>
    </w:docPart>
    <w:docPart>
      <w:docPartPr>
        <w:name w:val="9BA934D6541946F683DDFFE2544E50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340FB0-3AB2-4B5B-A0AC-651BEFF28061}"/>
      </w:docPartPr>
      <w:docPartBody>
        <w:p w:rsidR="00EF7A64" w:rsidRDefault="00B63244" w:rsidP="00B63244">
          <w:pPr>
            <w:pStyle w:val="9BA934D6541946F683DDFFE2544E5062"/>
          </w:pPr>
          <w:r w:rsidRPr="003F7DF6">
            <w:rPr>
              <w:rStyle w:val="PlaceholderText"/>
            </w:rPr>
            <w:t>[Comments]</w:t>
          </w:r>
        </w:p>
      </w:docPartBody>
    </w:docPart>
    <w:docPart>
      <w:docPartPr>
        <w:name w:val="814566AB34B540E88E0417137EB63E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49BFD4-0E5D-42DE-8B06-1066A0FE23BA}"/>
      </w:docPartPr>
      <w:docPartBody>
        <w:p w:rsidR="00EF7A64" w:rsidRDefault="00B63244" w:rsidP="00B63244">
          <w:pPr>
            <w:pStyle w:val="814566AB34B540E88E0417137EB63E19"/>
          </w:pPr>
          <w:r w:rsidRPr="00540FEA">
            <w:rPr>
              <w:rStyle w:val="PlaceholderText"/>
            </w:rPr>
            <w:t>[Keywords]</w:t>
          </w:r>
        </w:p>
      </w:docPartBody>
    </w:docPart>
    <w:docPart>
      <w:docPartPr>
        <w:name w:val="C1770C4D0E2D41D88273464B22D8F3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84CD89-61C5-4EBC-A3D0-DCE3A3B5FCB8}"/>
      </w:docPartPr>
      <w:docPartBody>
        <w:p w:rsidR="00EF7A64" w:rsidRDefault="00B63244" w:rsidP="00B63244">
          <w:pPr>
            <w:pStyle w:val="C1770C4D0E2D41D88273464B22D8F368"/>
          </w:pPr>
          <w:r w:rsidRPr="003F7DF6">
            <w:rPr>
              <w:rStyle w:val="PlaceholderText"/>
            </w:rPr>
            <w:t>[Title]</w:t>
          </w:r>
        </w:p>
      </w:docPartBody>
    </w:docPart>
    <w:docPart>
      <w:docPartPr>
        <w:name w:val="B1849EF059B647F0A294AE93F1922B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3F4D5D-1E5D-4088-8281-DB4325CE5221}"/>
      </w:docPartPr>
      <w:docPartBody>
        <w:p w:rsidR="00EF7A64" w:rsidRDefault="00B63244" w:rsidP="00B63244">
          <w:pPr>
            <w:pStyle w:val="B1849EF059B647F0A294AE93F1922BB9"/>
          </w:pPr>
          <w:r w:rsidRPr="003F7DF6">
            <w:rPr>
              <w:rStyle w:val="PlaceholderText"/>
            </w:rPr>
            <w:t>[Abstract]</w:t>
          </w:r>
        </w:p>
      </w:docPartBody>
    </w:docPart>
    <w:docPart>
      <w:docPartPr>
        <w:name w:val="3B51F9D27AE04517A3BA55E6CEE103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C916E5-6FED-4BAE-8EDA-6C82EC15B6F6}"/>
      </w:docPartPr>
      <w:docPartBody>
        <w:p w:rsidR="00EF7A64" w:rsidRDefault="00B63244" w:rsidP="00B63244">
          <w:pPr>
            <w:pStyle w:val="3B51F9D27AE04517A3BA55E6CEE1035C"/>
          </w:pPr>
          <w:r w:rsidRPr="00D16A0F">
            <w:rPr>
              <w:rStyle w:val="PlaceholderText"/>
            </w:rPr>
            <w:t>[Status]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altName w:val="Times New Roman"/>
    <w:panose1 w:val="020208030705050203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altName w:val="Times New Roman"/>
    <w:panose1 w:val="020B0704020202020204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051F"/>
    <w:rsid w:val="00057455"/>
    <w:rsid w:val="00073574"/>
    <w:rsid w:val="000C73E8"/>
    <w:rsid w:val="000D0991"/>
    <w:rsid w:val="000D5FEF"/>
    <w:rsid w:val="0010001B"/>
    <w:rsid w:val="00193C7F"/>
    <w:rsid w:val="00196A65"/>
    <w:rsid w:val="001B1FD9"/>
    <w:rsid w:val="002642B7"/>
    <w:rsid w:val="002662B5"/>
    <w:rsid w:val="00266F2B"/>
    <w:rsid w:val="002A15E3"/>
    <w:rsid w:val="002B1A1B"/>
    <w:rsid w:val="002C19E8"/>
    <w:rsid w:val="002F60AF"/>
    <w:rsid w:val="00302C22"/>
    <w:rsid w:val="00305AFC"/>
    <w:rsid w:val="0036374C"/>
    <w:rsid w:val="003906BE"/>
    <w:rsid w:val="003B08F4"/>
    <w:rsid w:val="003C3E16"/>
    <w:rsid w:val="003D256C"/>
    <w:rsid w:val="003D33AF"/>
    <w:rsid w:val="00406BA5"/>
    <w:rsid w:val="00412DA9"/>
    <w:rsid w:val="0042408A"/>
    <w:rsid w:val="00454973"/>
    <w:rsid w:val="00473A22"/>
    <w:rsid w:val="004C10E8"/>
    <w:rsid w:val="004E4D89"/>
    <w:rsid w:val="004F7393"/>
    <w:rsid w:val="00507C09"/>
    <w:rsid w:val="00510002"/>
    <w:rsid w:val="005112CA"/>
    <w:rsid w:val="00581E69"/>
    <w:rsid w:val="005B0DD4"/>
    <w:rsid w:val="005B723B"/>
    <w:rsid w:val="005C5A33"/>
    <w:rsid w:val="006036B9"/>
    <w:rsid w:val="00605D28"/>
    <w:rsid w:val="00650E73"/>
    <w:rsid w:val="00664A54"/>
    <w:rsid w:val="0066756A"/>
    <w:rsid w:val="00691296"/>
    <w:rsid w:val="0069427F"/>
    <w:rsid w:val="006D070A"/>
    <w:rsid w:val="006D441D"/>
    <w:rsid w:val="007051D0"/>
    <w:rsid w:val="00721F62"/>
    <w:rsid w:val="007440CA"/>
    <w:rsid w:val="00756E33"/>
    <w:rsid w:val="00775C9F"/>
    <w:rsid w:val="0078548F"/>
    <w:rsid w:val="007930CF"/>
    <w:rsid w:val="0088477F"/>
    <w:rsid w:val="008918E8"/>
    <w:rsid w:val="008A238E"/>
    <w:rsid w:val="008B14C8"/>
    <w:rsid w:val="008D1909"/>
    <w:rsid w:val="00912FD5"/>
    <w:rsid w:val="00915C9B"/>
    <w:rsid w:val="009349FC"/>
    <w:rsid w:val="00944221"/>
    <w:rsid w:val="00977A70"/>
    <w:rsid w:val="009963C0"/>
    <w:rsid w:val="009A7F2D"/>
    <w:rsid w:val="009C2B26"/>
    <w:rsid w:val="00A0637D"/>
    <w:rsid w:val="00A1506D"/>
    <w:rsid w:val="00A152B8"/>
    <w:rsid w:val="00A21DA3"/>
    <w:rsid w:val="00A230B3"/>
    <w:rsid w:val="00A257D1"/>
    <w:rsid w:val="00A25862"/>
    <w:rsid w:val="00A532FB"/>
    <w:rsid w:val="00A876DD"/>
    <w:rsid w:val="00A908E4"/>
    <w:rsid w:val="00A92600"/>
    <w:rsid w:val="00A959FB"/>
    <w:rsid w:val="00AA0A02"/>
    <w:rsid w:val="00AB4531"/>
    <w:rsid w:val="00AD0CBB"/>
    <w:rsid w:val="00AD142D"/>
    <w:rsid w:val="00AF1CB2"/>
    <w:rsid w:val="00B05536"/>
    <w:rsid w:val="00B14E18"/>
    <w:rsid w:val="00B62914"/>
    <w:rsid w:val="00B63244"/>
    <w:rsid w:val="00B9051F"/>
    <w:rsid w:val="00BA645E"/>
    <w:rsid w:val="00BB5DBC"/>
    <w:rsid w:val="00BC7769"/>
    <w:rsid w:val="00BF2323"/>
    <w:rsid w:val="00C12D06"/>
    <w:rsid w:val="00C21B22"/>
    <w:rsid w:val="00C23D04"/>
    <w:rsid w:val="00C31E78"/>
    <w:rsid w:val="00C53E7F"/>
    <w:rsid w:val="00C842CB"/>
    <w:rsid w:val="00C973E3"/>
    <w:rsid w:val="00CD05D4"/>
    <w:rsid w:val="00CD4403"/>
    <w:rsid w:val="00CE39A0"/>
    <w:rsid w:val="00CF7AD9"/>
    <w:rsid w:val="00D12025"/>
    <w:rsid w:val="00D3691D"/>
    <w:rsid w:val="00D46B48"/>
    <w:rsid w:val="00D65864"/>
    <w:rsid w:val="00D91DDD"/>
    <w:rsid w:val="00DA4384"/>
    <w:rsid w:val="00DB1399"/>
    <w:rsid w:val="00DC5BB6"/>
    <w:rsid w:val="00DC658A"/>
    <w:rsid w:val="00DE1746"/>
    <w:rsid w:val="00E03E1F"/>
    <w:rsid w:val="00E076DD"/>
    <w:rsid w:val="00E104A6"/>
    <w:rsid w:val="00E32655"/>
    <w:rsid w:val="00E750A7"/>
    <w:rsid w:val="00E86430"/>
    <w:rsid w:val="00E866C5"/>
    <w:rsid w:val="00EA3139"/>
    <w:rsid w:val="00EB646E"/>
    <w:rsid w:val="00ED22FF"/>
    <w:rsid w:val="00EF7A64"/>
    <w:rsid w:val="00F46957"/>
    <w:rsid w:val="00F67524"/>
    <w:rsid w:val="00F708F6"/>
    <w:rsid w:val="00F76F94"/>
    <w:rsid w:val="00FA719C"/>
    <w:rsid w:val="00FC558D"/>
    <w:rsid w:val="00FD0BE9"/>
    <w:rsid w:val="00FD254E"/>
    <w:rsid w:val="00FD7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sv-SE" w:eastAsia="sv-S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F7A64"/>
    <w:rPr>
      <w:color w:val="808080"/>
    </w:rPr>
  </w:style>
  <w:style w:type="paragraph" w:customStyle="1" w:styleId="011C9A2482DF4CB2820C0BBB33E1A0D0">
    <w:name w:val="011C9A2482DF4CB2820C0BBB33E1A0D0"/>
    <w:rsid w:val="006D441D"/>
  </w:style>
  <w:style w:type="paragraph" w:customStyle="1" w:styleId="E8F8B7BD94BC47CDBBBEA00709C2C36A">
    <w:name w:val="E8F8B7BD94BC47CDBBBEA00709C2C36A"/>
    <w:rsid w:val="006D441D"/>
  </w:style>
  <w:style w:type="paragraph" w:customStyle="1" w:styleId="3DAE0BB846314CAC8F8A7D27135BA853">
    <w:name w:val="3DAE0BB846314CAC8F8A7D27135BA853"/>
    <w:rsid w:val="006D441D"/>
  </w:style>
  <w:style w:type="paragraph" w:customStyle="1" w:styleId="B2B17218E31E411ABC516A62CC86E7DD">
    <w:name w:val="B2B17218E31E411ABC516A62CC86E7DD"/>
    <w:rsid w:val="006D441D"/>
  </w:style>
  <w:style w:type="paragraph" w:customStyle="1" w:styleId="C37EDB1720F64805BAE0717711DA9352">
    <w:name w:val="C37EDB1720F64805BAE0717711DA9352"/>
    <w:rsid w:val="006D441D"/>
  </w:style>
  <w:style w:type="paragraph" w:customStyle="1" w:styleId="C7C8EA56AF69498493A2F7410F86ADED">
    <w:name w:val="C7C8EA56AF69498493A2F7410F86ADED"/>
    <w:rsid w:val="006D441D"/>
  </w:style>
  <w:style w:type="paragraph" w:customStyle="1" w:styleId="793CA458C53B44FDB5AD55A9A613112A">
    <w:name w:val="793CA458C53B44FDB5AD55A9A613112A"/>
    <w:rsid w:val="006D441D"/>
  </w:style>
  <w:style w:type="paragraph" w:customStyle="1" w:styleId="70EE35F876C048E4A1F402766E8ED983">
    <w:name w:val="70EE35F876C048E4A1F402766E8ED983"/>
    <w:rsid w:val="00B63244"/>
  </w:style>
  <w:style w:type="paragraph" w:customStyle="1" w:styleId="C04963D425A54F1BAD741C267D23EAC1">
    <w:name w:val="C04963D425A54F1BAD741C267D23EAC1"/>
    <w:rsid w:val="00B63244"/>
  </w:style>
  <w:style w:type="paragraph" w:customStyle="1" w:styleId="9BA934D6541946F683DDFFE2544E5062">
    <w:name w:val="9BA934D6541946F683DDFFE2544E5062"/>
    <w:rsid w:val="00B63244"/>
  </w:style>
  <w:style w:type="paragraph" w:customStyle="1" w:styleId="814566AB34B540E88E0417137EB63E19">
    <w:name w:val="814566AB34B540E88E0417137EB63E19"/>
    <w:rsid w:val="00B63244"/>
  </w:style>
  <w:style w:type="paragraph" w:customStyle="1" w:styleId="C1770C4D0E2D41D88273464B22D8F368">
    <w:name w:val="C1770C4D0E2D41D88273464B22D8F368"/>
    <w:rsid w:val="00B63244"/>
  </w:style>
  <w:style w:type="paragraph" w:customStyle="1" w:styleId="B1849EF059B647F0A294AE93F1922BB9">
    <w:name w:val="B1849EF059B647F0A294AE93F1922BB9"/>
    <w:rsid w:val="00B63244"/>
  </w:style>
  <w:style w:type="paragraph" w:customStyle="1" w:styleId="3B51F9D27AE04517A3BA55E6CEE1035C">
    <w:name w:val="3B51F9D27AE04517A3BA55E6CEE1035C"/>
    <w:rsid w:val="00B6324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2022-08-09T00:00:00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186CB99709C4E4D83E94A26E8FBAA7E" ma:contentTypeVersion="15" ma:contentTypeDescription="Create a new document." ma:contentTypeScope="" ma:versionID="64539b31da843c993d5902d5c940b4cd">
  <xsd:schema xmlns:xsd="http://www.w3.org/2001/XMLSchema" xmlns:xs="http://www.w3.org/2001/XMLSchema" xmlns:p="http://schemas.microsoft.com/office/2006/metadata/properties" xmlns:ns2="aaaf9cfe-47e6-43b6-b5f5-78e53f612a1c" xmlns:ns3="446a7407-b8d7-4654-bab5-f93ec0bcf87b" targetNamespace="http://schemas.microsoft.com/office/2006/metadata/properties" ma:root="true" ma:fieldsID="d8b89f2f4309f5e6584a46df9d76c859" ns2:_="" ns3:_="">
    <xsd:import namespace="aaaf9cfe-47e6-43b6-b5f5-78e53f612a1c"/>
    <xsd:import namespace="446a7407-b8d7-4654-bab5-f93ec0bcf87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Openquestions" minOccurs="0"/>
                <xsd:element ref="ns2:_Flow_SignoffStatus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af9cfe-47e6-43b6-b5f5-78e53f612a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Openquestions" ma:index="19" nillable="true" ma:displayName="Open questions" ma:default="1" ma:description="Any open questions still pending" ma:format="Dropdown" ma:internalName="Openquestions">
      <xsd:simpleType>
        <xsd:restriction base="dms:Boolean"/>
      </xsd:simpleType>
    </xsd:element>
    <xsd:element name="_Flow_SignoffStatus" ma:index="20" nillable="true" ma:displayName="Sign-off status" ma:internalName="Sign_x002d_off_x0020_status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6a7407-b8d7-4654-bab5-f93ec0bcf87b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446a7407-b8d7-4654-bab5-f93ec0bcf87b">
      <UserInfo>
        <DisplayName/>
        <AccountId xsi:nil="true"/>
        <AccountType/>
      </UserInfo>
    </SharedWithUsers>
    <_Flow_SignoffStatus xmlns="aaaf9cfe-47e6-43b6-b5f5-78e53f612a1c" xsi:nil="true"/>
    <Openquestions xmlns="aaaf9cfe-47e6-43b6-b5f5-78e53f612a1c">true</Openquestions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8B96219-527F-46CC-B188-7821AC362C6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7FE2AFC-7D43-4B37-9FB4-41A3819DA67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F86F03C-28CF-4330-9567-D88D5F364B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af9cfe-47e6-43b6-b5f5-78e53f612a1c"/>
    <ds:schemaRef ds:uri="446a7407-b8d7-4654-bab5-f93ec0bcf87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4481406C-1666-4658-BF39-1F41EB4B2276}">
  <ds:schemaRefs>
    <ds:schemaRef ds:uri="http://schemas.microsoft.com/office/2006/metadata/properties"/>
    <ds:schemaRef ds:uri="http://schemas.microsoft.com/office/infopath/2007/PartnerControls"/>
    <ds:schemaRef ds:uri="446a7407-b8d7-4654-bab5-f93ec0bcf87b"/>
    <ds:schemaRef ds:uri="aaaf9cfe-47e6-43b6-b5f5-78e53f612a1c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Template V0.dot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UD Physical server Deployment</dc:title>
  <dc:subject>GSS</dc:subject>
  <dc:creator/>
  <keywords>Internal, HCLClassification=Confidential</keywords>
  <dc:description>Draft</dc:description>
  <lastModifiedBy>Mahalakshmi G</lastModifiedBy>
  <revision>56</revision>
  <lastPrinted>2021-05-17T19:33:00.0000000Z</lastPrinted>
  <dcterms:created xsi:type="dcterms:W3CDTF">2022-10-06T10:47:00.0000000Z</dcterms:created>
  <dcterms:modified xsi:type="dcterms:W3CDTF">2023-01-12T12:38:36.9055996Z</dcterms:modified>
  <category>Informational</category>
  <contentStatus>1</contentStatus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0x010100C186CB99709C4E4D83E94A26E8FBAA7E</vt:lpwstr>
  </property>
  <property fmtid="{D5CDD505-2E9C-101B-9397-08002B2CF9AE}" pid="3" name="TitusGUID">
    <vt:lpwstr>d12e753b-0364-412d-af82-6f0b27b1b324</vt:lpwstr>
  </property>
  <property fmtid="{D5CDD505-2E9C-101B-9397-08002B2CF9AE}" pid="4" name="_NewReviewCycle">
    <vt:lpwstr/>
  </property>
  <property fmtid="{D5CDD505-2E9C-101B-9397-08002B2CF9AE}" pid="5" name="Order">
    <vt:r8>398300</vt:r8>
  </property>
  <property fmtid="{D5CDD505-2E9C-101B-9397-08002B2CF9AE}" pid="6" name="xd_Signature">
    <vt:bool>false</vt:bool>
  </property>
  <property fmtid="{D5CDD505-2E9C-101B-9397-08002B2CF9AE}" pid="7" name="xd_ProgID">
    <vt:lpwstr/>
  </property>
  <property fmtid="{D5CDD505-2E9C-101B-9397-08002B2CF9AE}" pid="8" name="_ExtendedDescription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HCLClassD6">
    <vt:lpwstr>False</vt:lpwstr>
  </property>
  <property fmtid="{D5CDD505-2E9C-101B-9397-08002B2CF9AE}" pid="12" name="HCLClassification">
    <vt:lpwstr>HCL_Cla5s_C0nf1dent1al</vt:lpwstr>
  </property>
</Properties>
</file>